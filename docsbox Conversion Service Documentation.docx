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9727"/>
      </w:tblGrid>
      <w:tr w:rsidR="004436AF" w:rsidRPr="00097D20" w:rsidTr="00784C2F">
        <w:trPr>
          <w:trHeight w:val="1827"/>
        </w:trPr>
        <w:tc>
          <w:tcPr>
            <w:tcW w:w="5000" w:type="pct"/>
          </w:tcPr>
          <w:p w:rsidR="004436AF" w:rsidRPr="00097D20" w:rsidRDefault="00BC0830" w:rsidP="0009353A">
            <w:pPr>
              <w:pStyle w:val="Title"/>
            </w:pPr>
            <w:sdt>
              <w:sdtPr>
                <w:alias w:val="Title"/>
                <w:tag w:val=""/>
                <w:id w:val="1066382517"/>
                <w:placeholder>
                  <w:docPart w:val="BB71079BC9334DCF90E8453413A634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E3878">
                  <w:rPr>
                    <w:lang w:val="en-GB"/>
                  </w:rPr>
                  <w:t>Document Conversion</w:t>
                </w:r>
              </w:sdtContent>
            </w:sdt>
          </w:p>
        </w:tc>
      </w:tr>
      <w:tr w:rsidR="00F933E9" w:rsidRPr="00097D20" w:rsidTr="00A51B3D">
        <w:trPr>
          <w:trHeight w:val="1442"/>
        </w:trPr>
        <w:tc>
          <w:tcPr>
            <w:tcW w:w="5000" w:type="pct"/>
            <w:vAlign w:val="center"/>
          </w:tcPr>
          <w:p w:rsidR="004436AF" w:rsidRPr="004436AF" w:rsidRDefault="00BC0830" w:rsidP="00D137BD">
            <w:pPr>
              <w:pStyle w:val="Subtitle"/>
            </w:pPr>
            <w:sdt>
              <w:sdtPr>
                <w:alias w:val="Subject"/>
                <w:tag w:val=""/>
                <w:id w:val="-790593066"/>
                <w:placeholder>
                  <w:docPart w:val="5A70603D339D4340B234C0C3FDC51A3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137BD">
                  <w:rPr>
                    <w:lang w:val="en-GB"/>
                  </w:rPr>
                  <w:t>Back</w:t>
                </w:r>
                <w:r w:rsidR="000270C3">
                  <w:rPr>
                    <w:lang w:val="en-GB"/>
                  </w:rPr>
                  <w:t>e</w:t>
                </w:r>
                <w:r w:rsidR="00D137BD">
                  <w:rPr>
                    <w:lang w:val="en-GB"/>
                  </w:rPr>
                  <w:t>nd Documentation</w:t>
                </w:r>
              </w:sdtContent>
            </w:sdt>
          </w:p>
        </w:tc>
      </w:tr>
    </w:tbl>
    <w:p w:rsidR="00733772" w:rsidRDefault="00733772" w:rsidP="00A51B3D">
      <w:pPr>
        <w:pStyle w:val="BodyText"/>
      </w:pPr>
    </w:p>
    <w:p w:rsidR="00E53735" w:rsidRDefault="00E53735" w:rsidP="00A51B3D">
      <w:pPr>
        <w:pStyle w:val="BodyText"/>
      </w:pPr>
    </w:p>
    <w:p w:rsidR="00E53735" w:rsidRDefault="00E53735" w:rsidP="00A51B3D">
      <w:pPr>
        <w:pStyle w:val="BodyText"/>
      </w:pPr>
    </w:p>
    <w:p w:rsidR="00E53735" w:rsidRPr="00097D20" w:rsidRDefault="00E53735" w:rsidP="00A51B3D">
      <w:pPr>
        <w:pStyle w:val="BodyText"/>
      </w:pPr>
    </w:p>
    <w:sdt>
      <w:sdtPr>
        <w:rPr>
          <w:b/>
          <w:color w:val="991F3D" w:themeColor="text2"/>
          <w:sz w:val="40"/>
        </w:rPr>
        <w:alias w:val="Category"/>
        <w:tag w:val=""/>
        <w:id w:val="597375970"/>
        <w:placeholder>
          <w:docPart w:val="04D8F5FA6CF04B6BA2263B57E266BCA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25A01" w:rsidRPr="00CC7A75" w:rsidRDefault="00036E5A" w:rsidP="00A51B3D">
          <w:pPr>
            <w:pStyle w:val="BodyText"/>
            <w:rPr>
              <w:b/>
              <w:color w:val="991F3D" w:themeColor="text2"/>
              <w:sz w:val="32"/>
              <w:lang w:val="en-GB"/>
            </w:rPr>
            <w:sectPr w:rsidR="00225A01" w:rsidRPr="00CC7A75" w:rsidSect="00784C2F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6096" w:right="720" w:bottom="720" w:left="1460" w:header="720" w:footer="720" w:gutter="0"/>
              <w:cols w:space="708"/>
              <w:titlePg/>
              <w:docGrid w:linePitch="360"/>
            </w:sectPr>
          </w:pPr>
          <w:proofErr w:type="spellStart"/>
          <w:r w:rsidRPr="00036E5A">
            <w:rPr>
              <w:b/>
              <w:color w:val="991F3D" w:themeColor="text2"/>
              <w:sz w:val="40"/>
            </w:rPr>
            <w:t>docsbox</w:t>
          </w:r>
          <w:proofErr w:type="spellEnd"/>
        </w:p>
      </w:sdtContent>
    </w:sdt>
    <w:p w:rsidR="001A23D1" w:rsidRDefault="001A23D1" w:rsidP="008A43AB">
      <w:pPr>
        <w:pStyle w:val="Heading1"/>
        <w:rPr>
          <w:rStyle w:val="Emphasis"/>
          <w:b/>
          <w:i w:val="0"/>
        </w:rPr>
      </w:pPr>
      <w:proofErr w:type="spellStart"/>
      <w:r>
        <w:rPr>
          <w:rStyle w:val="Emphasis"/>
          <w:b/>
          <w:i w:val="0"/>
        </w:rPr>
        <w:lastRenderedPageBreak/>
        <w:t>Overview</w:t>
      </w:r>
      <w:proofErr w:type="spellEnd"/>
    </w:p>
    <w:p w:rsidR="001A23D1" w:rsidRDefault="001A23D1" w:rsidP="001A23D1">
      <w:pPr>
        <w:pStyle w:val="BodyText"/>
      </w:pPr>
    </w:p>
    <w:p w:rsidR="001A23D1" w:rsidRDefault="008E6C1F" w:rsidP="008E6C1F">
      <w:pPr>
        <w:pStyle w:val="BodyText"/>
        <w:jc w:val="left"/>
        <w:rPr>
          <w:lang w:val="en-GB"/>
        </w:rPr>
      </w:pPr>
      <w:r w:rsidRPr="008E6C1F">
        <w:rPr>
          <w:lang w:val="en-GB"/>
        </w:rPr>
        <w:t xml:space="preserve">This document is full documentation of the method of the </w:t>
      </w:r>
      <w:proofErr w:type="spellStart"/>
      <w:r w:rsidRPr="008E6C1F">
        <w:rPr>
          <w:lang w:val="en-GB"/>
        </w:rPr>
        <w:t>docsbox</w:t>
      </w:r>
      <w:proofErr w:type="spellEnd"/>
      <w:r w:rsidRPr="008E6C1F">
        <w:rPr>
          <w:lang w:val="en-GB"/>
        </w:rPr>
        <w:t xml:space="preserve"> –</w:t>
      </w:r>
      <w:r>
        <w:rPr>
          <w:lang w:val="en-GB"/>
        </w:rPr>
        <w:t xml:space="preserve"> </w:t>
      </w:r>
      <w:r w:rsidRPr="008E6C1F">
        <w:rPr>
          <w:lang w:val="en-GB"/>
        </w:rPr>
        <w:t>document conversion service</w:t>
      </w:r>
      <w:r>
        <w:rPr>
          <w:lang w:val="en-GB"/>
        </w:rPr>
        <w:t xml:space="preserve">. The service needs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to start, </w:t>
      </w: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</w:p>
    <w:p w:rsidR="008E6C1F" w:rsidRPr="008E6C1F" w:rsidRDefault="008E6C1F" w:rsidP="008E6C1F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8E6C1F">
        <w:rPr>
          <w:rFonts w:ascii="Courier New" w:hAnsi="Courier New" w:cs="Courier New"/>
          <w:sz w:val="16"/>
          <w:lang w:val="en-GB"/>
        </w:rPr>
        <w:t xml:space="preserve">/$ cd </w:t>
      </w:r>
      <w:proofErr w:type="spellStart"/>
      <w:r w:rsidRPr="008E6C1F">
        <w:rPr>
          <w:rFonts w:ascii="Courier New" w:hAnsi="Courier New" w:cs="Courier New"/>
          <w:sz w:val="16"/>
          <w:lang w:val="en-GB"/>
        </w:rPr>
        <w:t>docsbox</w:t>
      </w:r>
      <w:proofErr w:type="spellEnd"/>
    </w:p>
    <w:p w:rsidR="008E6C1F" w:rsidRPr="008E6C1F" w:rsidRDefault="008E6C1F" w:rsidP="008E6C1F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8E6C1F">
        <w:rPr>
          <w:rFonts w:ascii="Courier New" w:hAnsi="Courier New" w:cs="Courier New"/>
          <w:sz w:val="16"/>
          <w:lang w:val="en-GB"/>
        </w:rPr>
        <w:t>/</w:t>
      </w:r>
      <w:proofErr w:type="spellStart"/>
      <w:r w:rsidRPr="008E6C1F">
        <w:rPr>
          <w:rFonts w:ascii="Courier New" w:hAnsi="Courier New" w:cs="Courier New"/>
          <w:sz w:val="16"/>
          <w:lang w:val="en-GB"/>
        </w:rPr>
        <w:t>docsbox</w:t>
      </w:r>
      <w:proofErr w:type="spellEnd"/>
      <w:r w:rsidRPr="008E6C1F">
        <w:rPr>
          <w:rFonts w:ascii="Courier New" w:hAnsi="Courier New" w:cs="Courier New"/>
          <w:sz w:val="16"/>
          <w:lang w:val="en-GB"/>
        </w:rPr>
        <w:t xml:space="preserve">/$ </w:t>
      </w:r>
      <w:proofErr w:type="spellStart"/>
      <w:r w:rsidRPr="008E6C1F">
        <w:rPr>
          <w:rFonts w:ascii="Courier New" w:hAnsi="Courier New" w:cs="Courier New"/>
          <w:sz w:val="16"/>
          <w:lang w:val="en-GB"/>
        </w:rPr>
        <w:t>docker</w:t>
      </w:r>
      <w:proofErr w:type="spellEnd"/>
      <w:r w:rsidRPr="008E6C1F">
        <w:rPr>
          <w:rFonts w:ascii="Courier New" w:hAnsi="Courier New" w:cs="Courier New"/>
          <w:sz w:val="16"/>
          <w:lang w:val="en-GB"/>
        </w:rPr>
        <w:t>-compose build</w:t>
      </w:r>
    </w:p>
    <w:p w:rsidR="008E6C1F" w:rsidRDefault="008E6C1F" w:rsidP="008E6C1F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8E6C1F">
        <w:rPr>
          <w:rFonts w:ascii="Courier New" w:hAnsi="Courier New" w:cs="Courier New"/>
          <w:sz w:val="16"/>
          <w:lang w:val="en-GB"/>
        </w:rPr>
        <w:t>/</w:t>
      </w:r>
      <w:proofErr w:type="spellStart"/>
      <w:r w:rsidRPr="008E6C1F">
        <w:rPr>
          <w:rFonts w:ascii="Courier New" w:hAnsi="Courier New" w:cs="Courier New"/>
          <w:sz w:val="16"/>
          <w:lang w:val="en-GB"/>
        </w:rPr>
        <w:t>docsbox</w:t>
      </w:r>
      <w:proofErr w:type="spellEnd"/>
      <w:r w:rsidRPr="008E6C1F">
        <w:rPr>
          <w:rFonts w:ascii="Courier New" w:hAnsi="Courier New" w:cs="Courier New"/>
          <w:sz w:val="16"/>
          <w:lang w:val="en-GB"/>
        </w:rPr>
        <w:t xml:space="preserve">/$ </w:t>
      </w:r>
      <w:proofErr w:type="spellStart"/>
      <w:r w:rsidRPr="008E6C1F">
        <w:rPr>
          <w:rFonts w:ascii="Courier New" w:hAnsi="Courier New" w:cs="Courier New"/>
          <w:sz w:val="16"/>
          <w:lang w:val="en-GB"/>
        </w:rPr>
        <w:t>docker</w:t>
      </w:r>
      <w:proofErr w:type="spellEnd"/>
      <w:r w:rsidRPr="008E6C1F">
        <w:rPr>
          <w:rFonts w:ascii="Courier New" w:hAnsi="Courier New" w:cs="Courier New"/>
          <w:sz w:val="16"/>
          <w:lang w:val="en-GB"/>
        </w:rPr>
        <w:t>-compose up</w:t>
      </w:r>
    </w:p>
    <w:p w:rsidR="008E6C1F" w:rsidRPr="008E6C1F" w:rsidRDefault="008E6C1F" w:rsidP="008E6C1F">
      <w:pPr>
        <w:pStyle w:val="BodyText"/>
        <w:jc w:val="left"/>
        <w:rPr>
          <w:lang w:val="en-GB"/>
        </w:rPr>
      </w:pPr>
    </w:p>
    <w:p w:rsidR="008E6C1F" w:rsidRDefault="008E6C1F" w:rsidP="008E6C1F">
      <w:pPr>
        <w:pStyle w:val="BodyText"/>
        <w:jc w:val="left"/>
        <w:rPr>
          <w:lang w:val="en-GB"/>
        </w:rPr>
      </w:pPr>
      <w:r>
        <w:rPr>
          <w:lang w:val="en-GB"/>
        </w:rPr>
        <w:t xml:space="preserve">Any configuration can be done in the file </w:t>
      </w:r>
      <w:proofErr w:type="spellStart"/>
      <w:r>
        <w:rPr>
          <w:lang w:val="en-GB"/>
        </w:rPr>
        <w:t>config.yml</w:t>
      </w:r>
      <w:proofErr w:type="spellEnd"/>
      <w:r w:rsidR="00E00464">
        <w:rPr>
          <w:lang w:val="en-GB"/>
        </w:rPr>
        <w:t xml:space="preserve"> in the </w:t>
      </w:r>
      <w:proofErr w:type="spellStart"/>
      <w:r w:rsidR="00E00464">
        <w:rPr>
          <w:lang w:val="en-GB"/>
        </w:rPr>
        <w:t>config</w:t>
      </w:r>
      <w:proofErr w:type="spellEnd"/>
      <w:r w:rsidR="00E00464">
        <w:rPr>
          <w:lang w:val="en-GB"/>
        </w:rPr>
        <w:t xml:space="preserve"> </w:t>
      </w:r>
      <w:proofErr w:type="gramStart"/>
      <w:r w:rsidR="00E00464">
        <w:rPr>
          <w:lang w:val="en-GB"/>
        </w:rPr>
        <w:t>directory,</w:t>
      </w:r>
      <w:proofErr w:type="gramEnd"/>
      <w:r w:rsidR="00E00464">
        <w:rPr>
          <w:lang w:val="en-GB"/>
        </w:rPr>
        <w:t xml:space="preserve"> also can be added new volumes in the </w:t>
      </w:r>
      <w:proofErr w:type="spellStart"/>
      <w:r w:rsidR="00E00464">
        <w:rPr>
          <w:lang w:val="en-GB"/>
        </w:rPr>
        <w:t>docker-compose.yml</w:t>
      </w:r>
      <w:proofErr w:type="spellEnd"/>
      <w:r w:rsidR="00E00464">
        <w:rPr>
          <w:lang w:val="en-GB"/>
        </w:rPr>
        <w:t xml:space="preserve">, for </w:t>
      </w:r>
      <w:proofErr w:type="spellStart"/>
      <w:r w:rsidR="00E00464">
        <w:rPr>
          <w:lang w:val="en-GB"/>
        </w:rPr>
        <w:t>exemple</w:t>
      </w:r>
      <w:proofErr w:type="spellEnd"/>
      <w:r w:rsidR="00E00464">
        <w:rPr>
          <w:lang w:val="en-GB"/>
        </w:rPr>
        <w:t>:</w:t>
      </w:r>
    </w:p>
    <w:p w:rsidR="00E00464" w:rsidRDefault="00E00464" w:rsidP="008E6C1F">
      <w:pPr>
        <w:pStyle w:val="BodyText"/>
        <w:jc w:val="left"/>
        <w:rPr>
          <w:lang w:val="en-GB"/>
        </w:rPr>
      </w:pP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proofErr w:type="gramStart"/>
      <w:r w:rsidRPr="00E00464">
        <w:rPr>
          <w:rFonts w:ascii="Courier New" w:hAnsi="Courier New" w:cs="Courier New"/>
          <w:sz w:val="16"/>
          <w:lang w:val="en-GB"/>
        </w:rPr>
        <w:t>services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: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web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: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restart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: always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build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: ./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docsbox</w:t>
      </w:r>
      <w:proofErr w:type="spellEnd"/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image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 xml:space="preserve">: 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oikeusministerio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>/common-conversion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depends_on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>: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  - 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redis</w:t>
      </w:r>
      <w:proofErr w:type="spellEnd"/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ports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: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  - "8000:8000"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volumes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: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  - ./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docsbox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>:/home/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docsbox</w:t>
      </w:r>
      <w:proofErr w:type="spellEnd"/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  - /media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:/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>home/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docsbox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>/media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  - /</w:t>
      </w:r>
      <w:r w:rsidRPr="002C08AD">
        <w:rPr>
          <w:rFonts w:ascii="Courier New" w:hAnsi="Courier New" w:cs="Courier New"/>
          <w:b/>
          <w:sz w:val="16"/>
          <w:lang w:val="en-GB"/>
        </w:rPr>
        <w:t>’directory to the certificate’</w:t>
      </w:r>
      <w:r w:rsidRPr="00E00464">
        <w:rPr>
          <w:rFonts w:ascii="Courier New" w:hAnsi="Courier New" w:cs="Courier New"/>
          <w:sz w:val="16"/>
          <w:lang w:val="en-GB"/>
        </w:rPr>
        <w:t>:/home/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docsbox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>/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certificate.pem</w:t>
      </w:r>
      <w:proofErr w:type="spellEnd"/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extra_hosts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>:</w:t>
      </w:r>
    </w:p>
    <w:p w:rsidR="00E00464" w:rsidRP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  - it1.integraatiopalvelu.fi:46.30.128.27</w:t>
      </w:r>
    </w:p>
    <w:p w:rsidR="00E00464" w:rsidRDefault="00E00464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  <w:r w:rsidRPr="00E00464">
        <w:rPr>
          <w:rFonts w:ascii="Courier New" w:hAnsi="Courier New" w:cs="Courier New"/>
          <w:sz w:val="16"/>
          <w:lang w:val="en-GB"/>
        </w:rPr>
        <w:t xml:space="preserve">    </w:t>
      </w:r>
      <w:proofErr w:type="gramStart"/>
      <w:r w:rsidRPr="00E00464">
        <w:rPr>
          <w:rFonts w:ascii="Courier New" w:hAnsi="Courier New" w:cs="Courier New"/>
          <w:sz w:val="16"/>
          <w:lang w:val="en-GB"/>
        </w:rPr>
        <w:t>command</w:t>
      </w:r>
      <w:proofErr w:type="gramEnd"/>
      <w:r w:rsidRPr="00E00464">
        <w:rPr>
          <w:rFonts w:ascii="Courier New" w:hAnsi="Courier New" w:cs="Courier New"/>
          <w:sz w:val="16"/>
          <w:lang w:val="en-GB"/>
        </w:rPr>
        <w:t xml:space="preserve">: 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gunicorn</w:t>
      </w:r>
      <w:proofErr w:type="spellEnd"/>
      <w:r w:rsidRPr="00E00464">
        <w:rPr>
          <w:rFonts w:ascii="Courier New" w:hAnsi="Courier New" w:cs="Courier New"/>
          <w:sz w:val="16"/>
          <w:lang w:val="en-GB"/>
        </w:rPr>
        <w:t xml:space="preserve"> -b :8000 </w:t>
      </w:r>
      <w:proofErr w:type="spellStart"/>
      <w:r w:rsidRPr="00E00464">
        <w:rPr>
          <w:rFonts w:ascii="Courier New" w:hAnsi="Courier New" w:cs="Courier New"/>
          <w:sz w:val="16"/>
          <w:lang w:val="en-GB"/>
        </w:rPr>
        <w:t>docsbox:app</w:t>
      </w:r>
      <w:proofErr w:type="spellEnd"/>
    </w:p>
    <w:p w:rsidR="00D94D6D" w:rsidRDefault="00D94D6D" w:rsidP="00E00464">
      <w:pPr>
        <w:pStyle w:val="BodyText"/>
        <w:shd w:val="clear" w:color="auto" w:fill="F2F2F2" w:themeFill="background1" w:themeFillShade="F2"/>
        <w:ind w:left="1134" w:right="2126"/>
        <w:jc w:val="left"/>
        <w:rPr>
          <w:rFonts w:ascii="Courier New" w:hAnsi="Courier New" w:cs="Courier New"/>
          <w:sz w:val="16"/>
          <w:lang w:val="en-GB"/>
        </w:rPr>
      </w:pPr>
    </w:p>
    <w:p w:rsidR="00D94D6D" w:rsidRDefault="00D94D6D">
      <w:pPr>
        <w:rPr>
          <w:rFonts w:ascii="Courier New" w:hAnsi="Courier New" w:cs="Courier New"/>
          <w:sz w:val="16"/>
          <w:lang w:val="en-GB"/>
        </w:rPr>
      </w:pPr>
      <w:r>
        <w:rPr>
          <w:rFonts w:ascii="Courier New" w:hAnsi="Courier New" w:cs="Courier New"/>
          <w:sz w:val="16"/>
          <w:lang w:val="en-GB"/>
        </w:rPr>
        <w:br w:type="page"/>
      </w:r>
    </w:p>
    <w:p w:rsidR="00D94D6D" w:rsidRPr="00E00464" w:rsidRDefault="00D94D6D" w:rsidP="00D94D6D">
      <w:pPr>
        <w:pStyle w:val="BodyText"/>
        <w:ind w:left="1134" w:right="2126"/>
        <w:jc w:val="left"/>
        <w:rPr>
          <w:rFonts w:ascii="Courier New" w:hAnsi="Courier New" w:cs="Courier New"/>
          <w:sz w:val="16"/>
          <w:lang w:val="en-GB"/>
        </w:rPr>
      </w:pPr>
    </w:p>
    <w:p w:rsidR="00D94D6D" w:rsidRDefault="00217BD4" w:rsidP="00217BD4">
      <w:pPr>
        <w:pStyle w:val="Heading2"/>
        <w:ind w:hanging="873"/>
        <w:rPr>
          <w:lang w:val="en-GB"/>
        </w:rPr>
      </w:pPr>
      <w:r>
        <w:rPr>
          <w:lang w:val="en-GB"/>
        </w:rPr>
        <w:t>Conversion workflow</w:t>
      </w:r>
    </w:p>
    <w:p w:rsidR="00D94D6D" w:rsidRPr="00D94D6D" w:rsidRDefault="00D94D6D" w:rsidP="00D94D6D">
      <w:pPr>
        <w:pStyle w:val="BodyText"/>
        <w:rPr>
          <w:lang w:val="en-GB"/>
        </w:rPr>
      </w:pPr>
    </w:p>
    <w:p w:rsidR="00D94D6D" w:rsidRDefault="00D94D6D" w:rsidP="00D94D6D">
      <w:pPr>
        <w:pStyle w:val="Heading3"/>
        <w:rPr>
          <w:lang w:val="en-GB"/>
        </w:rPr>
      </w:pPr>
      <w:r>
        <w:rPr>
          <w:lang w:val="en-GB"/>
        </w:rPr>
        <w:t>Get File</w:t>
      </w:r>
    </w:p>
    <w:p w:rsidR="00E00464" w:rsidRDefault="00D94D6D" w:rsidP="00D94D6D">
      <w:pPr>
        <w:pStyle w:val="Heading2"/>
        <w:numPr>
          <w:ilvl w:val="0"/>
          <w:numId w:val="0"/>
        </w:numPr>
        <w:rPr>
          <w:lang w:val="en-GB"/>
        </w:rPr>
      </w:pPr>
      <w:r>
        <w:rPr>
          <w:rFonts w:ascii="Courier New" w:hAnsi="Courier New" w:cs="Courier New"/>
          <w:noProof/>
          <w:color w:val="363534" w:themeColor="text1"/>
          <w:sz w:val="18"/>
          <w:szCs w:val="21"/>
          <w:lang w:val="en-GB" w:eastAsia="en-GB"/>
        </w:rPr>
        <w:drawing>
          <wp:inline distT="0" distB="0" distL="0" distR="0" wp14:anchorId="13F79F59" wp14:editId="1DA8D5CD">
            <wp:extent cx="6386830" cy="4315460"/>
            <wp:effectExtent l="0" t="0" r="0" b="6985"/>
            <wp:docPr id="6" name="Picture 6" descr="C:\Users\nuno.franc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no.franc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6D" w:rsidRDefault="00D94D6D" w:rsidP="00D94D6D">
      <w:pPr>
        <w:pStyle w:val="BodyText"/>
        <w:rPr>
          <w:lang w:val="en-GB"/>
        </w:rPr>
      </w:pPr>
    </w:p>
    <w:p w:rsidR="00D94D6D" w:rsidRPr="00D94D6D" w:rsidRDefault="00D94D6D" w:rsidP="00D94D6D">
      <w:pPr>
        <w:pStyle w:val="Heading3"/>
        <w:rPr>
          <w:lang w:val="en-GB"/>
        </w:rPr>
      </w:pPr>
      <w:r>
        <w:rPr>
          <w:lang w:val="en-GB"/>
        </w:rPr>
        <w:lastRenderedPageBreak/>
        <w:t>Convert</w:t>
      </w:r>
    </w:p>
    <w:p w:rsidR="00B33609" w:rsidRPr="00B33609" w:rsidRDefault="00B33609" w:rsidP="00B33609">
      <w:pPr>
        <w:pStyle w:val="BodyText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462981" cy="6047509"/>
            <wp:effectExtent l="0" t="0" r="0" b="0"/>
            <wp:docPr id="4" name="Picture 4" descr="Conversion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sion 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17" cy="60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09" w:rsidRDefault="00B33609">
      <w:pPr>
        <w:rPr>
          <w:rFonts w:asciiTheme="majorHAnsi" w:hAnsiTheme="majorHAnsi"/>
          <w:b/>
          <w:bCs/>
          <w:color w:val="991F3D" w:themeColor="accent2"/>
          <w:sz w:val="28"/>
          <w:szCs w:val="26"/>
          <w:lang w:val="en-GB"/>
        </w:rPr>
      </w:pPr>
      <w:r>
        <w:rPr>
          <w:rFonts w:asciiTheme="majorHAnsi" w:hAnsiTheme="majorHAnsi"/>
          <w:b/>
          <w:bCs/>
          <w:color w:val="991F3D" w:themeColor="accent2"/>
          <w:sz w:val="28"/>
          <w:szCs w:val="26"/>
          <w:lang w:val="en-GB"/>
        </w:rPr>
        <w:br w:type="page"/>
      </w:r>
    </w:p>
    <w:p w:rsidR="00B33609" w:rsidRPr="00B33609" w:rsidRDefault="00B33609" w:rsidP="00B33609">
      <w:pPr>
        <w:pStyle w:val="BodyText"/>
        <w:rPr>
          <w:lang w:val="en-GB"/>
        </w:rPr>
      </w:pPr>
    </w:p>
    <w:p w:rsidR="00B33609" w:rsidRPr="00D94D6D" w:rsidRDefault="00B33609" w:rsidP="00B33609">
      <w:pPr>
        <w:pStyle w:val="Heading3"/>
        <w:rPr>
          <w:lang w:val="en-GB"/>
        </w:rPr>
      </w:pPr>
      <w:r>
        <w:rPr>
          <w:lang w:val="en-GB"/>
        </w:rPr>
        <w:t>Get Status</w:t>
      </w:r>
    </w:p>
    <w:p w:rsidR="00B33609" w:rsidRDefault="00B33609" w:rsidP="00B33609">
      <w:pPr>
        <w:pStyle w:val="BodyText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76166" cy="2618509"/>
            <wp:effectExtent l="0" t="0" r="5715" b="0"/>
            <wp:docPr id="5" name="Picture 5" descr="C:\Users\nuno.franco\AppData\Local\Microsoft\Windows\INetCache\Content.Word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no.franco\AppData\Local\Microsoft\Windows\INetCache\Content.Word\stat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06" cy="262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6D" w:rsidRDefault="00D94D6D" w:rsidP="00B33609">
      <w:pPr>
        <w:pStyle w:val="BodyText"/>
        <w:rPr>
          <w:lang w:val="en-GB"/>
        </w:rPr>
      </w:pPr>
    </w:p>
    <w:p w:rsidR="00B33609" w:rsidRDefault="00B33609" w:rsidP="00D94D6D">
      <w:pPr>
        <w:pStyle w:val="Heading3"/>
        <w:rPr>
          <w:lang w:val="en-GB"/>
        </w:rPr>
      </w:pPr>
      <w:r>
        <w:rPr>
          <w:lang w:val="en-GB"/>
        </w:rPr>
        <w:t xml:space="preserve">Get </w:t>
      </w:r>
      <w:r w:rsidR="00D94D6D">
        <w:rPr>
          <w:lang w:val="en-GB"/>
        </w:rPr>
        <w:t xml:space="preserve">Converted </w:t>
      </w:r>
      <w:r>
        <w:rPr>
          <w:lang w:val="en-GB"/>
        </w:rPr>
        <w:t>File</w:t>
      </w:r>
      <w:r w:rsidR="00D94D6D">
        <w:rPr>
          <w:lang w:val="en-GB"/>
        </w:rPr>
        <w:t>/File Id</w:t>
      </w:r>
    </w:p>
    <w:p w:rsidR="00B33609" w:rsidRPr="00B33609" w:rsidRDefault="00036E5A" w:rsidP="00B33609">
      <w:pPr>
        <w:pStyle w:val="BodyText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321.25pt">
            <v:imagedata r:id="rId16" o:title="get_file"/>
          </v:shape>
        </w:pict>
      </w:r>
    </w:p>
    <w:p w:rsidR="00974E1B" w:rsidRPr="008A43AB" w:rsidRDefault="005438FA" w:rsidP="008A43AB">
      <w:pPr>
        <w:pStyle w:val="Heading1"/>
        <w:rPr>
          <w:rStyle w:val="Emphasis"/>
          <w:b/>
          <w:i w:val="0"/>
        </w:rPr>
      </w:pPr>
      <w:r w:rsidRPr="008A43AB">
        <w:rPr>
          <w:rStyle w:val="Emphasis"/>
          <w:b/>
          <w:i w:val="0"/>
        </w:rPr>
        <w:lastRenderedPageBreak/>
        <w:t xml:space="preserve">REST </w:t>
      </w:r>
      <w:r w:rsidR="00974E1B" w:rsidRPr="008A43AB">
        <w:rPr>
          <w:rStyle w:val="Emphasis"/>
          <w:b/>
          <w:i w:val="0"/>
        </w:rPr>
        <w:t>API - /</w:t>
      </w:r>
      <w:proofErr w:type="spellStart"/>
      <w:r w:rsidR="00974E1B" w:rsidRPr="008A43AB">
        <w:rPr>
          <w:rStyle w:val="Emphasis"/>
          <w:b/>
          <w:i w:val="0"/>
        </w:rPr>
        <w:t>conversion-service</w:t>
      </w:r>
      <w:proofErr w:type="spellEnd"/>
      <w:r w:rsidR="00974E1B" w:rsidRPr="008A43AB">
        <w:rPr>
          <w:rStyle w:val="Emphasis"/>
          <w:b/>
          <w:i w:val="0"/>
        </w:rPr>
        <w:t>/</w:t>
      </w:r>
    </w:p>
    <w:p w:rsidR="00974E1B" w:rsidRPr="00974E1B" w:rsidRDefault="00974E1B" w:rsidP="00974E1B">
      <w:pPr>
        <w:pStyle w:val="BodyText"/>
        <w:rPr>
          <w:lang w:val="en-GB"/>
        </w:rPr>
      </w:pPr>
    </w:p>
    <w:p w:rsidR="00E610C1" w:rsidRPr="00E610C1" w:rsidRDefault="008310E9" w:rsidP="008A43AB">
      <w:pPr>
        <w:pStyle w:val="Heading2"/>
        <w:ind w:hanging="1156"/>
        <w:rPr>
          <w:lang w:val="en-GB"/>
        </w:rPr>
      </w:pPr>
      <w:r>
        <w:rPr>
          <w:lang w:val="en-GB"/>
        </w:rPr>
        <w:t>POST</w:t>
      </w:r>
    </w:p>
    <w:p w:rsidR="00351F2B" w:rsidRDefault="008310E9" w:rsidP="008A43AB">
      <w:pPr>
        <w:pStyle w:val="Heading3"/>
        <w:ind w:hanging="731"/>
        <w:rPr>
          <w:lang w:val="en-GB"/>
        </w:rPr>
      </w:pPr>
      <w:proofErr w:type="gramStart"/>
      <w:r>
        <w:rPr>
          <w:lang w:val="en-GB"/>
        </w:rPr>
        <w:t>get-file-type</w:t>
      </w:r>
      <w:proofErr w:type="gramEnd"/>
      <w:r>
        <w:rPr>
          <w:lang w:val="en-GB"/>
        </w:rPr>
        <w:t>/&lt;</w:t>
      </w:r>
      <w:proofErr w:type="spellStart"/>
      <w:r>
        <w:rPr>
          <w:lang w:val="en-GB"/>
        </w:rPr>
        <w:t>file_id</w:t>
      </w:r>
      <w:proofErr w:type="spellEnd"/>
      <w:r>
        <w:rPr>
          <w:lang w:val="en-GB"/>
        </w:rPr>
        <w:t>&gt;</w:t>
      </w:r>
    </w:p>
    <w:p w:rsidR="00A850B4" w:rsidRDefault="00A850B4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>Request can be done with a VIA file id</w:t>
      </w:r>
      <w:r w:rsidR="0030613C">
        <w:rPr>
          <w:lang w:val="en-GB"/>
        </w:rPr>
        <w:t xml:space="preserve"> as a path variable</w:t>
      </w:r>
      <w:r>
        <w:rPr>
          <w:lang w:val="en-GB"/>
        </w:rPr>
        <w:t xml:space="preserve"> or with a file </w:t>
      </w:r>
      <w:r w:rsidR="0030613C">
        <w:rPr>
          <w:lang w:val="en-GB"/>
        </w:rPr>
        <w:t xml:space="preserve">(in the </w:t>
      </w:r>
      <w:proofErr w:type="spellStart"/>
      <w:r w:rsidR="0030613C">
        <w:rPr>
          <w:lang w:val="en-GB"/>
        </w:rPr>
        <w:t>later</w:t>
      </w:r>
      <w:proofErr w:type="spellEnd"/>
      <w:r w:rsidR="0030613C">
        <w:rPr>
          <w:lang w:val="en-GB"/>
        </w:rPr>
        <w:t xml:space="preserve"> case the path still needs an id but will not read it).</w:t>
      </w:r>
    </w:p>
    <w:p w:rsidR="00A850B4" w:rsidRDefault="00A850B4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 xml:space="preserve">Returns the file type and if the file is </w:t>
      </w:r>
      <w:r w:rsidR="001A23D1">
        <w:rPr>
          <w:lang w:val="en-GB"/>
        </w:rPr>
        <w:t>convertible</w:t>
      </w:r>
    </w:p>
    <w:p w:rsidR="001A23D1" w:rsidRDefault="001A23D1" w:rsidP="00171CEC">
      <w:pPr>
        <w:pStyle w:val="BodyText"/>
        <w:ind w:left="709" w:firstLine="426"/>
        <w:rPr>
          <w:lang w:val="en-GB"/>
        </w:rPr>
      </w:pPr>
    </w:p>
    <w:p w:rsidR="007D6E66" w:rsidRDefault="007D6E66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 xml:space="preserve">Sending File annexed to the </w:t>
      </w:r>
      <w:r w:rsidR="002A0278">
        <w:rPr>
          <w:lang w:val="en-GB"/>
        </w:rPr>
        <w:t>request</w:t>
      </w:r>
      <w:r>
        <w:rPr>
          <w:lang w:val="en-GB"/>
        </w:rPr>
        <w:t xml:space="preserve"> </w:t>
      </w:r>
      <w:r w:rsidR="002A0278">
        <w:rPr>
          <w:lang w:val="en-GB"/>
        </w:rPr>
        <w:t>(</w:t>
      </w:r>
      <w:proofErr w:type="spellStart"/>
      <w:r w:rsidR="002A0278">
        <w:rPr>
          <w:lang w:val="en-GB"/>
        </w:rPr>
        <w:t>file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must</w:t>
      </w:r>
      <w:r w:rsidR="002A0278">
        <w:rPr>
          <w:lang w:val="en-GB"/>
        </w:rPr>
        <w:t xml:space="preserve"> be add</w:t>
      </w:r>
      <w:r>
        <w:rPr>
          <w:lang w:val="en-GB"/>
        </w:rPr>
        <w:t xml:space="preserve"> or else it will not recognise path, although it will not need it, </w:t>
      </w: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>: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1A23D1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 -X POST -F "file=@test.doc" http://localhost/co</w:t>
      </w:r>
      <w:r w:rsidR="007D6E66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nvers</w:t>
      </w:r>
      <w:r w:rsidR="001971D7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ion-service/get-file-type/01234</w:t>
      </w:r>
      <w:r w:rsidR="007D6E66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ABCD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BC4BF1" w:rsidRPr="001A23D1" w:rsidRDefault="001A23D1" w:rsidP="00BC4BF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r w:rsidR="00BC4BF1"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</w:t>
      </w:r>
      <w:proofErr w:type="spellStart"/>
      <w:proofErr w:type="gramStart"/>
      <w:r w:rsidR="00BC4BF1"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fileType</w:t>
      </w:r>
      <w:proofErr w:type="spellEnd"/>
      <w:proofErr w:type="gramEnd"/>
      <w:r w:rsidR="00BC4BF1"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"Microsoft Word",</w:t>
      </w:r>
    </w:p>
    <w:p w:rsidR="001A23D1" w:rsidRPr="001A23D1" w:rsidRDefault="00BC4BF1" w:rsidP="00BC4BF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convertable</w:t>
      </w:r>
      <w:proofErr w:type="spell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true</w:t>
      </w:r>
    </w:p>
    <w:p w:rsid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7D6E66" w:rsidRDefault="007D6E66" w:rsidP="007D6E66">
      <w:pPr>
        <w:pStyle w:val="BodyText"/>
        <w:rPr>
          <w:lang w:val="en-GB" w:eastAsia="en-GB"/>
        </w:rPr>
      </w:pPr>
    </w:p>
    <w:p w:rsidR="007D6E66" w:rsidRPr="007D6E66" w:rsidRDefault="002A0278" w:rsidP="002A0278">
      <w:pPr>
        <w:pStyle w:val="BodyText"/>
        <w:ind w:left="709" w:firstLine="425"/>
        <w:rPr>
          <w:lang w:val="en-GB" w:eastAsia="en-GB"/>
        </w:rPr>
      </w:pPr>
      <w:r>
        <w:rPr>
          <w:lang w:val="en-GB" w:eastAsia="en-GB"/>
        </w:rPr>
        <w:t xml:space="preserve">If there is not a file annexed to the request it will verify the </w:t>
      </w:r>
      <w:proofErr w:type="spellStart"/>
      <w:r>
        <w:rPr>
          <w:lang w:val="en-GB" w:eastAsia="en-GB"/>
        </w:rPr>
        <w:t>file_id</w:t>
      </w:r>
      <w:proofErr w:type="spellEnd"/>
      <w:r>
        <w:rPr>
          <w:lang w:val="en-GB" w:eastAsia="en-GB"/>
        </w:rPr>
        <w:t xml:space="preserve"> and request the file to VIA service, example: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1A23D1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proofErr w:type="gram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</w:t>
      </w:r>
      <w:proofErr w:type="gram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-X POST http://localhost/conversion-service/get-file-type/02127a06-d078-4935-a6f9-b7cbdbff4959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fileType</w:t>
      </w:r>
      <w:proofErr w:type="spellEnd"/>
      <w:proofErr w:type="gram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"Microsoft Word",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convertable</w:t>
      </w:r>
      <w:proofErr w:type="spellEnd"/>
      <w:proofErr w:type="gram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true</w:t>
      </w:r>
    </w:p>
    <w:p w:rsid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7D6E66" w:rsidRDefault="007D6E66" w:rsidP="007D6E66">
      <w:pPr>
        <w:pStyle w:val="BodyText"/>
        <w:rPr>
          <w:lang w:val="en-GB" w:eastAsia="en-GB"/>
        </w:rPr>
      </w:pPr>
    </w:p>
    <w:p w:rsidR="007D6E66" w:rsidRPr="007D6E66" w:rsidRDefault="002A0278" w:rsidP="002A0278">
      <w:pPr>
        <w:pStyle w:val="BodyText"/>
        <w:ind w:left="709" w:firstLine="425"/>
        <w:rPr>
          <w:lang w:val="en-GB" w:eastAsia="en-GB"/>
        </w:rPr>
      </w:pPr>
      <w:r>
        <w:rPr>
          <w:lang w:val="en-GB" w:eastAsia="en-GB"/>
        </w:rPr>
        <w:t xml:space="preserve">If no file is annexed and the </w:t>
      </w:r>
      <w:proofErr w:type="spellStart"/>
      <w:r>
        <w:rPr>
          <w:lang w:val="en-GB" w:eastAsia="en-GB"/>
        </w:rPr>
        <w:t>file_id</w:t>
      </w:r>
      <w:proofErr w:type="spellEnd"/>
      <w:r>
        <w:rPr>
          <w:lang w:val="en-GB" w:eastAsia="en-GB"/>
        </w:rPr>
        <w:t xml:space="preserve"> is not a valid </w:t>
      </w:r>
      <w:proofErr w:type="spellStart"/>
      <w:proofErr w:type="gramStart"/>
      <w:r>
        <w:rPr>
          <w:lang w:val="en-GB" w:eastAsia="en-GB"/>
        </w:rPr>
        <w:t>uuid</w:t>
      </w:r>
      <w:proofErr w:type="spellEnd"/>
      <w:proofErr w:type="gramEnd"/>
      <w:r>
        <w:rPr>
          <w:lang w:val="en-GB" w:eastAsia="en-GB"/>
        </w:rPr>
        <w:t xml:space="preserve"> it will give the following message: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1A23D1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proofErr w:type="gram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</w:t>
      </w:r>
      <w:proofErr w:type="gram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-X POST http://localhost/conversion-service/get-file-type/01234</w:t>
      </w:r>
      <w:r w:rsidR="002A027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ABCD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gram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message</w:t>
      </w:r>
      <w:proofErr w:type="gram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"No file has sent nor valid </w:t>
      </w:r>
      <w:proofErr w:type="spell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given."</w:t>
      </w:r>
    </w:p>
    <w:p w:rsidR="00974E1B" w:rsidRPr="007774BC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1A23D1" w:rsidRPr="001A23D1" w:rsidRDefault="001A23D1" w:rsidP="001A23D1">
      <w:pPr>
        <w:pStyle w:val="BodyText"/>
        <w:rPr>
          <w:lang w:val="en-GB" w:eastAsia="en-GB"/>
        </w:rPr>
      </w:pPr>
    </w:p>
    <w:p w:rsidR="008310E9" w:rsidRDefault="008310E9" w:rsidP="008A43AB">
      <w:pPr>
        <w:pStyle w:val="Heading3"/>
        <w:ind w:hanging="731"/>
        <w:rPr>
          <w:lang w:val="en-GB"/>
        </w:rPr>
      </w:pPr>
      <w:proofErr w:type="gramStart"/>
      <w:r>
        <w:rPr>
          <w:lang w:val="en-GB"/>
        </w:rPr>
        <w:t>convert</w:t>
      </w:r>
      <w:proofErr w:type="gramEnd"/>
      <w:r>
        <w:rPr>
          <w:lang w:val="en-GB"/>
        </w:rPr>
        <w:t>/&lt;</w:t>
      </w:r>
      <w:proofErr w:type="spellStart"/>
      <w:r>
        <w:rPr>
          <w:lang w:val="en-GB"/>
        </w:rPr>
        <w:t>file_id</w:t>
      </w:r>
      <w:proofErr w:type="spellEnd"/>
      <w:r>
        <w:rPr>
          <w:lang w:val="en-GB"/>
        </w:rPr>
        <w:t>&gt;</w:t>
      </w:r>
    </w:p>
    <w:p w:rsidR="0030613C" w:rsidRDefault="0030613C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 xml:space="preserve">Request can be done with a VIA file id as a path variable or with a file (in the </w:t>
      </w:r>
      <w:proofErr w:type="spellStart"/>
      <w:r>
        <w:rPr>
          <w:lang w:val="en-GB"/>
        </w:rPr>
        <w:t>later</w:t>
      </w:r>
      <w:proofErr w:type="spellEnd"/>
      <w:r>
        <w:rPr>
          <w:lang w:val="en-GB"/>
        </w:rPr>
        <w:t xml:space="preserve"> case the path still needs an id but will not read it).</w:t>
      </w:r>
    </w:p>
    <w:p w:rsidR="0030613C" w:rsidRDefault="0030613C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 xml:space="preserve">Returns the file type and if the file is </w:t>
      </w:r>
      <w:r w:rsidR="001A23D1">
        <w:rPr>
          <w:lang w:val="en-GB"/>
        </w:rPr>
        <w:t>convertible</w:t>
      </w:r>
    </w:p>
    <w:p w:rsidR="001A23D1" w:rsidRDefault="001A23D1" w:rsidP="00171CEC">
      <w:pPr>
        <w:pStyle w:val="BodyText"/>
        <w:ind w:left="709" w:firstLine="426"/>
        <w:rPr>
          <w:lang w:val="en-GB"/>
        </w:rPr>
      </w:pPr>
    </w:p>
    <w:p w:rsidR="002A0278" w:rsidRDefault="002A0278" w:rsidP="002A0278">
      <w:pPr>
        <w:pStyle w:val="BodyText"/>
        <w:ind w:left="709" w:firstLine="426"/>
        <w:rPr>
          <w:lang w:val="en-GB"/>
        </w:rPr>
      </w:pPr>
      <w:r>
        <w:rPr>
          <w:lang w:val="en-GB"/>
        </w:rPr>
        <w:t>Sending File annexed to the request (</w:t>
      </w:r>
      <w:proofErr w:type="spellStart"/>
      <w:r>
        <w:rPr>
          <w:lang w:val="en-GB"/>
        </w:rPr>
        <w:t>file_id</w:t>
      </w:r>
      <w:proofErr w:type="spellEnd"/>
      <w:r>
        <w:rPr>
          <w:lang w:val="en-GB"/>
        </w:rPr>
        <w:t xml:space="preserve"> must be add or else it will not recognise path, although it will not need it, </w:t>
      </w: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>: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lastRenderedPageBreak/>
        <w:t>$</w:t>
      </w:r>
      <w:r w:rsidR="007774BC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r w:rsid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</w:t>
      </w:r>
      <w:r w:rsidRPr="001A23D1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rl -X POST -F "file=@test.doc" http://localhost/conversion-service/convert/0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taskId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"bbf78afd-011c-4815-95da-17b810fa4f5f",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status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"queued"</w:t>
      </w:r>
    </w:p>
    <w:p w:rsid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2A0278" w:rsidRDefault="002A0278" w:rsidP="002A0278">
      <w:pPr>
        <w:pStyle w:val="BodyText"/>
        <w:ind w:left="709" w:firstLine="425"/>
        <w:rPr>
          <w:lang w:val="en-GB" w:eastAsia="en-GB"/>
        </w:rPr>
      </w:pPr>
    </w:p>
    <w:p w:rsidR="002A0278" w:rsidRPr="002A0278" w:rsidRDefault="002A0278" w:rsidP="002A0278">
      <w:pPr>
        <w:pStyle w:val="BodyText"/>
        <w:ind w:left="709" w:firstLine="425"/>
        <w:rPr>
          <w:lang w:val="en-GB" w:eastAsia="en-GB"/>
        </w:rPr>
      </w:pPr>
      <w:r>
        <w:rPr>
          <w:lang w:val="en-GB" w:eastAsia="en-GB"/>
        </w:rPr>
        <w:t xml:space="preserve">If there is not a file annexed to the request it will verify the </w:t>
      </w:r>
      <w:proofErr w:type="spellStart"/>
      <w:r>
        <w:rPr>
          <w:lang w:val="en-GB" w:eastAsia="en-GB"/>
        </w:rPr>
        <w:t>file_id</w:t>
      </w:r>
      <w:proofErr w:type="spellEnd"/>
      <w:r>
        <w:rPr>
          <w:lang w:val="en-GB" w:eastAsia="en-GB"/>
        </w:rPr>
        <w:t xml:space="preserve"> and request the file to VIA service, also </w:t>
      </w:r>
      <w:r w:rsidRPr="002A0278">
        <w:rPr>
          <w:lang w:val="en-GB" w:eastAsia="en-GB"/>
        </w:rPr>
        <w:t>Content-Disposition</w:t>
      </w:r>
      <w:r>
        <w:rPr>
          <w:lang w:val="en-GB" w:eastAsia="en-GB"/>
        </w:rPr>
        <w:t xml:space="preserve"> header can be added with the file name, example: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1A23D1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 -X POST --header "Content-Disposition: filename.doc" http://localhost/conversion-service/convert/02127a06-d078-4935-a6f9-b7cbdbff4959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taskId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"bbf78afd-011c-4815-95da-17b810fa4f5f",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status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"queued"</w:t>
      </w:r>
    </w:p>
    <w:p w:rsid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2A0278" w:rsidRDefault="002A0278" w:rsidP="002A0278">
      <w:pPr>
        <w:pStyle w:val="BodyText"/>
        <w:rPr>
          <w:lang w:val="en-GB" w:eastAsia="en-GB"/>
        </w:rPr>
      </w:pPr>
    </w:p>
    <w:p w:rsidR="002A0278" w:rsidRPr="002A0278" w:rsidRDefault="002A0278" w:rsidP="002A0278">
      <w:pPr>
        <w:pStyle w:val="BodyText"/>
        <w:ind w:left="709" w:firstLine="425"/>
        <w:rPr>
          <w:lang w:val="en-GB" w:eastAsia="en-GB"/>
        </w:rPr>
      </w:pPr>
      <w:r>
        <w:rPr>
          <w:lang w:val="en-GB" w:eastAsia="en-GB"/>
        </w:rPr>
        <w:tab/>
        <w:t xml:space="preserve">If file type is not in the </w:t>
      </w:r>
      <w:r w:rsidR="0039442B">
        <w:rPr>
          <w:lang w:val="en-GB" w:eastAsia="en-GB"/>
        </w:rPr>
        <w:t>list for conversion, it will return the following message: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B2252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BB2252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 -X POST -F "file=@test6.odt" http://localhost/conversion-service/convert/0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message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"File does not need to be converted."</w:t>
      </w:r>
    </w:p>
    <w:p w:rsid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2A0278" w:rsidRDefault="002A0278" w:rsidP="002A0278">
      <w:pPr>
        <w:pStyle w:val="BodyText"/>
        <w:rPr>
          <w:lang w:val="en-GB" w:eastAsia="en-GB"/>
        </w:rPr>
      </w:pPr>
    </w:p>
    <w:p w:rsidR="002A0278" w:rsidRPr="002A0278" w:rsidRDefault="002A0278" w:rsidP="002A0278">
      <w:pPr>
        <w:pStyle w:val="BodyText"/>
        <w:ind w:left="709" w:firstLine="425"/>
        <w:rPr>
          <w:lang w:val="en-GB" w:eastAsia="en-GB"/>
        </w:rPr>
      </w:pPr>
      <w:r>
        <w:rPr>
          <w:lang w:val="en-GB" w:eastAsia="en-GB"/>
        </w:rPr>
        <w:t xml:space="preserve">If no file is annexed and the </w:t>
      </w:r>
      <w:proofErr w:type="spellStart"/>
      <w:r>
        <w:rPr>
          <w:lang w:val="en-GB" w:eastAsia="en-GB"/>
        </w:rPr>
        <w:t>file_id</w:t>
      </w:r>
      <w:proofErr w:type="spellEnd"/>
      <w:r>
        <w:rPr>
          <w:lang w:val="en-GB" w:eastAsia="en-GB"/>
        </w:rPr>
        <w:t xml:space="preserve"> is not a valid </w:t>
      </w:r>
      <w:proofErr w:type="spellStart"/>
      <w:proofErr w:type="gramStart"/>
      <w:r>
        <w:rPr>
          <w:lang w:val="en-GB" w:eastAsia="en-GB"/>
        </w:rPr>
        <w:t>uuid</w:t>
      </w:r>
      <w:proofErr w:type="spellEnd"/>
      <w:proofErr w:type="gramEnd"/>
      <w:r>
        <w:rPr>
          <w:lang w:val="en-GB" w:eastAsia="en-GB"/>
        </w:rPr>
        <w:t xml:space="preserve"> it will give the following message: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1A23D1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-X POST http://localhost/conversion-service/convert/01234</w:t>
      </w:r>
      <w:r w:rsidR="002A027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ABCD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message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"No file has sent nor valid </w:t>
      </w:r>
      <w:proofErr w:type="spell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given."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}</w:t>
      </w:r>
    </w:p>
    <w:p w:rsidR="008310E9" w:rsidRDefault="008310E9" w:rsidP="008310E9">
      <w:pPr>
        <w:pStyle w:val="BodyText"/>
        <w:rPr>
          <w:lang w:val="en-GB"/>
        </w:rPr>
      </w:pPr>
    </w:p>
    <w:p w:rsidR="008310E9" w:rsidRDefault="008310E9" w:rsidP="008A43AB">
      <w:pPr>
        <w:pStyle w:val="Heading2"/>
        <w:ind w:hanging="1156"/>
        <w:rPr>
          <w:lang w:val="en-GB"/>
        </w:rPr>
      </w:pPr>
      <w:r>
        <w:rPr>
          <w:lang w:val="en-GB"/>
        </w:rPr>
        <w:t>GET</w:t>
      </w:r>
    </w:p>
    <w:p w:rsidR="008310E9" w:rsidRDefault="008310E9" w:rsidP="008A43AB">
      <w:pPr>
        <w:pStyle w:val="Heading3"/>
        <w:ind w:hanging="731"/>
        <w:rPr>
          <w:lang w:val="en-GB"/>
        </w:rPr>
      </w:pPr>
      <w:proofErr w:type="gramStart"/>
      <w:r>
        <w:rPr>
          <w:lang w:val="en-GB"/>
        </w:rPr>
        <w:t>status</w:t>
      </w:r>
      <w:proofErr w:type="gramEnd"/>
      <w:r>
        <w:rPr>
          <w:lang w:val="en-GB"/>
        </w:rPr>
        <w:t>/&lt;</w:t>
      </w:r>
      <w:proofErr w:type="spellStart"/>
      <w:r>
        <w:rPr>
          <w:lang w:val="en-GB"/>
        </w:rPr>
        <w:t>task_id</w:t>
      </w:r>
      <w:proofErr w:type="spellEnd"/>
      <w:r>
        <w:rPr>
          <w:lang w:val="en-GB"/>
        </w:rPr>
        <w:t>&gt;</w:t>
      </w:r>
    </w:p>
    <w:p w:rsidR="0030613C" w:rsidRDefault="0030613C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>Returns the Status of the task with the given id.</w:t>
      </w:r>
    </w:p>
    <w:p w:rsidR="001A23D1" w:rsidRDefault="001A23D1" w:rsidP="00171CEC">
      <w:pPr>
        <w:pStyle w:val="BodyText"/>
        <w:ind w:left="709" w:firstLine="426"/>
        <w:rPr>
          <w:lang w:val="en-GB"/>
        </w:rPr>
      </w:pP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1A23D1">
        <w:rPr>
          <w:rFonts w:ascii="Calibri" w:hAnsi="Calibri" w:cs="Calibri"/>
          <w:b/>
          <w:color w:val="363534" w:themeColor="text1"/>
          <w:sz w:val="18"/>
          <w:szCs w:val="21"/>
          <w:lang w:val="en-GB" w:eastAsia="en-GB"/>
        </w:rPr>
        <w:t>$</w:t>
      </w:r>
      <w:r w:rsidRPr="001A23D1">
        <w:rPr>
          <w:rFonts w:ascii="Calibri" w:hAnsi="Calibri" w:cs="Calibri"/>
          <w:color w:val="363534" w:themeColor="text1"/>
          <w:sz w:val="18"/>
          <w:szCs w:val="21"/>
          <w:lang w:val="en-GB" w:eastAsia="en-GB"/>
        </w:rPr>
        <w:t xml:space="preserve"> 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-X GET http://localhost/conversion-service/status/bbf78afd-011c-4815-95da-17b810fa4f5f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fileType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"PDF/A",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taskId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"bbf78afd-011c-4815-95da-17b810fa4f5f",</w:t>
      </w:r>
    </w:p>
    <w:p w:rsidR="001A23D1" w:rsidRP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"status": "</w:t>
      </w:r>
      <w:proofErr w:type="spell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finished</w:t>
      </w:r>
      <w:proofErr w:type="spellEnd"/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"</w:t>
      </w:r>
    </w:p>
    <w:p w:rsidR="001A23D1" w:rsidRPr="007774BC" w:rsidRDefault="001A23D1" w:rsidP="00946D5E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}</w:t>
      </w:r>
    </w:p>
    <w:p w:rsidR="00974E1B" w:rsidRPr="00974E1B" w:rsidRDefault="00974E1B" w:rsidP="00974E1B">
      <w:pPr>
        <w:pStyle w:val="BodyText"/>
        <w:rPr>
          <w:lang w:val="en-GB"/>
        </w:rPr>
      </w:pPr>
    </w:p>
    <w:p w:rsidR="008310E9" w:rsidRPr="008310E9" w:rsidRDefault="008310E9" w:rsidP="008A43AB">
      <w:pPr>
        <w:pStyle w:val="Heading3"/>
        <w:ind w:hanging="731"/>
        <w:rPr>
          <w:lang w:val="en-GB"/>
        </w:rPr>
      </w:pPr>
      <w:proofErr w:type="gramStart"/>
      <w:r>
        <w:rPr>
          <w:lang w:val="en-GB"/>
        </w:rPr>
        <w:lastRenderedPageBreak/>
        <w:t>get-converted-file</w:t>
      </w:r>
      <w:proofErr w:type="gramEnd"/>
      <w:r>
        <w:rPr>
          <w:lang w:val="en-GB"/>
        </w:rPr>
        <w:t>/&lt;</w:t>
      </w:r>
      <w:proofErr w:type="spellStart"/>
      <w:r>
        <w:rPr>
          <w:lang w:val="en-GB"/>
        </w:rPr>
        <w:t>task_id</w:t>
      </w:r>
      <w:proofErr w:type="spellEnd"/>
      <w:r>
        <w:rPr>
          <w:lang w:val="en-GB"/>
        </w:rPr>
        <w:t>&gt;</w:t>
      </w:r>
    </w:p>
    <w:p w:rsidR="008310E9" w:rsidRDefault="00C45489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 xml:space="preserve">Returns the converted file if the conversion request </w:t>
      </w:r>
      <w:r w:rsidR="0039442B">
        <w:rPr>
          <w:lang w:val="en-GB"/>
        </w:rPr>
        <w:t xml:space="preserve">was not </w:t>
      </w:r>
      <w:r>
        <w:rPr>
          <w:lang w:val="en-GB"/>
        </w:rPr>
        <w:t xml:space="preserve">through VIA, else it returns the new filename, </w:t>
      </w:r>
      <w:proofErr w:type="spellStart"/>
      <w:r>
        <w:rPr>
          <w:lang w:val="en-GB"/>
        </w:rPr>
        <w:t>filetype</w:t>
      </w:r>
      <w:proofErr w:type="spellEnd"/>
      <w:r>
        <w:rPr>
          <w:lang w:val="en-GB"/>
        </w:rPr>
        <w:t xml:space="preserve"> and VIA file ID</w:t>
      </w:r>
      <w:r w:rsidR="0039442B">
        <w:rPr>
          <w:lang w:val="en-GB"/>
        </w:rPr>
        <w:t xml:space="preserve"> (</w:t>
      </w:r>
      <w:proofErr w:type="spellStart"/>
      <w:r w:rsidR="0039442B">
        <w:rPr>
          <w:lang w:val="en-GB"/>
        </w:rPr>
        <w:t>fileId</w:t>
      </w:r>
      <w:proofErr w:type="spellEnd"/>
      <w:r w:rsidR="0039442B">
        <w:rPr>
          <w:lang w:val="en-GB"/>
        </w:rPr>
        <w:t>)</w:t>
      </w:r>
      <w:r>
        <w:rPr>
          <w:lang w:val="en-GB"/>
        </w:rPr>
        <w:t>.</w:t>
      </w:r>
    </w:p>
    <w:p w:rsidR="001A23D1" w:rsidRDefault="001A23D1" w:rsidP="00171CEC">
      <w:pPr>
        <w:pStyle w:val="BodyText"/>
        <w:ind w:left="709" w:firstLine="426"/>
        <w:rPr>
          <w:lang w:val="en-GB"/>
        </w:rPr>
      </w:pPr>
    </w:p>
    <w:p w:rsidR="0039442B" w:rsidRDefault="0039442B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>File from VIA, service returns: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$</w:t>
      </w: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-X GET http://localhost/conversion-service/get-converted-file/bbf78afd-011c-4815-95da-17b810fa4f5f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convertable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true,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fileId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"92180232-5d1a-456f-80d7-2cbc596afb57",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fileName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"filename.pdf",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"application/pdf",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fileType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"PDF/A",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status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"finished",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"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taskId</w:t>
      </w:r>
      <w:proofErr w:type="spellEnd"/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"bbf78afd-011c-4815-95da-17b810fa4f5f"</w:t>
      </w:r>
    </w:p>
    <w:p w:rsidR="001A23D1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39442B" w:rsidRDefault="0039442B" w:rsidP="0039442B">
      <w:pPr>
        <w:pStyle w:val="BodyText"/>
        <w:rPr>
          <w:lang w:val="en-GB" w:eastAsia="en-GB"/>
        </w:rPr>
      </w:pPr>
    </w:p>
    <w:p w:rsidR="0039442B" w:rsidRPr="0039442B" w:rsidRDefault="0039442B" w:rsidP="0039442B">
      <w:pPr>
        <w:pStyle w:val="BodyText"/>
        <w:ind w:left="709" w:firstLine="426"/>
        <w:rPr>
          <w:lang w:val="en-GB" w:eastAsia="en-GB"/>
        </w:rPr>
      </w:pPr>
      <w:r>
        <w:rPr>
          <w:lang w:val="en-GB" w:eastAsia="en-GB"/>
        </w:rPr>
        <w:t>File given through REST API, service returns converted file directly, example: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$</w:t>
      </w: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curl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-X GET -O http://localhost/conversion-service/get-converted-file/bbf78afd-011c-4815-95da-17b810fa4f5f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% Total    % Received % 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Xferd</w:t>
      </w:r>
      <w:proofErr w:type="spell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Average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Speed   Time    </w:t>
      </w:r>
      <w:proofErr w:type="spell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Time</w:t>
      </w:r>
      <w:proofErr w:type="spell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</w:t>
      </w:r>
      <w:proofErr w:type="spell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Time</w:t>
      </w:r>
      <w:proofErr w:type="spell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Current</w:t>
      </w:r>
    </w:p>
    <w:p w:rsidR="001A23D1" w:rsidRPr="00B33609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     </w:t>
      </w:r>
      <w:proofErr w:type="spellStart"/>
      <w:proofErr w:type="gramStart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Dload</w:t>
      </w:r>
      <w:proofErr w:type="spell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Upload</w:t>
      </w:r>
      <w:proofErr w:type="gramEnd"/>
      <w:r w:rsidRPr="00B33609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Total   Spent    Left  Speed</w:t>
      </w:r>
    </w:p>
    <w:p w:rsidR="001A23D1" w:rsidRPr="007774BC" w:rsidRDefault="001A23D1" w:rsidP="001A23D1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</w:pPr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 xml:space="preserve">100   </w:t>
      </w:r>
      <w:proofErr w:type="gramStart"/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212  100</w:t>
      </w:r>
      <w:proofErr w:type="gramEnd"/>
      <w:r w:rsidRPr="001A23D1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 xml:space="preserve">   212    0     0  15142      0 --:--:-- --:--:-- --:--:-- 15142</w:t>
      </w:r>
    </w:p>
    <w:p w:rsidR="001A23D1" w:rsidRDefault="001A23D1" w:rsidP="00946D5E">
      <w:pPr>
        <w:pStyle w:val="BodyText"/>
        <w:rPr>
          <w:lang w:val="en-GB"/>
        </w:rPr>
      </w:pPr>
    </w:p>
    <w:p w:rsidR="005D009E" w:rsidRDefault="005D009E" w:rsidP="008310E9">
      <w:pPr>
        <w:pStyle w:val="BodyText"/>
        <w:rPr>
          <w:lang w:val="en-GB"/>
        </w:rPr>
      </w:pPr>
    </w:p>
    <w:p w:rsidR="008310E9" w:rsidRDefault="008310E9" w:rsidP="008A43AB">
      <w:pPr>
        <w:pStyle w:val="Heading2"/>
        <w:ind w:hanging="1156"/>
        <w:rPr>
          <w:lang w:val="en-GB"/>
        </w:rPr>
      </w:pPr>
      <w:r>
        <w:rPr>
          <w:lang w:val="en-GB"/>
        </w:rPr>
        <w:t>DELETE</w:t>
      </w:r>
    </w:p>
    <w:p w:rsidR="008310E9" w:rsidRDefault="008310E9" w:rsidP="008A43AB">
      <w:pPr>
        <w:pStyle w:val="Heading3"/>
        <w:ind w:hanging="731"/>
        <w:rPr>
          <w:lang w:val="en-GB"/>
        </w:rPr>
      </w:pPr>
      <w:proofErr w:type="gramStart"/>
      <w:r>
        <w:rPr>
          <w:lang w:val="en-GB"/>
        </w:rPr>
        <w:t>delete-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-file</w:t>
      </w:r>
      <w:proofErr w:type="gramEnd"/>
      <w:r>
        <w:rPr>
          <w:lang w:val="en-GB"/>
        </w:rPr>
        <w:t>/&lt;</w:t>
      </w:r>
      <w:proofErr w:type="spellStart"/>
      <w:r>
        <w:rPr>
          <w:lang w:val="en-GB"/>
        </w:rPr>
        <w:t>task_id</w:t>
      </w:r>
      <w:proofErr w:type="spellEnd"/>
      <w:r>
        <w:rPr>
          <w:lang w:val="en-GB"/>
        </w:rPr>
        <w:t>&gt;</w:t>
      </w:r>
    </w:p>
    <w:p w:rsidR="00C45489" w:rsidRDefault="00C45489" w:rsidP="00171CEC">
      <w:pPr>
        <w:pStyle w:val="BodyText"/>
        <w:ind w:left="709" w:firstLine="426"/>
        <w:rPr>
          <w:lang w:val="en-GB"/>
        </w:rPr>
      </w:pPr>
      <w:r>
        <w:rPr>
          <w:lang w:val="en-GB"/>
        </w:rPr>
        <w:t xml:space="preserve">Given a task </w:t>
      </w:r>
      <w:proofErr w:type="gramStart"/>
      <w:r>
        <w:rPr>
          <w:lang w:val="en-GB"/>
        </w:rPr>
        <w:t>id</w:t>
      </w:r>
      <w:proofErr w:type="gramEnd"/>
      <w:r>
        <w:rPr>
          <w:lang w:val="en-GB"/>
        </w:rPr>
        <w:t xml:space="preserve"> </w:t>
      </w:r>
      <w:r w:rsidR="00EC16C2">
        <w:rPr>
          <w:lang w:val="en-GB"/>
        </w:rPr>
        <w:t xml:space="preserve">it will run the task for the deletion of the converted file </w:t>
      </w:r>
    </w:p>
    <w:p w:rsidR="00BB2252" w:rsidRPr="00C45489" w:rsidRDefault="00BB2252" w:rsidP="00171CEC">
      <w:pPr>
        <w:pStyle w:val="BodyText"/>
        <w:ind w:left="709" w:firstLine="426"/>
        <w:rPr>
          <w:lang w:val="en-GB"/>
        </w:rPr>
      </w:pPr>
    </w:p>
    <w:p w:rsidR="00946D5E" w:rsidRPr="00946D5E" w:rsidRDefault="00946D5E" w:rsidP="00946D5E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</w:pPr>
      <w:r w:rsidRPr="00946D5E">
        <w:rPr>
          <w:rFonts w:ascii="Courier New" w:hAnsi="Courier New" w:cs="Courier New"/>
          <w:b/>
          <w:color w:val="363534" w:themeColor="text1"/>
          <w:sz w:val="18"/>
          <w:szCs w:val="21"/>
          <w:lang w:eastAsia="en-GB"/>
        </w:rPr>
        <w:t>$</w:t>
      </w:r>
      <w:r w:rsidRPr="00946D5E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 xml:space="preserve"> 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>curl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eastAsia="en-GB"/>
        </w:rPr>
        <w:t xml:space="preserve"> -X DELETE http://localhost/conversion-service/delete-tmp-file/bbf78afd-011c-4815-95da-17b810fa4f5f</w:t>
      </w:r>
    </w:p>
    <w:p w:rsidR="00946D5E" w:rsidRPr="00946D5E" w:rsidRDefault="00946D5E" w:rsidP="00946D5E">
      <w:pPr>
        <w:shd w:val="clear" w:color="auto" w:fill="F2F2F2" w:themeFill="background1" w:themeFillShade="F2"/>
        <w:spacing w:line="285" w:lineRule="atLeast"/>
        <w:ind w:left="709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</w:t>
      </w:r>
      <w:proofErr w:type="gram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finished</w:t>
      </w:r>
      <w:proofErr w:type="gram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</w:t>
      </w:r>
    </w:p>
    <w:p w:rsidR="005438FA" w:rsidRDefault="005438FA" w:rsidP="005438FA">
      <w:pPr>
        <w:pStyle w:val="BodyText"/>
        <w:ind w:left="567"/>
        <w:rPr>
          <w:lang w:val="en-GB"/>
        </w:rPr>
      </w:pPr>
    </w:p>
    <w:p w:rsidR="005438FA" w:rsidRDefault="003F5242" w:rsidP="008A43AB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Utils</w:t>
      </w:r>
      <w:proofErr w:type="spellEnd"/>
      <w:r>
        <w:rPr>
          <w:lang w:val="en-GB"/>
        </w:rPr>
        <w:t xml:space="preserve"> </w:t>
      </w:r>
      <w:r w:rsidR="00E74817">
        <w:rPr>
          <w:lang w:val="en-GB"/>
        </w:rPr>
        <w:t>Module Methods</w:t>
      </w:r>
    </w:p>
    <w:p w:rsidR="00E610C1" w:rsidRDefault="00E610C1" w:rsidP="00E610C1">
      <w:pPr>
        <w:pStyle w:val="BodyText"/>
        <w:rPr>
          <w:lang w:val="en-GB"/>
        </w:rPr>
      </w:pPr>
    </w:p>
    <w:p w:rsidR="00AD1FCF" w:rsidRDefault="00AD1FCF" w:rsidP="00E610C1">
      <w:pPr>
        <w:pStyle w:val="BodyText"/>
        <w:rPr>
          <w:lang w:val="en-GB"/>
        </w:rPr>
      </w:pPr>
      <w:r>
        <w:rPr>
          <w:lang w:val="en-GB"/>
        </w:rPr>
        <w:t>Module serves as a support for other modules, for analysing and setup.</w:t>
      </w:r>
    </w:p>
    <w:p w:rsidR="00AD1FCF" w:rsidRPr="00E610C1" w:rsidRDefault="00AD1FCF" w:rsidP="00E610C1">
      <w:pPr>
        <w:pStyle w:val="BodyText"/>
        <w:rPr>
          <w:lang w:val="en-GB"/>
        </w:rPr>
      </w:pPr>
    </w:p>
    <w:p w:rsidR="003F5242" w:rsidRDefault="005118C4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m</w:t>
      </w:r>
      <w:r w:rsidR="003F5242">
        <w:rPr>
          <w:lang w:val="en-GB"/>
        </w:rPr>
        <w:t>ake_zip_archive</w:t>
      </w:r>
      <w:proofErr w:type="spellEnd"/>
      <w:r w:rsidR="00C65DE0">
        <w:rPr>
          <w:lang w:val="en-GB"/>
        </w:rPr>
        <w:t xml:space="preserve"> </w:t>
      </w:r>
      <w:r w:rsidR="003F5242">
        <w:rPr>
          <w:lang w:val="en-GB"/>
        </w:rPr>
        <w:t xml:space="preserve">(string, string): </w:t>
      </w:r>
      <w:r>
        <w:rPr>
          <w:lang w:val="en-GB"/>
        </w:rPr>
        <w:t xml:space="preserve"> string, string</w:t>
      </w:r>
    </w:p>
    <w:p w:rsidR="00351F2B" w:rsidRPr="00351F2B" w:rsidRDefault="00351F2B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Method receives name to </w:t>
      </w:r>
      <w:proofErr w:type="gramStart"/>
      <w:r>
        <w:rPr>
          <w:lang w:val="en-GB"/>
        </w:rPr>
        <w:t>be given</w:t>
      </w:r>
      <w:proofErr w:type="gramEnd"/>
      <w:r>
        <w:rPr>
          <w:lang w:val="en-GB"/>
        </w:rPr>
        <w:t xml:space="preserve"> to the .zip file and the directory path to be compressed and returns the path of the zip file and the full filename</w:t>
      </w:r>
      <w:r w:rsidR="00F964F4">
        <w:rPr>
          <w:lang w:val="en-GB"/>
        </w:rPr>
        <w:t>.</w:t>
      </w:r>
    </w:p>
    <w:p w:rsidR="00BF3020" w:rsidRPr="00BF3020" w:rsidRDefault="00BF3020" w:rsidP="00BF3020">
      <w:pPr>
        <w:pStyle w:val="BodyText"/>
        <w:rPr>
          <w:lang w:val="en-GB"/>
        </w:rPr>
      </w:pPr>
    </w:p>
    <w:p w:rsidR="005118C4" w:rsidRDefault="005118C4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set_option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(dictionary, string): dictionary</w:t>
      </w:r>
    </w:p>
    <w:p w:rsidR="00351F2B" w:rsidRPr="00351F2B" w:rsidRDefault="00351F2B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>Method</w:t>
      </w:r>
      <w:r w:rsidR="008236E3">
        <w:rPr>
          <w:lang w:val="en-GB"/>
        </w:rPr>
        <w:t xml:space="preserve"> receives a dictionary of options for the conversion and the file </w:t>
      </w:r>
      <w:proofErr w:type="spellStart"/>
      <w:r w:rsidR="008236E3">
        <w:rPr>
          <w:lang w:val="en-GB"/>
        </w:rPr>
        <w:t>mimetype</w:t>
      </w:r>
      <w:proofErr w:type="spellEnd"/>
      <w:r w:rsidR="00F964F4">
        <w:rPr>
          <w:lang w:val="en-GB"/>
        </w:rPr>
        <w:t xml:space="preserve">, the method will check if the options </w:t>
      </w:r>
      <w:proofErr w:type="spellStart"/>
      <w:r w:rsidR="00F964F4">
        <w:rPr>
          <w:lang w:val="en-GB"/>
        </w:rPr>
        <w:t>gived</w:t>
      </w:r>
      <w:proofErr w:type="spellEnd"/>
      <w:r w:rsidR="00F964F4">
        <w:rPr>
          <w:lang w:val="en-GB"/>
        </w:rPr>
        <w:t xml:space="preserve"> are valid and if the option </w:t>
      </w:r>
      <w:proofErr w:type="spellStart"/>
      <w:r w:rsidR="00F964F4">
        <w:rPr>
          <w:lang w:val="en-GB"/>
        </w:rPr>
        <w:t>param</w:t>
      </w:r>
      <w:proofErr w:type="spellEnd"/>
      <w:r w:rsidR="00F964F4">
        <w:rPr>
          <w:lang w:val="en-GB"/>
        </w:rPr>
        <w:t xml:space="preserve"> is empty it will return a default dictionary (ex: options=</w:t>
      </w:r>
      <w:r w:rsidR="00D263C2">
        <w:rPr>
          <w:lang w:val="en-GB"/>
        </w:rPr>
        <w:t xml:space="preserve"> </w:t>
      </w:r>
      <w:r w:rsidR="00F964F4">
        <w:rPr>
          <w:lang w:val="en-GB"/>
        </w:rPr>
        <w:t>{</w:t>
      </w:r>
      <w:proofErr w:type="spellStart"/>
      <w:r w:rsidR="00F964F4">
        <w:rPr>
          <w:lang w:val="en-GB"/>
        </w:rPr>
        <w:t>format:”pdf</w:t>
      </w:r>
      <w:proofErr w:type="spellEnd"/>
      <w:r w:rsidR="00F964F4">
        <w:rPr>
          <w:lang w:val="en-GB"/>
        </w:rPr>
        <w:t>”}).</w:t>
      </w:r>
    </w:p>
    <w:p w:rsidR="00BF3020" w:rsidRPr="00BF3020" w:rsidRDefault="00BF3020" w:rsidP="00BF3020">
      <w:pPr>
        <w:pStyle w:val="BodyText"/>
        <w:rPr>
          <w:lang w:val="en-GB"/>
        </w:rPr>
      </w:pPr>
    </w:p>
    <w:p w:rsidR="005118C4" w:rsidRDefault="005118C4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make_thumbnails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</w:t>
      </w:r>
      <w:r w:rsidR="00F964F4">
        <w:rPr>
          <w:lang w:val="en-GB"/>
        </w:rPr>
        <w:t>Image</w:t>
      </w:r>
      <w:r>
        <w:rPr>
          <w:lang w:val="en-GB"/>
        </w:rPr>
        <w:t>, string, string): string</w:t>
      </w:r>
    </w:p>
    <w:p w:rsidR="00F964F4" w:rsidRPr="00F964F4" w:rsidRDefault="00F964F4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>Method receives an Image</w:t>
      </w:r>
      <w:r w:rsidR="00FD3164">
        <w:rPr>
          <w:lang w:val="en-GB"/>
        </w:rPr>
        <w:t>,</w:t>
      </w:r>
      <w:r w:rsidR="001A0BB6">
        <w:rPr>
          <w:lang w:val="en-GB"/>
        </w:rPr>
        <w:t xml:space="preserve"> a directory path (preference a </w:t>
      </w:r>
      <w:proofErr w:type="spellStart"/>
      <w:r w:rsidR="001A0BB6">
        <w:rPr>
          <w:lang w:val="en-GB"/>
        </w:rPr>
        <w:t>TemporaryDirectory</w:t>
      </w:r>
      <w:proofErr w:type="spellEnd"/>
      <w:r w:rsidR="001A0BB6">
        <w:rPr>
          <w:lang w:val="en-GB"/>
        </w:rPr>
        <w:t>) and the size of the thumbnails (width, height)</w:t>
      </w:r>
      <w:r w:rsidR="00FD3164">
        <w:rPr>
          <w:lang w:val="en-GB"/>
        </w:rPr>
        <w:t>. Saves the images in the given directory with the given image size</w:t>
      </w:r>
      <w:r w:rsidR="008D3C90">
        <w:rPr>
          <w:lang w:val="en-GB"/>
        </w:rPr>
        <w:t>.</w:t>
      </w:r>
    </w:p>
    <w:p w:rsidR="00BF3020" w:rsidRPr="00BF3020" w:rsidRDefault="00BF3020" w:rsidP="00BF3020">
      <w:pPr>
        <w:pStyle w:val="BodyText"/>
        <w:rPr>
          <w:lang w:val="en-GB"/>
        </w:rPr>
      </w:pPr>
    </w:p>
    <w:p w:rsidR="005118C4" w:rsidRDefault="005118C4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get_pdfa_version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</w:t>
      </w:r>
      <w:r w:rsidR="008D3C90">
        <w:rPr>
          <w:lang w:val="en-GB"/>
        </w:rPr>
        <w:t>Nodes</w:t>
      </w:r>
      <w:r>
        <w:rPr>
          <w:lang w:val="en-GB"/>
        </w:rPr>
        <w:t>): string</w:t>
      </w:r>
    </w:p>
    <w:p w:rsidR="00BF3020" w:rsidRDefault="008D3C90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Method receives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XMPMetadata</w:t>
      </w:r>
      <w:proofErr w:type="spellEnd"/>
      <w:r>
        <w:rPr>
          <w:lang w:val="en-GB"/>
        </w:rPr>
        <w:t xml:space="preserve"> Nodes and returns a string with the PDF version.</w:t>
      </w:r>
    </w:p>
    <w:p w:rsidR="00E610C1" w:rsidRPr="00BF3020" w:rsidRDefault="00E610C1" w:rsidP="008D3C90">
      <w:pPr>
        <w:pStyle w:val="BodyText"/>
        <w:ind w:left="567" w:firstLine="426"/>
        <w:rPr>
          <w:lang w:val="en-GB"/>
        </w:rPr>
      </w:pPr>
    </w:p>
    <w:p w:rsidR="005118C4" w:rsidRDefault="005118C4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get_file_mimetype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(File): string</w:t>
      </w:r>
    </w:p>
    <w:p w:rsidR="008D3C90" w:rsidRPr="008D3C90" w:rsidRDefault="008D3C90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Method receives a File and returns the file </w:t>
      </w:r>
      <w:proofErr w:type="spellStart"/>
      <w:r>
        <w:rPr>
          <w:lang w:val="en-GB"/>
        </w:rPr>
        <w:t>mimetype</w:t>
      </w:r>
      <w:proofErr w:type="spellEnd"/>
      <w:r>
        <w:rPr>
          <w:lang w:val="en-GB"/>
        </w:rPr>
        <w:t>, if the file is a pdf/</w:t>
      </w:r>
      <w:proofErr w:type="gramStart"/>
      <w:r>
        <w:rPr>
          <w:lang w:val="en-GB"/>
        </w:rPr>
        <w:t>a returns</w:t>
      </w:r>
      <w:proofErr w:type="gramEnd"/>
      <w:r>
        <w:rPr>
          <w:lang w:val="en-GB"/>
        </w:rPr>
        <w:t xml:space="preserve"> its </w:t>
      </w:r>
      <w:proofErr w:type="spellStart"/>
      <w:r>
        <w:rPr>
          <w:lang w:val="en-GB"/>
        </w:rPr>
        <w:t>mimetype</w:t>
      </w:r>
      <w:proofErr w:type="spellEnd"/>
      <w:r>
        <w:rPr>
          <w:lang w:val="en-GB"/>
        </w:rPr>
        <w:t xml:space="preserve"> as “application/</w:t>
      </w:r>
      <w:proofErr w:type="spellStart"/>
      <w:r>
        <w:rPr>
          <w:lang w:val="en-GB"/>
        </w:rPr>
        <w:t>pdfa</w:t>
      </w:r>
      <w:proofErr w:type="spellEnd"/>
      <w:r>
        <w:rPr>
          <w:lang w:val="en-GB"/>
        </w:rPr>
        <w:t>”</w:t>
      </w:r>
      <w:r w:rsidR="00374FB3">
        <w:rPr>
          <w:lang w:val="en-GB"/>
        </w:rPr>
        <w:t xml:space="preserve"> to </w:t>
      </w:r>
      <w:proofErr w:type="spellStart"/>
      <w:r w:rsidR="00374FB3">
        <w:rPr>
          <w:lang w:val="en-GB"/>
        </w:rPr>
        <w:t>diferenciate</w:t>
      </w:r>
      <w:proofErr w:type="spellEnd"/>
      <w:r w:rsidR="00374FB3">
        <w:rPr>
          <w:lang w:val="en-GB"/>
        </w:rPr>
        <w:t xml:space="preserve"> of a normal PDF.</w:t>
      </w:r>
    </w:p>
    <w:p w:rsidR="00BF3020" w:rsidRPr="00BF3020" w:rsidRDefault="00BF3020" w:rsidP="00BF3020">
      <w:pPr>
        <w:pStyle w:val="BodyText"/>
        <w:rPr>
          <w:lang w:val="en-GB"/>
        </w:rPr>
      </w:pPr>
    </w:p>
    <w:p w:rsidR="005118C4" w:rsidRDefault="005118C4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remove_extension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(string): string</w:t>
      </w:r>
    </w:p>
    <w:p w:rsidR="00374FB3" w:rsidRPr="00374FB3" w:rsidRDefault="00374FB3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>Method receives a string with a filename and returns the file name without the extension.</w:t>
      </w:r>
    </w:p>
    <w:p w:rsidR="003F5242" w:rsidRDefault="003F5242" w:rsidP="003F5242">
      <w:pPr>
        <w:pStyle w:val="BodyText"/>
        <w:ind w:left="567"/>
        <w:rPr>
          <w:lang w:val="en-GB"/>
        </w:rPr>
      </w:pPr>
    </w:p>
    <w:p w:rsidR="00C20B6B" w:rsidRDefault="00C20B6B" w:rsidP="00C20B6B">
      <w:pPr>
        <w:pStyle w:val="Heading2"/>
        <w:ind w:hanging="1156"/>
        <w:rPr>
          <w:lang w:val="en-GB"/>
        </w:rPr>
      </w:pPr>
      <w:proofErr w:type="spellStart"/>
      <w:r w:rsidRPr="00C20B6B">
        <w:rPr>
          <w:lang w:val="en-GB"/>
        </w:rPr>
        <w:t>is_valid_uuid</w:t>
      </w:r>
      <w:proofErr w:type="spellEnd"/>
      <w:r>
        <w:rPr>
          <w:lang w:val="en-GB"/>
        </w:rPr>
        <w:t xml:space="preserve"> (string): </w:t>
      </w:r>
      <w:proofErr w:type="spellStart"/>
      <w:proofErr w:type="gramStart"/>
      <w:r>
        <w:rPr>
          <w:lang w:val="en-GB"/>
        </w:rPr>
        <w:t>boolean</w:t>
      </w:r>
      <w:proofErr w:type="spellEnd"/>
      <w:proofErr w:type="gramEnd"/>
    </w:p>
    <w:p w:rsidR="00C20B6B" w:rsidRPr="00C20B6B" w:rsidRDefault="00C20B6B" w:rsidP="00C20B6B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Method returns </w:t>
      </w:r>
      <w:proofErr w:type="gramStart"/>
      <w:r>
        <w:rPr>
          <w:lang w:val="en-GB"/>
        </w:rPr>
        <w:t>True</w:t>
      </w:r>
      <w:proofErr w:type="gramEnd"/>
      <w:r>
        <w:rPr>
          <w:lang w:val="en-GB"/>
        </w:rPr>
        <w:t xml:space="preserve"> if given string corresponds to a </w:t>
      </w:r>
      <w:proofErr w:type="spellStart"/>
      <w:r>
        <w:rPr>
          <w:lang w:val="en-GB"/>
        </w:rPr>
        <w:t>uuid</w:t>
      </w:r>
      <w:proofErr w:type="spellEnd"/>
      <w:r>
        <w:rPr>
          <w:lang w:val="en-GB"/>
        </w:rPr>
        <w:t>.</w:t>
      </w:r>
    </w:p>
    <w:p w:rsidR="00C20B6B" w:rsidRPr="003F5242" w:rsidRDefault="00C20B6B" w:rsidP="003F5242">
      <w:pPr>
        <w:pStyle w:val="BodyText"/>
        <w:ind w:left="567"/>
        <w:rPr>
          <w:lang w:val="en-GB"/>
        </w:rPr>
      </w:pPr>
    </w:p>
    <w:p w:rsidR="003F5242" w:rsidRDefault="003F5242" w:rsidP="008A43AB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Tasks </w:t>
      </w:r>
      <w:r w:rsidR="00E74817">
        <w:rPr>
          <w:lang w:val="en-GB"/>
        </w:rPr>
        <w:t xml:space="preserve">Module </w:t>
      </w:r>
      <w:r>
        <w:rPr>
          <w:lang w:val="en-GB"/>
        </w:rPr>
        <w:t>Methods</w:t>
      </w:r>
    </w:p>
    <w:p w:rsidR="00AD1FCF" w:rsidRDefault="00AD1FCF" w:rsidP="00AD1FCF">
      <w:pPr>
        <w:pStyle w:val="BodyText"/>
        <w:rPr>
          <w:lang w:val="en-GB"/>
        </w:rPr>
      </w:pPr>
    </w:p>
    <w:p w:rsidR="00E610C1" w:rsidRDefault="00AD1FCF" w:rsidP="00E610C1">
      <w:pPr>
        <w:pStyle w:val="BodyText"/>
        <w:rPr>
          <w:lang w:val="en-GB"/>
        </w:rPr>
      </w:pPr>
      <w:r>
        <w:rPr>
          <w:lang w:val="en-GB"/>
        </w:rPr>
        <w:t xml:space="preserve">Module in charge of methods that can communicate, utilize </w:t>
      </w:r>
      <w:r w:rsidR="00A4459D">
        <w:rPr>
          <w:lang w:val="en-GB"/>
        </w:rPr>
        <w:t>the python RQ Job class library.</w:t>
      </w:r>
    </w:p>
    <w:p w:rsidR="00A4459D" w:rsidRPr="00E610C1" w:rsidRDefault="00A4459D" w:rsidP="00E610C1">
      <w:pPr>
        <w:pStyle w:val="BodyText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get_task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(string): Job</w:t>
      </w:r>
    </w:p>
    <w:p w:rsidR="00374FB3" w:rsidRPr="00374FB3" w:rsidRDefault="00374993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Given a task </w:t>
      </w:r>
      <w:proofErr w:type="gramStart"/>
      <w:r>
        <w:rPr>
          <w:lang w:val="en-GB"/>
        </w:rPr>
        <w:t>Id</w:t>
      </w:r>
      <w:proofErr w:type="gramEnd"/>
      <w:r>
        <w:rPr>
          <w:lang w:val="en-GB"/>
        </w:rPr>
        <w:t xml:space="preserve"> return the Job associated.</w:t>
      </w:r>
    </w:p>
    <w:p w:rsidR="008310E9" w:rsidRPr="008310E9" w:rsidRDefault="008310E9" w:rsidP="008310E9">
      <w:pPr>
        <w:pStyle w:val="BodyText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do_task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(string): Job</w:t>
      </w:r>
    </w:p>
    <w:p w:rsidR="00374993" w:rsidRPr="00374993" w:rsidRDefault="00374993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Given a </w:t>
      </w:r>
      <w:proofErr w:type="gramStart"/>
      <w:r>
        <w:rPr>
          <w:lang w:val="en-GB"/>
        </w:rPr>
        <w:t>task</w:t>
      </w:r>
      <w:proofErr w:type="gramEnd"/>
      <w:r>
        <w:rPr>
          <w:lang w:val="en-GB"/>
        </w:rPr>
        <w:t xml:space="preserve"> Id runs and returns the Job associated.</w:t>
      </w:r>
    </w:p>
    <w:p w:rsidR="008310E9" w:rsidRPr="008310E9" w:rsidRDefault="008310E9" w:rsidP="008310E9">
      <w:pPr>
        <w:pStyle w:val="BodyText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remove_file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(string): void</w:t>
      </w:r>
    </w:p>
    <w:p w:rsidR="00374993" w:rsidRDefault="00374993" w:rsidP="00171CEC">
      <w:pPr>
        <w:pStyle w:val="BodyText"/>
        <w:ind w:left="142" w:firstLine="426"/>
        <w:rPr>
          <w:lang w:val="en-GB"/>
        </w:rPr>
      </w:pPr>
      <w:r w:rsidRPr="00BC63C0">
        <w:rPr>
          <w:b/>
          <w:lang w:val="en-GB"/>
        </w:rPr>
        <w:t xml:space="preserve">Method </w:t>
      </w:r>
      <w:proofErr w:type="gramStart"/>
      <w:r w:rsidRPr="00BC63C0">
        <w:rPr>
          <w:b/>
          <w:lang w:val="en-GB"/>
        </w:rPr>
        <w:t>can be scheduled</w:t>
      </w:r>
      <w:proofErr w:type="gramEnd"/>
      <w:r>
        <w:rPr>
          <w:lang w:val="en-GB"/>
        </w:rPr>
        <w:t xml:space="preserve">. </w:t>
      </w:r>
      <w:r w:rsidR="00BC63C0">
        <w:rPr>
          <w:lang w:val="en-GB"/>
        </w:rPr>
        <w:t>Removes file in given path.</w:t>
      </w:r>
    </w:p>
    <w:p w:rsidR="00BB2252" w:rsidRDefault="00BB2252" w:rsidP="00171CEC">
      <w:pPr>
        <w:pStyle w:val="BodyText"/>
        <w:ind w:left="142" w:firstLine="426"/>
        <w:rPr>
          <w:lang w:val="en-GB"/>
        </w:rPr>
      </w:pPr>
    </w:p>
    <w:p w:rsidR="00BB2252" w:rsidRPr="007774BC" w:rsidRDefault="00BB2252" w:rsidP="00BB2252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gramStart"/>
      <w:r w:rsidRPr="00BB2252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import</w:t>
      </w:r>
      <w:proofErr w:type="gramEnd"/>
      <w:r w:rsidRPr="00BB2252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BB2252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datetime</w:t>
      </w:r>
      <w:proofErr w:type="spellEnd"/>
    </w:p>
    <w:p w:rsidR="00BB2252" w:rsidRPr="007774BC" w:rsidRDefault="00BB2252" w:rsidP="00BB2252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[…]</w:t>
      </w:r>
    </w:p>
    <w:p w:rsidR="00946D5E" w:rsidRPr="007774BC" w:rsidRDefault="00BB2252" w:rsidP="00BB2252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BB2252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remove_</w:t>
      </w:r>
      <w:proofErr w:type="gramStart"/>
      <w:r w:rsidRPr="00BB2252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file</w:t>
      </w:r>
      <w:r w:rsidRPr="00BB2252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.schedule(</w:t>
      </w:r>
      <w:proofErr w:type="gramEnd"/>
      <w:r w:rsidRPr="00BB2252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datetime.timedelta(seconds=app.config["ORIGINAL_FILE_TTL"]), tmp_file.name)</w:t>
      </w:r>
    </w:p>
    <w:p w:rsidR="008310E9" w:rsidRPr="008310E9" w:rsidRDefault="008310E9" w:rsidP="008310E9">
      <w:pPr>
        <w:pStyle w:val="BodyText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create_tmp_file_and_get_mimetype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(File, string, bool, bool): dictionary</w:t>
      </w:r>
    </w:p>
    <w:p w:rsidR="00BC63C0" w:rsidRDefault="00BC63C0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Method receives a File, a string with the file name (without </w:t>
      </w:r>
      <w:proofErr w:type="spellStart"/>
      <w:r>
        <w:rPr>
          <w:lang w:val="en-GB"/>
        </w:rPr>
        <w:t>extencion</w:t>
      </w:r>
      <w:proofErr w:type="spellEnd"/>
      <w:r>
        <w:rPr>
          <w:lang w:val="en-GB"/>
        </w:rPr>
        <w:t>), a bool if the file is a stream</w:t>
      </w:r>
      <w:r w:rsidR="005C3FB2">
        <w:rPr>
          <w:lang w:val="en-GB"/>
        </w:rPr>
        <w:t xml:space="preserve"> and a bool if the </w:t>
      </w:r>
      <w:proofErr w:type="spellStart"/>
      <w:r w:rsidR="005C3FB2">
        <w:rPr>
          <w:lang w:val="en-GB"/>
        </w:rPr>
        <w:t>NamedTemporaryFile</w:t>
      </w:r>
      <w:proofErr w:type="spellEnd"/>
      <w:r w:rsidR="005C3FB2">
        <w:rPr>
          <w:lang w:val="en-GB"/>
        </w:rPr>
        <w:t xml:space="preserve"> </w:t>
      </w:r>
      <w:proofErr w:type="gramStart"/>
      <w:r w:rsidR="005C3FB2" w:rsidRPr="003615C1">
        <w:rPr>
          <w:b/>
          <w:lang w:val="en-GB"/>
        </w:rPr>
        <w:t>should</w:t>
      </w:r>
      <w:r w:rsidR="005C3FB2">
        <w:rPr>
          <w:lang w:val="en-GB"/>
        </w:rPr>
        <w:t xml:space="preserve"> be deleted</w:t>
      </w:r>
      <w:proofErr w:type="gramEnd"/>
      <w:r w:rsidR="005C3FB2">
        <w:rPr>
          <w:lang w:val="en-GB"/>
        </w:rPr>
        <w:t xml:space="preserve"> at the end of the method. The method returns a dictionary with the file </w:t>
      </w:r>
      <w:proofErr w:type="spellStart"/>
      <w:r w:rsidR="005C3FB2">
        <w:rPr>
          <w:lang w:val="en-GB"/>
        </w:rPr>
        <w:t>mimetype</w:t>
      </w:r>
      <w:proofErr w:type="spellEnd"/>
      <w:r w:rsidR="005C3FB2">
        <w:rPr>
          <w:lang w:val="en-GB"/>
        </w:rPr>
        <w:t xml:space="preserve"> and the </w:t>
      </w:r>
      <w:proofErr w:type="spellStart"/>
      <w:r w:rsidR="005C3FB2">
        <w:rPr>
          <w:lang w:val="en-GB"/>
        </w:rPr>
        <w:t>NamedTemporaryFile</w:t>
      </w:r>
      <w:proofErr w:type="spellEnd"/>
      <w:r w:rsidR="005C3FB2">
        <w:rPr>
          <w:lang w:val="en-GB"/>
        </w:rPr>
        <w:t xml:space="preserve"> if the last </w:t>
      </w:r>
      <w:proofErr w:type="spellStart"/>
      <w:r w:rsidR="005C3FB2">
        <w:rPr>
          <w:lang w:val="en-GB"/>
        </w:rPr>
        <w:t>boolen</w:t>
      </w:r>
      <w:proofErr w:type="spellEnd"/>
      <w:r w:rsidR="005C3FB2">
        <w:rPr>
          <w:lang w:val="en-GB"/>
        </w:rPr>
        <w:t xml:space="preserve"> flag is </w:t>
      </w:r>
      <w:proofErr w:type="gramStart"/>
      <w:r w:rsidR="005C3FB2">
        <w:rPr>
          <w:lang w:val="en-GB"/>
        </w:rPr>
        <w:t>True</w:t>
      </w:r>
      <w:proofErr w:type="gramEnd"/>
      <w:r w:rsidR="005C3FB2">
        <w:rPr>
          <w:lang w:val="en-GB"/>
        </w:rPr>
        <w:t>.</w:t>
      </w:r>
    </w:p>
    <w:p w:rsidR="00946D5E" w:rsidRDefault="00946D5E" w:rsidP="00171CEC">
      <w:pPr>
        <w:pStyle w:val="BodyText"/>
        <w:ind w:left="142" w:firstLine="426"/>
        <w:rPr>
          <w:lang w:val="en-GB"/>
        </w:rPr>
      </w:pPr>
    </w:p>
    <w:p w:rsidR="00946D5E" w:rsidRPr="007774BC" w:rsidRDefault="00946D5E" w:rsidP="00946D5E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if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request.files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and "file" in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request.files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:</w:t>
      </w:r>
    </w:p>
    <w:p w:rsidR="00946D5E" w:rsidRPr="007774BC" w:rsidRDefault="00946D5E" w:rsidP="00946D5E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 </w:t>
      </w:r>
      <w:proofErr w:type="spellStart"/>
      <w:r w:rsidRPr="007774BC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create_tmp_file_and_get_mimetype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request.files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["file"], None,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schedule_file_del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=False)['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']</w:t>
      </w:r>
    </w:p>
    <w:p w:rsidR="00946D5E" w:rsidRPr="007774BC" w:rsidRDefault="00946D5E" w:rsidP="00946D5E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elif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and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is_valid_uuid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):</w:t>
      </w:r>
    </w:p>
    <w:p w:rsidR="00946D5E" w:rsidRPr="007774BC" w:rsidRDefault="00946D5E" w:rsidP="00946D5E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try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:</w:t>
      </w:r>
    </w:p>
    <w:p w:rsidR="00946D5E" w:rsidRPr="007774BC" w:rsidRDefault="00946D5E" w:rsidP="00BB2252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r =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get_file_from_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via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)</w:t>
      </w:r>
    </w:p>
    <w:p w:rsidR="00946D5E" w:rsidRPr="007774BC" w:rsidRDefault="00946D5E" w:rsidP="00946D5E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if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r.status_code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== 200:</w:t>
      </w:r>
    </w:p>
    <w:p w:rsidR="00946D5E" w:rsidRPr="007774BC" w:rsidRDefault="00946D5E" w:rsidP="00946D5E">
      <w:pPr>
        <w:shd w:val="clear" w:color="auto" w:fill="F2F2F2" w:themeFill="background1" w:themeFillShade="F2"/>
        <w:spacing w:line="285" w:lineRule="atLeast"/>
        <w:ind w:left="284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 </w:t>
      </w:r>
      <w:proofErr w:type="spellStart"/>
      <w:r w:rsidRPr="007774BC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create_tmp_file_and_get_mimetype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(r, None, stream=True,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schedule_file_del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=False)['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']</w:t>
      </w:r>
    </w:p>
    <w:p w:rsidR="008310E9" w:rsidRPr="008310E9" w:rsidRDefault="008310E9" w:rsidP="008310E9">
      <w:pPr>
        <w:pStyle w:val="BodyText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lastRenderedPageBreak/>
        <w:t>process_convertion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(string, dictionary, dictionary): dictionary</w:t>
      </w:r>
    </w:p>
    <w:p w:rsidR="00A0449D" w:rsidRDefault="00A0449D" w:rsidP="00171CEC">
      <w:pPr>
        <w:pStyle w:val="BodyText"/>
        <w:ind w:left="142" w:firstLine="426"/>
        <w:rPr>
          <w:lang w:val="en-GB"/>
        </w:rPr>
      </w:pPr>
      <w:r w:rsidRPr="00BC63C0">
        <w:rPr>
          <w:b/>
          <w:lang w:val="en-GB"/>
        </w:rPr>
        <w:t xml:space="preserve">Method </w:t>
      </w:r>
      <w:proofErr w:type="gramStart"/>
      <w:r w:rsidRPr="00BC63C0">
        <w:rPr>
          <w:b/>
          <w:lang w:val="en-GB"/>
        </w:rPr>
        <w:t>can be scheduled</w:t>
      </w:r>
      <w:proofErr w:type="gramEnd"/>
      <w:r>
        <w:rPr>
          <w:b/>
          <w:lang w:val="en-GB"/>
        </w:rPr>
        <w:t>.</w:t>
      </w:r>
      <w:r>
        <w:rPr>
          <w:lang w:val="en-GB"/>
        </w:rPr>
        <w:t xml:space="preserve"> Method receives the path to the file, a dictionary with the options for the conversions and another </w:t>
      </w:r>
      <w:r w:rsidRPr="00C76634">
        <w:rPr>
          <w:lang w:val="en-GB"/>
        </w:rPr>
        <w:t>dictionary</w:t>
      </w:r>
      <w:r>
        <w:rPr>
          <w:lang w:val="en-GB"/>
        </w:rPr>
        <w:t xml:space="preserve"> with </w:t>
      </w:r>
      <w:proofErr w:type="gramStart"/>
      <w:r>
        <w:rPr>
          <w:lang w:val="en-GB"/>
        </w:rPr>
        <w:t>meta</w:t>
      </w:r>
      <w:proofErr w:type="gramEnd"/>
      <w:r>
        <w:rPr>
          <w:lang w:val="en-GB"/>
        </w:rPr>
        <w:t xml:space="preserve"> information (</w:t>
      </w:r>
      <w:r w:rsidR="00C76634">
        <w:rPr>
          <w:lang w:val="en-GB"/>
        </w:rPr>
        <w:t xml:space="preserve">file </w:t>
      </w:r>
      <w:r>
        <w:rPr>
          <w:lang w:val="en-GB"/>
        </w:rPr>
        <w:t>name,</w:t>
      </w:r>
      <w:r w:rsidR="00C76634">
        <w:rPr>
          <w:lang w:val="en-GB"/>
        </w:rPr>
        <w:t xml:space="preserve"> file </w:t>
      </w:r>
      <w:proofErr w:type="spellStart"/>
      <w:r w:rsidR="00C76634">
        <w:rPr>
          <w:lang w:val="en-GB"/>
        </w:rPr>
        <w:t>mimetype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via_allowed_users</w:t>
      </w:r>
      <w:proofErr w:type="spellEnd"/>
      <w:r>
        <w:rPr>
          <w:lang w:val="en-GB"/>
        </w:rPr>
        <w:t xml:space="preserve">). Depending of the </w:t>
      </w:r>
      <w:proofErr w:type="spellStart"/>
      <w:r>
        <w:rPr>
          <w:lang w:val="en-GB"/>
        </w:rPr>
        <w:t>filetype</w:t>
      </w:r>
      <w:proofErr w:type="spellEnd"/>
      <w:r>
        <w:rPr>
          <w:lang w:val="en-GB"/>
        </w:rPr>
        <w:t xml:space="preserve"> </w:t>
      </w:r>
      <w:r w:rsidR="003615C1">
        <w:rPr>
          <w:lang w:val="en-GB"/>
        </w:rPr>
        <w:t xml:space="preserve">the it will call the correct method to convert the given </w:t>
      </w:r>
      <w:proofErr w:type="gramStart"/>
      <w:r w:rsidR="003615C1">
        <w:rPr>
          <w:lang w:val="en-GB"/>
        </w:rPr>
        <w:t>file,</w:t>
      </w:r>
      <w:proofErr w:type="gramEnd"/>
      <w:r w:rsidR="003615C1">
        <w:rPr>
          <w:lang w:val="en-GB"/>
        </w:rPr>
        <w:t xml:space="preserve"> if the meta dictionary has value in the </w:t>
      </w:r>
      <w:proofErr w:type="spellStart"/>
      <w:r w:rsidR="003615C1">
        <w:rPr>
          <w:lang w:val="en-GB"/>
        </w:rPr>
        <w:t>via_allowed_users</w:t>
      </w:r>
      <w:proofErr w:type="spellEnd"/>
      <w:r w:rsidR="003615C1">
        <w:rPr>
          <w:lang w:val="en-GB"/>
        </w:rPr>
        <w:t xml:space="preserve"> key then it will send the converted file to VIA. Method will return a dictionary with filename, </w:t>
      </w:r>
      <w:proofErr w:type="spellStart"/>
      <w:r w:rsidR="003615C1">
        <w:rPr>
          <w:lang w:val="en-GB"/>
        </w:rPr>
        <w:t>filetype</w:t>
      </w:r>
      <w:proofErr w:type="spellEnd"/>
      <w:r w:rsidR="003615C1">
        <w:rPr>
          <w:lang w:val="en-GB"/>
        </w:rPr>
        <w:t xml:space="preserve"> and </w:t>
      </w:r>
      <w:proofErr w:type="spellStart"/>
      <w:r w:rsidR="003615C1">
        <w:rPr>
          <w:lang w:val="en-GB"/>
        </w:rPr>
        <w:t>fileId</w:t>
      </w:r>
      <w:proofErr w:type="spellEnd"/>
      <w:r w:rsidR="003615C1">
        <w:rPr>
          <w:lang w:val="en-GB"/>
        </w:rPr>
        <w:t xml:space="preserve"> if file </w:t>
      </w:r>
      <w:proofErr w:type="gramStart"/>
      <w:r w:rsidR="003615C1">
        <w:rPr>
          <w:lang w:val="en-GB"/>
        </w:rPr>
        <w:t>was saved</w:t>
      </w:r>
      <w:proofErr w:type="gramEnd"/>
      <w:r w:rsidR="003615C1">
        <w:rPr>
          <w:lang w:val="en-GB"/>
        </w:rPr>
        <w:t xml:space="preserve"> in VIA.</w:t>
      </w:r>
    </w:p>
    <w:p w:rsidR="00946D5E" w:rsidRDefault="00946D5E" w:rsidP="007774BC">
      <w:pPr>
        <w:pStyle w:val="BodyText"/>
        <w:rPr>
          <w:lang w:val="en-GB"/>
        </w:rPr>
      </w:pPr>
    </w:p>
    <w:p w:rsidR="007774BC" w:rsidRDefault="007774BC" w:rsidP="007774BC">
      <w:pPr>
        <w:pStyle w:val="BodyText"/>
        <w:rPr>
          <w:lang w:val="en-GB"/>
        </w:rPr>
      </w:pPr>
      <w:r>
        <w:rPr>
          <w:lang w:val="en-GB"/>
        </w:rPr>
        <w:t>Queueing the method returns a RQ Job class with id and status (‘queued’, ‘started’, ‘finished’, ‘</w:t>
      </w:r>
      <w:proofErr w:type="spellStart"/>
      <w:r>
        <w:rPr>
          <w:lang w:val="en-GB"/>
        </w:rPr>
        <w:t>canceled</w:t>
      </w:r>
      <w:proofErr w:type="spellEnd"/>
      <w:r>
        <w:rPr>
          <w:lang w:val="en-GB"/>
        </w:rPr>
        <w:t>’).</w:t>
      </w:r>
    </w:p>
    <w:p w:rsidR="00946D5E" w:rsidRPr="007774BC" w:rsidRDefault="00946D5E" w:rsidP="00BB2252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[. . .]</w:t>
      </w:r>
    </w:p>
    <w:p w:rsidR="00946D5E" w:rsidRPr="007774BC" w:rsidRDefault="00946D5E" w:rsidP="00BB2252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gram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</w:t>
      </w:r>
      <w:proofErr w:type="gram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 </w:t>
      </w:r>
      <w:proofErr w:type="spellStart"/>
      <w:r w:rsidRPr="00946D5E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process_convertio</w:t>
      </w:r>
      <w:r w:rsidRPr="007774BC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n</w:t>
      </w: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.queue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(tmp_file.name, options, </w:t>
      </w:r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{"filename": filename, "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, "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via_allowed_users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</w:t>
      </w: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: 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via_allowed_users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})</w:t>
      </w:r>
    </w:p>
    <w:p w:rsidR="008310E9" w:rsidRPr="007774BC" w:rsidRDefault="00946D5E" w:rsidP="00946D5E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gram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return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{</w:t>
      </w:r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taskId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task.id, "status": </w:t>
      </w:r>
      <w:proofErr w:type="spellStart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task.status</w:t>
      </w:r>
      <w:proofErr w:type="spellEnd"/>
      <w:r w:rsidRPr="00946D5E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BB2252" w:rsidRDefault="00BB2252" w:rsidP="00BB2252">
      <w:pPr>
        <w:pStyle w:val="BodyText"/>
        <w:rPr>
          <w:lang w:val="en-GB" w:eastAsia="en-GB"/>
        </w:rPr>
      </w:pPr>
    </w:p>
    <w:p w:rsidR="007774BC" w:rsidRDefault="007774BC" w:rsidP="00BB2252">
      <w:pPr>
        <w:pStyle w:val="BodyText"/>
        <w:rPr>
          <w:lang w:val="en-GB" w:eastAsia="en-GB"/>
        </w:rPr>
      </w:pPr>
      <w:r>
        <w:rPr>
          <w:lang w:val="en-GB" w:eastAsia="en-GB"/>
        </w:rPr>
        <w:t xml:space="preserve">When job is finished the result of the </w:t>
      </w:r>
      <w:r w:rsidRPr="007774BC">
        <w:rPr>
          <w:lang w:val="en-GB"/>
        </w:rPr>
        <w:t xml:space="preserve">scheduled method </w:t>
      </w:r>
      <w:proofErr w:type="gramStart"/>
      <w:r w:rsidRPr="007774BC">
        <w:rPr>
          <w:lang w:val="en-GB"/>
        </w:rPr>
        <w:t>is saved</w:t>
      </w:r>
      <w:proofErr w:type="gramEnd"/>
      <w:r w:rsidRPr="007774BC">
        <w:rPr>
          <w:lang w:val="en-GB"/>
        </w:rPr>
        <w:t xml:space="preserve"> in the </w:t>
      </w:r>
      <w:proofErr w:type="spellStart"/>
      <w:r w:rsidRPr="007774BC">
        <w:rPr>
          <w:lang w:val="en-GB"/>
        </w:rPr>
        <w:t>Job.result</w:t>
      </w:r>
      <w:proofErr w:type="spellEnd"/>
      <w:r>
        <w:rPr>
          <w:lang w:val="en-GB"/>
        </w:rPr>
        <w:t>.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get_task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task_id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)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if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task: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if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task.status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== "finished":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if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: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if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"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 in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: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return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{ 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taskId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task.id,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status</w:t>
      </w:r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task.status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,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convertable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": True,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fileId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fileId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"],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fileType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fileType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"],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mimeType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"],</w:t>
      </w:r>
    </w:p>
    <w:p w:rsidR="007774BC" w:rsidRP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"</w:t>
      </w:r>
      <w:proofErr w:type="spellStart"/>
      <w:proofErr w:type="gram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fileName</w:t>
      </w:r>
      <w:proofErr w:type="spellEnd"/>
      <w:proofErr w:type="gram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": 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</w:t>
      </w:r>
      <w:proofErr w:type="spellStart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fileName</w:t>
      </w:r>
      <w:proofErr w:type="spellEnd"/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"]</w:t>
      </w:r>
    </w:p>
    <w:p w:rsidR="007774BC" w:rsidRDefault="007774BC" w:rsidP="007774BC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7774BC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}</w:t>
      </w:r>
    </w:p>
    <w:p w:rsidR="009E4E58" w:rsidRPr="009E4E58" w:rsidRDefault="009E4E58" w:rsidP="009E4E58">
      <w:pPr>
        <w:shd w:val="clear" w:color="auto" w:fill="F2F2F2" w:themeFill="background1" w:themeFillShade="F2"/>
        <w:spacing w:line="285" w:lineRule="atLeast"/>
        <w:ind w:firstLine="226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gram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else</w:t>
      </w:r>
      <w:proofErr w:type="gram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:</w:t>
      </w:r>
    </w:p>
    <w:p w:rsidR="009E4E58" w:rsidRPr="009E4E58" w:rsidRDefault="009E4E58" w:rsidP="009E4E58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</w:t>
      </w:r>
      <w:proofErr w:type="gram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try</w:t>
      </w:r>
      <w:proofErr w:type="gram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:</w:t>
      </w:r>
    </w:p>
    <w:p w:rsidR="007774BC" w:rsidRPr="009E4E58" w:rsidRDefault="009E4E58" w:rsidP="009E4E58">
      <w:pPr>
        <w:shd w:val="clear" w:color="auto" w:fill="F2F2F2" w:themeFill="background1" w:themeFillShade="F2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GB" w:eastAsia="en-GB"/>
        </w:rPr>
      </w:pPr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                        </w:t>
      </w:r>
      <w:proofErr w:type="gram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return</w:t>
      </w:r>
      <w:proofErr w:type="gram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send_from_directory</w:t>
      </w:r>
      <w:proofErr w:type="spell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app.config</w:t>
      </w:r>
      <w:proofErr w:type="spell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["MEDIA_PATH"], task.id, </w:t>
      </w:r>
      <w:proofErr w:type="spell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as_attachment</w:t>
      </w:r>
      <w:proofErr w:type="spell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=True, </w:t>
      </w:r>
      <w:proofErr w:type="spell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attachment_filename</w:t>
      </w:r>
      <w:proofErr w:type="spell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=</w:t>
      </w:r>
      <w:proofErr w:type="spell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task.result</w:t>
      </w:r>
      <w:proofErr w:type="spell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</w:t>
      </w:r>
      <w:proofErr w:type="spellStart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fileName</w:t>
      </w:r>
      <w:proofErr w:type="spellEnd"/>
      <w:r w:rsidRPr="009E4E58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"])</w:t>
      </w:r>
    </w:p>
    <w:p w:rsidR="007774BC" w:rsidRPr="00BB2252" w:rsidRDefault="007774BC" w:rsidP="00BB2252">
      <w:pPr>
        <w:pStyle w:val="BodyText"/>
        <w:rPr>
          <w:lang w:val="en-GB" w:eastAsia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process_document_conversion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(string, dictionary, dictionary, string): dictionary</w:t>
      </w:r>
    </w:p>
    <w:p w:rsidR="008310E9" w:rsidRDefault="00C76634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>Method</w:t>
      </w:r>
      <w:r w:rsidR="00A4459D">
        <w:rPr>
          <w:lang w:val="en-GB"/>
        </w:rPr>
        <w:t xml:space="preserve"> that converts “Document” type files (Text, Presentations, Spreadsheets),</w:t>
      </w:r>
      <w:r>
        <w:rPr>
          <w:lang w:val="en-GB"/>
        </w:rPr>
        <w:t xml:space="preserve"> receives the path to the file, a dictionary with the options for the conversions, another </w:t>
      </w:r>
      <w:r w:rsidRPr="00C76634">
        <w:rPr>
          <w:lang w:val="en-GB"/>
        </w:rPr>
        <w:t>dictionary</w:t>
      </w:r>
      <w:r>
        <w:rPr>
          <w:lang w:val="en-GB"/>
        </w:rPr>
        <w:t xml:space="preserve"> with meta information (file name, file </w:t>
      </w:r>
      <w:proofErr w:type="spellStart"/>
      <w:r>
        <w:rPr>
          <w:lang w:val="en-GB"/>
        </w:rPr>
        <w:t>mimetype</w:t>
      </w:r>
      <w:proofErr w:type="spellEnd"/>
      <w:r>
        <w:rPr>
          <w:lang w:val="en-GB"/>
        </w:rPr>
        <w:t xml:space="preserve">) and a Job id. The file in converted according the options and is saved with the given name with the new file extension. </w:t>
      </w:r>
      <w:proofErr w:type="gramStart"/>
      <w:r>
        <w:rPr>
          <w:lang w:val="en-GB"/>
        </w:rPr>
        <w:t>Its</w:t>
      </w:r>
      <w:proofErr w:type="gramEnd"/>
      <w:r>
        <w:rPr>
          <w:lang w:val="en-GB"/>
        </w:rPr>
        <w:t xml:space="preserve"> created a task to delete the new file and returns a dictionary with the new file name and the new file type for the converted file.</w:t>
      </w:r>
    </w:p>
    <w:p w:rsidR="00E610C1" w:rsidRPr="008310E9" w:rsidRDefault="00E610C1" w:rsidP="0084379B">
      <w:pPr>
        <w:pStyle w:val="BodyText"/>
        <w:ind w:left="567" w:firstLine="426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lastRenderedPageBreak/>
        <w:t>process_image_</w:t>
      </w:r>
      <w:r w:rsidR="00C65DE0">
        <w:rPr>
          <w:lang w:val="en-GB"/>
        </w:rPr>
        <w:t>conversion</w:t>
      </w:r>
      <w:proofErr w:type="spellEnd"/>
      <w:r w:rsidR="00C65DE0">
        <w:rPr>
          <w:lang w:val="en-GB"/>
        </w:rPr>
        <w:t xml:space="preserve"> (</w:t>
      </w:r>
      <w:r>
        <w:rPr>
          <w:lang w:val="en-GB"/>
        </w:rPr>
        <w:t>string, dictionary, dictionary, string): dictionary</w:t>
      </w:r>
    </w:p>
    <w:p w:rsidR="008310E9" w:rsidRDefault="00C65DE0" w:rsidP="00171CEC">
      <w:pPr>
        <w:pStyle w:val="BodyText"/>
        <w:ind w:left="142" w:firstLine="426"/>
        <w:rPr>
          <w:lang w:val="en-GB"/>
        </w:rPr>
      </w:pPr>
      <w:r w:rsidRPr="00C65DE0">
        <w:rPr>
          <w:b/>
          <w:lang w:val="en-GB"/>
        </w:rPr>
        <w:t xml:space="preserve">Method not yet </w:t>
      </w:r>
      <w:r w:rsidRPr="0084379B">
        <w:rPr>
          <w:lang w:val="en-GB"/>
        </w:rPr>
        <w:t>implemented</w:t>
      </w:r>
      <w:r>
        <w:rPr>
          <w:lang w:val="en-GB"/>
        </w:rPr>
        <w:t xml:space="preserve">. </w:t>
      </w:r>
      <w:r w:rsidR="00A4459D">
        <w:rPr>
          <w:lang w:val="en-GB"/>
        </w:rPr>
        <w:t xml:space="preserve">Method that converts Image type </w:t>
      </w:r>
      <w:proofErr w:type="gramStart"/>
      <w:r w:rsidR="00A4459D">
        <w:rPr>
          <w:lang w:val="en-GB"/>
        </w:rPr>
        <w:t>files,</w:t>
      </w:r>
      <w:proofErr w:type="gramEnd"/>
      <w:r w:rsidR="00A4459D">
        <w:rPr>
          <w:lang w:val="en-GB"/>
        </w:rPr>
        <w:t xml:space="preserve"> </w:t>
      </w:r>
      <w:r w:rsidR="00C76634">
        <w:rPr>
          <w:lang w:val="en-GB"/>
        </w:rPr>
        <w:t xml:space="preserve">receives the path to the file, a dictionary with the options for the conversions, another </w:t>
      </w:r>
      <w:r w:rsidR="00C76634" w:rsidRPr="00C76634">
        <w:rPr>
          <w:lang w:val="en-GB"/>
        </w:rPr>
        <w:t>dictionary</w:t>
      </w:r>
      <w:r w:rsidR="00C76634">
        <w:rPr>
          <w:lang w:val="en-GB"/>
        </w:rPr>
        <w:t xml:space="preserve"> with meta information (file name, file </w:t>
      </w:r>
      <w:proofErr w:type="spellStart"/>
      <w:r w:rsidR="00C76634">
        <w:rPr>
          <w:lang w:val="en-GB"/>
        </w:rPr>
        <w:t>mimetype</w:t>
      </w:r>
      <w:proofErr w:type="spellEnd"/>
      <w:r w:rsidR="00C76634">
        <w:rPr>
          <w:lang w:val="en-GB"/>
        </w:rPr>
        <w:t xml:space="preserve">) and a Job id. </w:t>
      </w:r>
    </w:p>
    <w:p w:rsidR="00E83C7B" w:rsidRPr="008310E9" w:rsidRDefault="00E83C7B" w:rsidP="00E83C7B">
      <w:pPr>
        <w:pStyle w:val="BodyText"/>
        <w:ind w:left="567" w:firstLine="426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process_audio_</w:t>
      </w:r>
      <w:r w:rsidR="00C65DE0">
        <w:rPr>
          <w:lang w:val="en-GB"/>
        </w:rPr>
        <w:t>conversion</w:t>
      </w:r>
      <w:proofErr w:type="spellEnd"/>
      <w:r w:rsidR="00C65DE0">
        <w:rPr>
          <w:lang w:val="en-GB"/>
        </w:rPr>
        <w:t xml:space="preserve"> (</w:t>
      </w:r>
      <w:r>
        <w:rPr>
          <w:lang w:val="en-GB"/>
        </w:rPr>
        <w:t>string, dictionary, dictionary, string): dictionary</w:t>
      </w:r>
    </w:p>
    <w:p w:rsidR="00C65DE0" w:rsidRDefault="00C65DE0" w:rsidP="00171CEC">
      <w:pPr>
        <w:pStyle w:val="BodyText"/>
        <w:ind w:left="142" w:firstLine="426"/>
        <w:rPr>
          <w:lang w:val="en-GB"/>
        </w:rPr>
      </w:pPr>
      <w:r w:rsidRPr="00C65DE0">
        <w:rPr>
          <w:b/>
          <w:lang w:val="en-GB"/>
        </w:rPr>
        <w:t>Method not yet implemented</w:t>
      </w:r>
      <w:r>
        <w:rPr>
          <w:lang w:val="en-GB"/>
        </w:rPr>
        <w:t xml:space="preserve">. </w:t>
      </w:r>
      <w:r w:rsidR="00A4459D">
        <w:rPr>
          <w:lang w:val="en-GB"/>
        </w:rPr>
        <w:t xml:space="preserve">Method that converts Audio type </w:t>
      </w:r>
      <w:proofErr w:type="gramStart"/>
      <w:r w:rsidR="00A4459D">
        <w:rPr>
          <w:lang w:val="en-GB"/>
        </w:rPr>
        <w:t>files,</w:t>
      </w:r>
      <w:proofErr w:type="gramEnd"/>
      <w:r w:rsidR="00A4459D">
        <w:rPr>
          <w:lang w:val="en-GB"/>
        </w:rPr>
        <w:t xml:space="preserve"> </w:t>
      </w:r>
      <w:r>
        <w:rPr>
          <w:lang w:val="en-GB"/>
        </w:rPr>
        <w:t xml:space="preserve">receives the path to the file, a dictionary with the options for the conversions, another </w:t>
      </w:r>
      <w:r w:rsidRPr="00C76634">
        <w:rPr>
          <w:lang w:val="en-GB"/>
        </w:rPr>
        <w:t>dictionary</w:t>
      </w:r>
      <w:r>
        <w:rPr>
          <w:lang w:val="en-GB"/>
        </w:rPr>
        <w:t xml:space="preserve"> with meta information (file name, file </w:t>
      </w:r>
      <w:proofErr w:type="spellStart"/>
      <w:r>
        <w:rPr>
          <w:lang w:val="en-GB"/>
        </w:rPr>
        <w:t>mimetype</w:t>
      </w:r>
      <w:proofErr w:type="spellEnd"/>
      <w:r>
        <w:rPr>
          <w:lang w:val="en-GB"/>
        </w:rPr>
        <w:t xml:space="preserve">) and a Job id. </w:t>
      </w:r>
    </w:p>
    <w:p w:rsidR="00E83C7B" w:rsidRPr="00C76634" w:rsidRDefault="00E83C7B" w:rsidP="0084379B">
      <w:pPr>
        <w:pStyle w:val="BodyText"/>
        <w:ind w:left="567" w:firstLine="426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process_video_</w:t>
      </w:r>
      <w:r w:rsidR="00C65DE0">
        <w:rPr>
          <w:lang w:val="en-GB"/>
        </w:rPr>
        <w:t>conversion</w:t>
      </w:r>
      <w:proofErr w:type="spellEnd"/>
      <w:r w:rsidR="00C65DE0">
        <w:rPr>
          <w:lang w:val="en-GB"/>
        </w:rPr>
        <w:t xml:space="preserve"> (</w:t>
      </w:r>
      <w:r>
        <w:rPr>
          <w:lang w:val="en-GB"/>
        </w:rPr>
        <w:t>string, dictionary, dictionary, string): dictionary</w:t>
      </w:r>
    </w:p>
    <w:p w:rsidR="00C65DE0" w:rsidRDefault="00C65DE0" w:rsidP="00171CEC">
      <w:pPr>
        <w:pStyle w:val="BodyText"/>
        <w:ind w:left="142" w:firstLine="426"/>
        <w:rPr>
          <w:lang w:val="en-GB"/>
        </w:rPr>
      </w:pPr>
      <w:r w:rsidRPr="00C65DE0">
        <w:rPr>
          <w:b/>
          <w:lang w:val="en-GB"/>
        </w:rPr>
        <w:t>Method not yet implemented</w:t>
      </w:r>
      <w:r>
        <w:rPr>
          <w:lang w:val="en-GB"/>
        </w:rPr>
        <w:t xml:space="preserve">. </w:t>
      </w:r>
      <w:r w:rsidR="00A4459D">
        <w:rPr>
          <w:lang w:val="en-GB"/>
        </w:rPr>
        <w:t xml:space="preserve">Method that converts Video type </w:t>
      </w:r>
      <w:proofErr w:type="gramStart"/>
      <w:r w:rsidR="00A4459D">
        <w:rPr>
          <w:lang w:val="en-GB"/>
        </w:rPr>
        <w:t>files,</w:t>
      </w:r>
      <w:proofErr w:type="gramEnd"/>
      <w:r w:rsidR="00A4459D">
        <w:rPr>
          <w:lang w:val="en-GB"/>
        </w:rPr>
        <w:t xml:space="preserve"> </w:t>
      </w:r>
      <w:r>
        <w:rPr>
          <w:lang w:val="en-GB"/>
        </w:rPr>
        <w:t xml:space="preserve">receives the path to the file, a dictionary with the options for the conversions, another </w:t>
      </w:r>
      <w:r w:rsidRPr="00C76634">
        <w:rPr>
          <w:lang w:val="en-GB"/>
        </w:rPr>
        <w:t>dictionary</w:t>
      </w:r>
      <w:r>
        <w:rPr>
          <w:lang w:val="en-GB"/>
        </w:rPr>
        <w:t xml:space="preserve"> with meta information (file name, file </w:t>
      </w:r>
      <w:proofErr w:type="spellStart"/>
      <w:r>
        <w:rPr>
          <w:lang w:val="en-GB"/>
        </w:rPr>
        <w:t>mimetype</w:t>
      </w:r>
      <w:proofErr w:type="spellEnd"/>
      <w:r>
        <w:rPr>
          <w:lang w:val="en-GB"/>
        </w:rPr>
        <w:t xml:space="preserve">) and a Job id. </w:t>
      </w:r>
    </w:p>
    <w:p w:rsidR="00E83C7B" w:rsidRPr="00C76634" w:rsidRDefault="00E83C7B" w:rsidP="0084379B">
      <w:pPr>
        <w:pStyle w:val="BodyText"/>
        <w:ind w:left="567" w:firstLine="426"/>
        <w:rPr>
          <w:lang w:val="en-GB"/>
        </w:rPr>
      </w:pPr>
    </w:p>
    <w:p w:rsidR="00BF3020" w:rsidRDefault="00BF3020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thumbnail_</w:t>
      </w:r>
      <w:r w:rsidR="00C65DE0">
        <w:rPr>
          <w:lang w:val="en-GB"/>
        </w:rPr>
        <w:t>generator</w:t>
      </w:r>
      <w:proofErr w:type="spellEnd"/>
      <w:r w:rsidR="00C65DE0">
        <w:rPr>
          <w:lang w:val="en-GB"/>
        </w:rPr>
        <w:t xml:space="preserve"> (</w:t>
      </w:r>
      <w:r>
        <w:rPr>
          <w:lang w:val="en-GB"/>
        </w:rPr>
        <w:t>string, dictionary, dictionary, string, string): string, string</w:t>
      </w:r>
    </w:p>
    <w:p w:rsidR="0084379B" w:rsidRDefault="0084379B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>Method receives the path to the</w:t>
      </w:r>
      <w:r w:rsidR="00C91375">
        <w:rPr>
          <w:lang w:val="en-GB"/>
        </w:rPr>
        <w:t xml:space="preserve"> converted</w:t>
      </w:r>
      <w:r>
        <w:rPr>
          <w:lang w:val="en-GB"/>
        </w:rPr>
        <w:t xml:space="preserve"> file, a dictionary with the options for the conversions, another </w:t>
      </w:r>
      <w:r w:rsidRPr="00C76634">
        <w:rPr>
          <w:lang w:val="en-GB"/>
        </w:rPr>
        <w:t>dictionary</w:t>
      </w:r>
      <w:r>
        <w:rPr>
          <w:lang w:val="en-GB"/>
        </w:rPr>
        <w:t xml:space="preserve"> with </w:t>
      </w:r>
      <w:proofErr w:type="gramStart"/>
      <w:r>
        <w:rPr>
          <w:lang w:val="en-GB"/>
        </w:rPr>
        <w:t>meta</w:t>
      </w:r>
      <w:proofErr w:type="gramEnd"/>
      <w:r>
        <w:rPr>
          <w:lang w:val="en-GB"/>
        </w:rPr>
        <w:t xml:space="preserve"> information (file </w:t>
      </w:r>
      <w:proofErr w:type="spellStart"/>
      <w:r>
        <w:rPr>
          <w:lang w:val="en-GB"/>
        </w:rPr>
        <w:t>mimetype</w:t>
      </w:r>
      <w:proofErr w:type="spellEnd"/>
      <w:r>
        <w:rPr>
          <w:lang w:val="en-GB"/>
        </w:rPr>
        <w:t>), a Job id</w:t>
      </w:r>
      <w:r w:rsidR="00C91375">
        <w:rPr>
          <w:lang w:val="en-GB"/>
        </w:rPr>
        <w:t xml:space="preserve"> and the path to the original document. This method creates a </w:t>
      </w:r>
      <w:proofErr w:type="spellStart"/>
      <w:r w:rsidR="00C91375">
        <w:rPr>
          <w:lang w:val="en-GB"/>
        </w:rPr>
        <w:t>TemporaryDirectory</w:t>
      </w:r>
      <w:proofErr w:type="spellEnd"/>
      <w:r w:rsidR="00C91375">
        <w:rPr>
          <w:lang w:val="en-GB"/>
        </w:rPr>
        <w:t xml:space="preserve"> </w:t>
      </w:r>
      <w:r w:rsidR="00E83C7B">
        <w:rPr>
          <w:lang w:val="en-GB"/>
        </w:rPr>
        <w:t>to create the thumbnails and returns directory in a zip as the job id as its name.</w:t>
      </w:r>
    </w:p>
    <w:p w:rsidR="0084379B" w:rsidRPr="003F5242" w:rsidRDefault="0084379B" w:rsidP="0084379B">
      <w:pPr>
        <w:pStyle w:val="BodyText"/>
        <w:ind w:left="567" w:firstLine="426"/>
        <w:rPr>
          <w:lang w:val="en-GB"/>
        </w:rPr>
      </w:pPr>
    </w:p>
    <w:p w:rsidR="003F5242" w:rsidRDefault="003F5242" w:rsidP="008A43AB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VIA Controller </w:t>
      </w:r>
      <w:r w:rsidR="00E74817">
        <w:rPr>
          <w:lang w:val="en-GB"/>
        </w:rPr>
        <w:t xml:space="preserve">Module </w:t>
      </w:r>
      <w:r>
        <w:rPr>
          <w:lang w:val="en-GB"/>
        </w:rPr>
        <w:t>Methods</w:t>
      </w:r>
    </w:p>
    <w:p w:rsidR="00E610C1" w:rsidRDefault="00E610C1" w:rsidP="00E610C1">
      <w:pPr>
        <w:pStyle w:val="BodyText"/>
        <w:rPr>
          <w:lang w:val="en-GB"/>
        </w:rPr>
      </w:pPr>
    </w:p>
    <w:p w:rsidR="00217BD4" w:rsidRDefault="00217BD4" w:rsidP="00E610C1">
      <w:pPr>
        <w:pStyle w:val="BodyText"/>
        <w:rPr>
          <w:lang w:val="en-GB"/>
        </w:rPr>
      </w:pPr>
      <w:r>
        <w:rPr>
          <w:lang w:val="en-GB"/>
        </w:rPr>
        <w:t xml:space="preserve">Module serves to communication with the VIA </w:t>
      </w:r>
      <w:proofErr w:type="spellStart"/>
      <w:r>
        <w:rPr>
          <w:lang w:val="en-GB"/>
        </w:rPr>
        <w:t>fileservice</w:t>
      </w:r>
      <w:proofErr w:type="spellEnd"/>
      <w:r>
        <w:rPr>
          <w:lang w:val="en-GB"/>
        </w:rPr>
        <w:t xml:space="preserve"> to request or upload files.</w:t>
      </w:r>
    </w:p>
    <w:p w:rsidR="00217BD4" w:rsidRPr="00E610C1" w:rsidRDefault="00217BD4" w:rsidP="00E610C1">
      <w:pPr>
        <w:pStyle w:val="BodyText"/>
        <w:rPr>
          <w:lang w:val="en-GB"/>
        </w:rPr>
      </w:pPr>
    </w:p>
    <w:p w:rsidR="005438FA" w:rsidRDefault="003F5242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get_file_from_via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(string): File</w:t>
      </w:r>
    </w:p>
    <w:p w:rsidR="00D263C2" w:rsidRDefault="00D263C2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>Method receives a file id, requests the associated file from VIA and returns the response.</w:t>
      </w:r>
    </w:p>
    <w:p w:rsidR="007774BC" w:rsidRDefault="007774BC" w:rsidP="00171CEC">
      <w:pPr>
        <w:pStyle w:val="BodyText"/>
        <w:ind w:left="142" w:firstLine="426"/>
        <w:rPr>
          <w:lang w:val="en-GB"/>
        </w:rPr>
      </w:pPr>
    </w:p>
    <w:p w:rsidR="00AD1FCF" w:rsidRDefault="007774BC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VIA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and cert path is set in the </w:t>
      </w:r>
      <w:proofErr w:type="spellStart"/>
      <w:r>
        <w:rPr>
          <w:lang w:val="en-GB"/>
        </w:rPr>
        <w:t>config.</w:t>
      </w:r>
      <w:r w:rsidR="00217BD4">
        <w:rPr>
          <w:lang w:val="en-GB"/>
        </w:rPr>
        <w:t>yml</w:t>
      </w:r>
      <w:proofErr w:type="spellEnd"/>
      <w:r>
        <w:rPr>
          <w:lang w:val="en-GB"/>
        </w:rPr>
        <w:t xml:space="preserve"> file so that: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spellStart"/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def</w:t>
      </w:r>
      <w:proofErr w:type="spellEnd"/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AD1FCF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get_file_from_via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):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spellStart"/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url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=</w:t>
      </w:r>
      <w:proofErr w:type="spellStart"/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app.config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["VIA_URL"] + "/" + 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file_id</w:t>
      </w:r>
      <w:proofErr w:type="spellEnd"/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cert=</w:t>
      </w:r>
      <w:proofErr w:type="spellStart"/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app.config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["VIA_CERT_PATH"]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return</w:t>
      </w:r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get(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url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=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url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, cert=cert, stream=True)</w:t>
      </w:r>
    </w:p>
    <w:p w:rsidR="00AD1FCF" w:rsidRPr="00D263C2" w:rsidRDefault="00AD1FCF" w:rsidP="00171CEC">
      <w:pPr>
        <w:pStyle w:val="BodyText"/>
        <w:ind w:left="142" w:firstLine="426"/>
        <w:rPr>
          <w:lang w:val="en-GB"/>
        </w:rPr>
      </w:pPr>
    </w:p>
    <w:p w:rsidR="003F5242" w:rsidRPr="003F5242" w:rsidRDefault="003F5242" w:rsidP="003F5242">
      <w:pPr>
        <w:pStyle w:val="BodyText"/>
        <w:rPr>
          <w:lang w:val="en-GB"/>
        </w:rPr>
      </w:pPr>
    </w:p>
    <w:p w:rsidR="003F5242" w:rsidRDefault="003F5242" w:rsidP="008A43AB">
      <w:pPr>
        <w:pStyle w:val="Heading2"/>
        <w:ind w:hanging="1156"/>
        <w:rPr>
          <w:lang w:val="en-GB"/>
        </w:rPr>
      </w:pPr>
      <w:proofErr w:type="spellStart"/>
      <w:r>
        <w:rPr>
          <w:lang w:val="en-GB"/>
        </w:rPr>
        <w:t>save_file_on_via</w:t>
      </w:r>
      <w:proofErr w:type="spellEnd"/>
      <w:r w:rsidR="00C65DE0">
        <w:rPr>
          <w:lang w:val="en-GB"/>
        </w:rPr>
        <w:t xml:space="preserve"> </w:t>
      </w:r>
      <w:r>
        <w:rPr>
          <w:lang w:val="en-GB"/>
        </w:rPr>
        <w:t>(string, string, string): Response</w:t>
      </w:r>
    </w:p>
    <w:p w:rsidR="00D263C2" w:rsidRPr="00D263C2" w:rsidRDefault="00D263C2" w:rsidP="00171CE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Method receives a file path, the file type and the </w:t>
      </w:r>
      <w:proofErr w:type="spellStart"/>
      <w:r>
        <w:rPr>
          <w:lang w:val="en-GB"/>
        </w:rPr>
        <w:t>via_allowed_users</w:t>
      </w:r>
      <w:proofErr w:type="spellEnd"/>
      <w:r>
        <w:rPr>
          <w:lang w:val="en-GB"/>
        </w:rPr>
        <w:t>, posts the file to VIA and returns the response.</w:t>
      </w:r>
    </w:p>
    <w:p w:rsidR="00D263C2" w:rsidRDefault="00D263C2" w:rsidP="00D263C2">
      <w:pPr>
        <w:pStyle w:val="BodyText"/>
        <w:rPr>
          <w:lang w:val="en-GB"/>
        </w:rPr>
      </w:pPr>
    </w:p>
    <w:p w:rsidR="007774BC" w:rsidRDefault="007774BC" w:rsidP="007774BC">
      <w:pPr>
        <w:pStyle w:val="BodyText"/>
        <w:ind w:left="142" w:firstLine="426"/>
        <w:rPr>
          <w:lang w:val="en-GB"/>
        </w:rPr>
      </w:pPr>
      <w:r>
        <w:rPr>
          <w:lang w:val="en-GB"/>
        </w:rPr>
        <w:t xml:space="preserve">VIA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, cert path is set in the </w:t>
      </w:r>
      <w:proofErr w:type="spellStart"/>
      <w:r>
        <w:rPr>
          <w:lang w:val="en-GB"/>
        </w:rPr>
        <w:t>config.</w:t>
      </w:r>
      <w:r w:rsidR="008E6C1F">
        <w:rPr>
          <w:lang w:val="en-GB"/>
        </w:rPr>
        <w:t>yml</w:t>
      </w:r>
      <w:proofErr w:type="spellEnd"/>
      <w:r w:rsidR="008E6C1F">
        <w:rPr>
          <w:lang w:val="en-GB"/>
        </w:rPr>
        <w:t xml:space="preserve"> </w:t>
      </w:r>
      <w:r>
        <w:rPr>
          <w:lang w:val="en-GB"/>
        </w:rPr>
        <w:t xml:space="preserve">file, the VIA allowed users may be sent when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made the conversion request, there can be set a default VIA allowed users as well in the </w:t>
      </w:r>
      <w:proofErr w:type="spellStart"/>
      <w:r>
        <w:rPr>
          <w:lang w:val="en-GB"/>
        </w:rPr>
        <w:t>config.</w:t>
      </w:r>
      <w:r w:rsidR="008E6C1F">
        <w:rPr>
          <w:lang w:val="en-GB"/>
        </w:rPr>
        <w:t>yml</w:t>
      </w:r>
      <w:proofErr w:type="spellEnd"/>
      <w:r w:rsidR="008E6C1F">
        <w:rPr>
          <w:lang w:val="en-GB"/>
        </w:rPr>
        <w:t xml:space="preserve"> </w:t>
      </w:r>
      <w:r>
        <w:rPr>
          <w:lang w:val="en-GB"/>
        </w:rPr>
        <w:t>file so that: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proofErr w:type="spellStart"/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def</w:t>
      </w:r>
      <w:proofErr w:type="spellEnd"/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</w:t>
      </w:r>
      <w:proofErr w:type="spellStart"/>
      <w:r w:rsidRPr="00AD1FCF">
        <w:rPr>
          <w:rFonts w:ascii="Courier New" w:hAnsi="Courier New" w:cs="Courier New"/>
          <w:b/>
          <w:color w:val="363534" w:themeColor="text1"/>
          <w:sz w:val="18"/>
          <w:szCs w:val="21"/>
          <w:lang w:val="en-GB" w:eastAsia="en-GB"/>
        </w:rPr>
        <w:t>save_file_on_via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(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file_path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, 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mime_type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, 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via_allowed_users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):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data</w:t>
      </w:r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 open(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file_path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, "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rb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")</w:t>
      </w:r>
    </w:p>
    <w:p w:rsidR="00AD1FCF" w:rsidRPr="00AD1FCF" w:rsidRDefault="00217BD4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gramStart"/>
      <w:r w:rsidR="00AD1FCF"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cert=</w:t>
      </w:r>
      <w:proofErr w:type="spellStart"/>
      <w:proofErr w:type="gramEnd"/>
      <w:r w:rsidR="00AD1FCF"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app.config</w:t>
      </w:r>
      <w:proofErr w:type="spellEnd"/>
      <w:r w:rsidR="00AD1FCF"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["VIA_CERT_PATH"]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headers</w:t>
      </w:r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= {'VIA_ALLOWED_USERS': 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via_allowed_users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, 'Content-type': 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mime_type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}</w:t>
      </w:r>
    </w:p>
    <w:p w:rsidR="00AD1FCF" w:rsidRPr="00AD1FCF" w:rsidRDefault="00AD1FCF" w:rsidP="00217BD4">
      <w:pPr>
        <w:shd w:val="clear" w:color="auto" w:fill="F2F2F2" w:themeFill="background1" w:themeFillShade="F2"/>
        <w:spacing w:line="285" w:lineRule="atLeast"/>
        <w:ind w:left="426" w:right="708"/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</w:pPr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   </w:t>
      </w:r>
      <w:proofErr w:type="gram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return</w:t>
      </w:r>
      <w:proofErr w:type="gram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 xml:space="preserve"> post(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url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=</w:t>
      </w:r>
      <w:proofErr w:type="spellStart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app.config</w:t>
      </w:r>
      <w:proofErr w:type="spellEnd"/>
      <w:r w:rsidRPr="00AD1FCF">
        <w:rPr>
          <w:rFonts w:ascii="Courier New" w:hAnsi="Courier New" w:cs="Courier New"/>
          <w:color w:val="363534" w:themeColor="text1"/>
          <w:sz w:val="18"/>
          <w:szCs w:val="21"/>
          <w:lang w:val="en-GB" w:eastAsia="en-GB"/>
        </w:rPr>
        <w:t>["VIA_URL"], cert=cert, data=data, headers=headers)</w:t>
      </w:r>
    </w:p>
    <w:p w:rsidR="00CA3F81" w:rsidRDefault="00CA3F81" w:rsidP="00CA3F81">
      <w:pPr>
        <w:pStyle w:val="Heading1"/>
        <w:rPr>
          <w:lang w:val="en-GB"/>
        </w:rPr>
      </w:pPr>
      <w:r>
        <w:rPr>
          <w:lang w:val="en-GB"/>
        </w:rPr>
        <w:lastRenderedPageBreak/>
        <w:t>Logs</w:t>
      </w:r>
    </w:p>
    <w:p w:rsidR="00CA3F81" w:rsidRDefault="00CA3F81" w:rsidP="00984845">
      <w:pPr>
        <w:pStyle w:val="Heading2"/>
        <w:ind w:hanging="1014"/>
        <w:rPr>
          <w:lang w:val="en-GB"/>
        </w:rPr>
      </w:pPr>
      <w:proofErr w:type="spellStart"/>
      <w:r>
        <w:rPr>
          <w:lang w:val="en-GB"/>
        </w:rPr>
        <w:t>GraylogLogger</w:t>
      </w:r>
      <w:proofErr w:type="spellEnd"/>
      <w:r w:rsidR="00984845">
        <w:rPr>
          <w:lang w:val="en-GB"/>
        </w:rPr>
        <w:t xml:space="preserve"> (</w:t>
      </w:r>
      <w:r>
        <w:rPr>
          <w:lang w:val="en-GB"/>
        </w:rPr>
        <w:t>string</w:t>
      </w:r>
      <w:r w:rsidR="00984845">
        <w:rPr>
          <w:lang w:val="en-GB"/>
        </w:rPr>
        <w:t>, Flask</w:t>
      </w:r>
      <w:r>
        <w:rPr>
          <w:lang w:val="en-GB"/>
        </w:rPr>
        <w:t xml:space="preserve">, string): </w:t>
      </w:r>
      <w:proofErr w:type="spellStart"/>
      <w:r>
        <w:rPr>
          <w:lang w:val="en-GB"/>
        </w:rPr>
        <w:t>LoggerAdapter</w:t>
      </w:r>
      <w:proofErr w:type="spellEnd"/>
    </w:p>
    <w:p w:rsidR="00984845" w:rsidRDefault="00CE7992" w:rsidP="00CE7992">
      <w:pPr>
        <w:pStyle w:val="BodyText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:rsidR="00CE7992" w:rsidRDefault="00CE7992" w:rsidP="00CE7992">
      <w:pPr>
        <w:pStyle w:val="BodyText"/>
        <w:numPr>
          <w:ilvl w:val="0"/>
          <w:numId w:val="15"/>
        </w:numPr>
        <w:rPr>
          <w:lang w:val="en-GB"/>
        </w:rPr>
      </w:pPr>
      <w:r>
        <w:rPr>
          <w:lang w:val="en-GB"/>
        </w:rPr>
        <w:t>app: Flask class</w:t>
      </w:r>
    </w:p>
    <w:p w:rsidR="00CE7992" w:rsidRDefault="00CE7992" w:rsidP="00CE7992">
      <w:pPr>
        <w:pStyle w:val="BodyText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logtype</w:t>
      </w:r>
      <w:proofErr w:type="spellEnd"/>
      <w:r>
        <w:rPr>
          <w:lang w:val="en-GB"/>
        </w:rPr>
        <w:t>: string</w:t>
      </w:r>
    </w:p>
    <w:p w:rsidR="00B6261F" w:rsidRPr="00B6261F" w:rsidRDefault="00B6261F" w:rsidP="00526AC0">
      <w:pPr>
        <w:pStyle w:val="BodyText"/>
        <w:ind w:left="709" w:firstLine="142"/>
        <w:rPr>
          <w:lang w:val="en-GB"/>
        </w:rPr>
      </w:pPr>
      <w:r>
        <w:rPr>
          <w:lang w:val="en-GB"/>
        </w:rPr>
        <w:t xml:space="preserve">Creates a logger </w:t>
      </w:r>
      <w:r w:rsidR="00526AC0">
        <w:rPr>
          <w:lang w:val="en-GB"/>
        </w:rPr>
        <w:t xml:space="preserve">with a </w:t>
      </w:r>
      <w:proofErr w:type="spellStart"/>
      <w:r w:rsidR="00526AC0">
        <w:rPr>
          <w:lang w:val="en-GB"/>
        </w:rPr>
        <w:t>GelfHTTPHandler</w:t>
      </w:r>
      <w:proofErr w:type="spellEnd"/>
      <w:r w:rsidR="00526AC0">
        <w:rPr>
          <w:lang w:val="en-GB"/>
        </w:rPr>
        <w:t xml:space="preserve"> </w:t>
      </w:r>
      <w:r>
        <w:rPr>
          <w:lang w:val="en-GB"/>
        </w:rPr>
        <w:t xml:space="preserve">to connect with </w:t>
      </w:r>
      <w:proofErr w:type="spellStart"/>
      <w:r>
        <w:rPr>
          <w:lang w:val="en-GB"/>
        </w:rPr>
        <w:t>graylog</w:t>
      </w:r>
      <w:proofErr w:type="spellEnd"/>
      <w:r w:rsidR="00526AC0">
        <w:rPr>
          <w:lang w:val="en-GB"/>
        </w:rPr>
        <w:t xml:space="preserve"> </w:t>
      </w:r>
      <w:r>
        <w:rPr>
          <w:lang w:val="en-GB"/>
        </w:rPr>
        <w:t xml:space="preserve">with the given </w:t>
      </w:r>
      <w:r w:rsidRPr="00B6261F">
        <w:rPr>
          <w:i/>
          <w:lang w:val="en-GB"/>
        </w:rPr>
        <w:t>name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and with the Flask </w:t>
      </w:r>
      <w:r w:rsidRPr="00B6261F">
        <w:rPr>
          <w:i/>
          <w:lang w:val="en-GB"/>
        </w:rPr>
        <w:t>app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</w:t>
      </w:r>
      <w:r w:rsidR="00526AC0">
        <w:rPr>
          <w:lang w:val="en-GB"/>
        </w:rPr>
        <w:t>of</w:t>
      </w:r>
      <w:r>
        <w:rPr>
          <w:lang w:val="en-GB"/>
        </w:rPr>
        <w:t xml:space="preserve"> the</w:t>
      </w:r>
      <w:r w:rsidR="00526AC0">
        <w:rPr>
          <w:lang w:val="en-GB"/>
        </w:rPr>
        <w:t xml:space="preserve"> given</w:t>
      </w:r>
      <w:r>
        <w:rPr>
          <w:lang w:val="en-GB"/>
        </w:rPr>
        <w:t xml:space="preserve"> </w:t>
      </w:r>
      <w:proofErr w:type="spellStart"/>
      <w:r w:rsidRPr="00B6261F">
        <w:rPr>
          <w:i/>
          <w:lang w:val="en-GB"/>
        </w:rPr>
        <w:t>logtype</w:t>
      </w:r>
      <w:proofErr w:type="spellEnd"/>
      <w:r>
        <w:rPr>
          <w:lang w:val="en-GB"/>
        </w:rPr>
        <w:t>.</w:t>
      </w:r>
    </w:p>
    <w:p w:rsidR="00CA3F81" w:rsidRDefault="00CA3F81" w:rsidP="00CA3F81">
      <w:pPr>
        <w:pStyle w:val="BodyText"/>
        <w:ind w:left="-142"/>
        <w:rPr>
          <w:lang w:val="en-GB"/>
        </w:rPr>
      </w:pPr>
    </w:p>
    <w:p w:rsidR="00CA3F81" w:rsidRDefault="00CA3F81" w:rsidP="00984845">
      <w:pPr>
        <w:pStyle w:val="Heading3"/>
        <w:tabs>
          <w:tab w:val="clear" w:pos="1440"/>
          <w:tab w:val="num" w:pos="1843"/>
        </w:tabs>
        <w:ind w:left="1701" w:hanging="850"/>
        <w:rPr>
          <w:lang w:val="en-GB"/>
        </w:rPr>
      </w:pPr>
      <w:r>
        <w:rPr>
          <w:lang w:val="en-GB"/>
        </w:rPr>
        <w:t>Log (</w:t>
      </w:r>
      <w:r w:rsidR="00984845">
        <w:rPr>
          <w:lang w:val="en-GB"/>
        </w:rPr>
        <w:t xml:space="preserve">string, </w:t>
      </w:r>
      <w:r>
        <w:rPr>
          <w:lang w:val="en-GB"/>
        </w:rPr>
        <w:t xml:space="preserve">string, </w:t>
      </w:r>
      <w:proofErr w:type="spellStart"/>
      <w:r w:rsidR="00984845">
        <w:rPr>
          <w:lang w:val="en-GB"/>
        </w:rPr>
        <w:t>dict</w:t>
      </w:r>
      <w:proofErr w:type="spellEnd"/>
      <w:r w:rsidR="00984845">
        <w:rPr>
          <w:lang w:val="en-GB"/>
        </w:rPr>
        <w:t>)</w:t>
      </w:r>
    </w:p>
    <w:p w:rsidR="00984845" w:rsidRDefault="00526AC0" w:rsidP="00526AC0">
      <w:pPr>
        <w:pStyle w:val="BodyText"/>
        <w:numPr>
          <w:ilvl w:val="0"/>
          <w:numId w:val="16"/>
        </w:numPr>
        <w:rPr>
          <w:lang w:val="en-GB"/>
        </w:rPr>
      </w:pPr>
      <w:r>
        <w:rPr>
          <w:lang w:val="en-GB"/>
        </w:rPr>
        <w:t>level: string</w:t>
      </w:r>
    </w:p>
    <w:p w:rsidR="00526AC0" w:rsidRDefault="00526AC0" w:rsidP="00526AC0">
      <w:pPr>
        <w:pStyle w:val="BodyText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>: string</w:t>
      </w:r>
    </w:p>
    <w:p w:rsidR="00526AC0" w:rsidRDefault="00526AC0" w:rsidP="00526AC0">
      <w:pPr>
        <w:pStyle w:val="BodyTex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extra: </w:t>
      </w:r>
      <w:proofErr w:type="spellStart"/>
      <w:r>
        <w:rPr>
          <w:lang w:val="en-GB"/>
        </w:rPr>
        <w:t>dict</w:t>
      </w:r>
      <w:proofErr w:type="spellEnd"/>
    </w:p>
    <w:p w:rsidR="00526AC0" w:rsidRPr="00984845" w:rsidRDefault="001F4C99" w:rsidP="001F4C99">
      <w:pPr>
        <w:pStyle w:val="BodyText"/>
        <w:ind w:left="851" w:firstLine="283"/>
        <w:rPr>
          <w:lang w:val="en-GB"/>
        </w:rPr>
      </w:pPr>
      <w:r>
        <w:rPr>
          <w:lang w:val="en-GB"/>
        </w:rPr>
        <w:t xml:space="preserve">Extends the log method of python </w:t>
      </w:r>
      <w:proofErr w:type="spellStart"/>
      <w:r>
        <w:rPr>
          <w:lang w:val="en-GB"/>
        </w:rPr>
        <w:t>LoggerAdapter</w:t>
      </w:r>
      <w:proofErr w:type="spellEnd"/>
      <w:r>
        <w:rPr>
          <w:lang w:val="en-GB"/>
        </w:rPr>
        <w:t xml:space="preserve"> adding the extra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 xml:space="preserve"> to the log as extra information.</w:t>
      </w:r>
    </w:p>
    <w:p w:rsidR="00CA3F81" w:rsidRPr="00CA3F81" w:rsidRDefault="00CA3F81" w:rsidP="00CA3F81">
      <w:pPr>
        <w:pStyle w:val="BodyText"/>
        <w:rPr>
          <w:lang w:val="en-GB"/>
        </w:rPr>
      </w:pPr>
    </w:p>
    <w:p w:rsidR="00CA3F81" w:rsidRDefault="00CA3F81" w:rsidP="00984845">
      <w:pPr>
        <w:pStyle w:val="Heading2"/>
        <w:ind w:hanging="1014"/>
        <w:rPr>
          <w:lang w:val="en-GB"/>
        </w:rPr>
      </w:pPr>
      <w:proofErr w:type="spellStart"/>
      <w:r>
        <w:rPr>
          <w:lang w:val="en-GB"/>
        </w:rPr>
        <w:t>GelfHTTPHandler</w:t>
      </w:r>
      <w:proofErr w:type="spellEnd"/>
      <w:r w:rsidR="00984845">
        <w:rPr>
          <w:lang w:val="en-GB"/>
        </w:rPr>
        <w:t xml:space="preserve"> ()</w:t>
      </w:r>
    </w:p>
    <w:p w:rsidR="00984845" w:rsidRPr="00984845" w:rsidRDefault="001F4C99" w:rsidP="00984845">
      <w:pPr>
        <w:pStyle w:val="BodyText"/>
        <w:ind w:left="851"/>
        <w:rPr>
          <w:lang w:val="en-GB"/>
        </w:rPr>
      </w:pPr>
      <w:r>
        <w:rPr>
          <w:lang w:val="en-GB"/>
        </w:rPr>
        <w:t xml:space="preserve">Extends python logging Handler and </w:t>
      </w:r>
      <w:proofErr w:type="spellStart"/>
      <w:r>
        <w:rPr>
          <w:lang w:val="en-GB"/>
        </w:rPr>
        <w:t>graypy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BaseGELFHandler</w:t>
      </w:r>
      <w:proofErr w:type="spellEnd"/>
      <w:r>
        <w:rPr>
          <w:lang w:val="en-GB"/>
        </w:rPr>
        <w:t xml:space="preserve"> to connect to a </w:t>
      </w:r>
      <w:proofErr w:type="spellStart"/>
      <w:r>
        <w:rPr>
          <w:lang w:val="en-GB"/>
        </w:rPr>
        <w:t>graylog</w:t>
      </w:r>
      <w:proofErr w:type="spellEnd"/>
      <w:r>
        <w:rPr>
          <w:lang w:val="en-GB"/>
        </w:rPr>
        <w:t xml:space="preserve"> server.</w:t>
      </w:r>
    </w:p>
    <w:p w:rsidR="00984845" w:rsidRPr="00984845" w:rsidRDefault="00984845" w:rsidP="00984845">
      <w:pPr>
        <w:pStyle w:val="BodyText"/>
        <w:rPr>
          <w:lang w:val="en-GB"/>
        </w:rPr>
      </w:pPr>
    </w:p>
    <w:p w:rsidR="00984845" w:rsidRDefault="00984845" w:rsidP="00984845">
      <w:pPr>
        <w:pStyle w:val="Heading3"/>
        <w:tabs>
          <w:tab w:val="clear" w:pos="1440"/>
          <w:tab w:val="num" w:pos="1843"/>
        </w:tabs>
        <w:ind w:left="1701" w:hanging="850"/>
        <w:rPr>
          <w:lang w:val="en-GB"/>
        </w:rPr>
      </w:pPr>
      <w:r>
        <w:rPr>
          <w:lang w:val="en-GB"/>
        </w:rPr>
        <w:t>Emit (</w:t>
      </w:r>
      <w:proofErr w:type="spellStart"/>
      <w:r>
        <w:rPr>
          <w:lang w:val="en-GB"/>
        </w:rPr>
        <w:t>LogRecord</w:t>
      </w:r>
      <w:proofErr w:type="spellEnd"/>
      <w:r>
        <w:rPr>
          <w:lang w:val="en-GB"/>
        </w:rPr>
        <w:t>)</w:t>
      </w:r>
    </w:p>
    <w:p w:rsidR="001F4C99" w:rsidRPr="001F4C99" w:rsidRDefault="001F4C99" w:rsidP="001F4C99">
      <w:pPr>
        <w:pStyle w:val="BodyText"/>
        <w:ind w:left="851" w:firstLine="283"/>
        <w:rPr>
          <w:lang w:val="en-GB"/>
        </w:rPr>
      </w:pPr>
      <w:r>
        <w:rPr>
          <w:lang w:val="en-GB"/>
        </w:rPr>
        <w:t xml:space="preserve">Formats de </w:t>
      </w:r>
      <w:proofErr w:type="spellStart"/>
      <w:r>
        <w:rPr>
          <w:lang w:val="en-GB"/>
        </w:rPr>
        <w:t>LogRecord</w:t>
      </w:r>
      <w:proofErr w:type="spellEnd"/>
      <w:r>
        <w:rPr>
          <w:lang w:val="en-GB"/>
        </w:rPr>
        <w:t xml:space="preserve"> to GELF, stablished the connection with the </w:t>
      </w:r>
      <w:proofErr w:type="spellStart"/>
      <w:r>
        <w:rPr>
          <w:lang w:val="en-GB"/>
        </w:rPr>
        <w:t>graylog</w:t>
      </w:r>
      <w:proofErr w:type="spellEnd"/>
      <w:r>
        <w:rPr>
          <w:lang w:val="en-GB"/>
        </w:rPr>
        <w:t xml:space="preserve"> server and sends the message.</w:t>
      </w:r>
      <w:bookmarkStart w:id="0" w:name="_GoBack"/>
      <w:bookmarkEnd w:id="0"/>
    </w:p>
    <w:sectPr w:rsidR="001F4C99" w:rsidRPr="001F4C99" w:rsidSect="001D5691">
      <w:headerReference w:type="default" r:id="rId17"/>
      <w:headerReference w:type="first" r:id="rId18"/>
      <w:pgSz w:w="11907" w:h="16839" w:code="9"/>
      <w:pgMar w:top="720" w:right="850" w:bottom="720" w:left="993" w:header="72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830" w:rsidRDefault="00BC0830" w:rsidP="002D558C">
      <w:pPr>
        <w:spacing w:line="240" w:lineRule="auto"/>
      </w:pPr>
      <w:r>
        <w:separator/>
      </w:r>
    </w:p>
    <w:p w:rsidR="00BC0830" w:rsidRDefault="00BC0830"/>
  </w:endnote>
  <w:endnote w:type="continuationSeparator" w:id="0">
    <w:p w:rsidR="00BC0830" w:rsidRDefault="00BC0830" w:rsidP="002D558C">
      <w:pPr>
        <w:spacing w:line="240" w:lineRule="auto"/>
      </w:pPr>
      <w:r>
        <w:continuationSeparator/>
      </w:r>
    </w:p>
    <w:p w:rsidR="00BC0830" w:rsidRDefault="00BC0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31937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064"/>
    </w:tblGrid>
    <w:tr w:rsidR="005D20FD" w:rsidTr="0020697C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5D20FD" w:rsidRPr="00FB1107" w:rsidRDefault="005D20FD" w:rsidP="0020697C">
          <w:pPr>
            <w:pStyle w:val="Cover-footersecurity"/>
          </w:pPr>
          <w:r w:rsidRPr="00FB110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88288" behindDoc="0" locked="1" layoutInCell="1" allowOverlap="1" wp14:anchorId="2B42BAAD" wp14:editId="3A004FB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0" r="0" b="0"/>
                    <wp:wrapNone/>
                    <wp:docPr id="13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03D04F" id="Rectangle 29" o:spid="_x0000_s1026" style="position:absolute;margin-left:0;margin-top:21.05pt;width:486pt;height: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" fillcolor="#ff6a00 [3206]" stroked="f" strokeweight="2pt">
                    <v:fill color2="#991f3d [3205]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5D20FD" w:rsidTr="0020697C">
      <w:tc>
        <w:tcPr>
          <w:tcW w:w="5000" w:type="pct"/>
          <w:tcBorders>
            <w:top w:val="nil"/>
          </w:tcBorders>
          <w:shd w:val="clear" w:color="auto" w:fill="auto"/>
        </w:tcPr>
        <w:p w:rsidR="005D20FD" w:rsidRPr="00D31095" w:rsidRDefault="005D20FD" w:rsidP="00FB1107">
          <w:pPr>
            <w:pStyle w:val="Footer"/>
            <w:rPr>
              <w:highlight w:val="yellow"/>
            </w:rPr>
          </w:pPr>
          <w:r w:rsidRPr="00D7475E">
            <w:t>© 201</w:t>
          </w:r>
          <w:r w:rsidR="00551D5C">
            <w:t>7</w:t>
          </w:r>
          <w:r w:rsidRPr="00D7475E">
            <w:t xml:space="preserve"> CGI GROUP IN</w:t>
          </w:r>
          <w:r>
            <w:t>C.</w:t>
          </w:r>
          <w:r>
            <w:tab/>
          </w:r>
          <w:r w:rsidRPr="00A36996">
            <w:rPr>
              <w:sz w:val="18"/>
            </w:rPr>
            <w:fldChar w:fldCharType="begin"/>
          </w:r>
          <w:r w:rsidRPr="00A36996">
            <w:rPr>
              <w:sz w:val="18"/>
            </w:rPr>
            <w:instrText xml:space="preserve"> PAGE   \* MERGEFORMAT </w:instrText>
          </w:r>
          <w:r w:rsidRPr="00A36996">
            <w:rPr>
              <w:sz w:val="18"/>
            </w:rPr>
            <w:fldChar w:fldCharType="separate"/>
          </w:r>
          <w:r w:rsidR="001F4C99">
            <w:rPr>
              <w:noProof/>
              <w:sz w:val="18"/>
            </w:rPr>
            <w:t>xiii</w:t>
          </w:r>
          <w:r w:rsidRPr="00A36996">
            <w:rPr>
              <w:noProof/>
              <w:sz w:val="18"/>
            </w:rPr>
            <w:fldChar w:fldCharType="end"/>
          </w:r>
          <w:r>
            <w:tab/>
            <w:t>Propriedade e confidencialidade</w:t>
          </w:r>
        </w:p>
      </w:tc>
    </w:tr>
  </w:tbl>
  <w:p w:rsidR="005D20FD" w:rsidRPr="00A479DD" w:rsidRDefault="005D20FD" w:rsidP="00CA74E8">
    <w:pPr>
      <w:pStyle w:val="Footer"/>
      <w:rPr>
        <w:sz w:val="2"/>
        <w:szCs w:val="2"/>
      </w:rPr>
    </w:pPr>
  </w:p>
  <w:p w:rsidR="005D20FD" w:rsidRPr="00CA74E8" w:rsidRDefault="005D20FD" w:rsidP="00CA74E8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31937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9727"/>
    </w:tblGrid>
    <w:tr w:rsidR="005D20FD" w:rsidTr="000E365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5D20FD" w:rsidRPr="00731A40" w:rsidRDefault="005D20FD" w:rsidP="00D7475E">
          <w:pPr>
            <w:pStyle w:val="Cover-footersecurity"/>
            <w:rPr>
              <w:highlight w:val="yellow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62688" behindDoc="0" locked="1" layoutInCell="1" allowOverlap="1" wp14:anchorId="29DF247E" wp14:editId="7087B2C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0" r="0" b="0"/>
                    <wp:wrapNone/>
                    <wp:docPr id="11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C77C66" id="Rectangle 29" o:spid="_x0000_s1026" style="position:absolute;margin-left:0;margin-top:21.05pt;width:486pt;height: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" fillcolor="#ff6a00 [3206]" stroked="f" strokeweight="2pt">
                    <v:fill color2="#991f3d [3205]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5D20FD" w:rsidRPr="00B33609" w:rsidTr="000E3650">
      <w:tc>
        <w:tcPr>
          <w:tcW w:w="5000" w:type="pct"/>
          <w:tcBorders>
            <w:top w:val="nil"/>
          </w:tcBorders>
          <w:shd w:val="clear" w:color="auto" w:fill="auto"/>
        </w:tcPr>
        <w:p w:rsidR="005D20FD" w:rsidRPr="00431526" w:rsidRDefault="005D20FD" w:rsidP="003670B9">
          <w:pPr>
            <w:pStyle w:val="Footer"/>
            <w:rPr>
              <w:highlight w:val="yellow"/>
              <w:lang w:val="en-US"/>
            </w:rPr>
          </w:pPr>
          <w:r w:rsidRPr="00431526">
            <w:rPr>
              <w:lang w:val="en-US"/>
            </w:rPr>
            <w:t>© 201</w:t>
          </w:r>
          <w:r w:rsidR="003670B9">
            <w:rPr>
              <w:lang w:val="en-US"/>
            </w:rPr>
            <w:t>7</w:t>
          </w:r>
          <w:r w:rsidRPr="00431526">
            <w:rPr>
              <w:lang w:val="en-US"/>
            </w:rPr>
            <w:t xml:space="preserve"> CGI GROUP INC.</w:t>
          </w:r>
          <w:r w:rsidRPr="00431526">
            <w:rPr>
              <w:lang w:val="en-US"/>
            </w:rPr>
            <w:tab/>
          </w:r>
          <w:r w:rsidRPr="00431526">
            <w:rPr>
              <w:lang w:val="en-US"/>
            </w:rPr>
            <w:tab/>
            <w:t>Proprietary and confidential</w:t>
          </w:r>
        </w:p>
      </w:tc>
    </w:tr>
  </w:tbl>
  <w:p w:rsidR="005D20FD" w:rsidRPr="00431526" w:rsidRDefault="005D20FD" w:rsidP="00731A40">
    <w:pPr>
      <w:pStyle w:val="Footer"/>
      <w:spacing w:line="288" w:lineRule="auto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830" w:rsidRDefault="00BC0830" w:rsidP="002D558C">
      <w:pPr>
        <w:spacing w:line="240" w:lineRule="auto"/>
      </w:pPr>
      <w:r>
        <w:separator/>
      </w:r>
    </w:p>
    <w:p w:rsidR="00BC0830" w:rsidRDefault="00BC0830"/>
  </w:footnote>
  <w:footnote w:type="continuationSeparator" w:id="0">
    <w:p w:rsidR="00BC0830" w:rsidRDefault="00BC0830" w:rsidP="002D558C">
      <w:pPr>
        <w:spacing w:line="240" w:lineRule="auto"/>
      </w:pPr>
      <w:r>
        <w:continuationSeparator/>
      </w:r>
    </w:p>
    <w:p w:rsidR="00BC0830" w:rsidRDefault="00BC08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0FD" w:rsidRPr="00E24DF1" w:rsidRDefault="005D20FD" w:rsidP="00DC0AD9">
    <w:pPr>
      <w:pStyle w:val="Footer"/>
      <w:tabs>
        <w:tab w:val="clear" w:pos="4680"/>
      </w:tabs>
      <w:spacing w:line="24" w:lineRule="auto"/>
      <w:rPr>
        <w:sz w:val="2"/>
        <w:szCs w:val="2"/>
      </w:rPr>
    </w:pPr>
    <w:r>
      <w:rPr>
        <w:noProof/>
        <w:lang w:val="en-GB" w:eastAsia="en-GB"/>
      </w:rPr>
      <w:drawing>
        <wp:anchor distT="0" distB="0" distL="114300" distR="114300" simplePos="0" relativeHeight="251792384" behindDoc="1" locked="0" layoutInCell="1" allowOverlap="1" wp14:anchorId="543001F0" wp14:editId="50C73F7C">
          <wp:simplePos x="0" y="0"/>
          <wp:positionH relativeFrom="column">
            <wp:posOffset>0</wp:posOffset>
          </wp:positionH>
          <wp:positionV relativeFrom="page">
            <wp:posOffset>0</wp:posOffset>
          </wp:positionV>
          <wp:extent cx="6172200" cy="1143000"/>
          <wp:effectExtent l="19050" t="0" r="0" b="0"/>
          <wp:wrapNone/>
          <wp:docPr id="7" name="Image 9" descr="sectionBrea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ctionBrea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722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24DF1">
      <w:rPr>
        <w:noProof/>
        <w:lang w:val="en-GB" w:eastAsia="en-GB"/>
      </w:rPr>
      <w:drawing>
        <wp:anchor distT="0" distB="0" distL="114300" distR="114300" simplePos="0" relativeHeight="251753472" behindDoc="0" locked="0" layoutInCell="1" allowOverlap="1" wp14:anchorId="06DB5616" wp14:editId="27823BE5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6908" cy="344384"/>
          <wp:effectExtent l="19050" t="0" r="0" b="0"/>
          <wp:wrapNone/>
          <wp:docPr id="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Look w:val="04A0" w:firstRow="1" w:lastRow="0" w:firstColumn="1" w:lastColumn="0" w:noHBand="0" w:noVBand="1"/>
    </w:tblPr>
    <w:tblGrid>
      <w:gridCol w:w="9727"/>
    </w:tblGrid>
    <w:tr w:rsidR="005D20FD" w:rsidRPr="00D137BD" w:rsidTr="00DC0AD9">
      <w:trPr>
        <w:trHeight w:val="1136"/>
      </w:trPr>
      <w:tc>
        <w:tcPr>
          <w:tcW w:w="5000" w:type="pct"/>
          <w:vAlign w:val="center"/>
        </w:tcPr>
        <w:sdt>
          <w:sdtPr>
            <w:rPr>
              <w:b/>
              <w:sz w:val="18"/>
              <w:lang w:val="en-US"/>
            </w:rPr>
            <w:alias w:val="Title"/>
            <w:tag w:val=""/>
            <w:id w:val="191509381"/>
            <w:placeholder>
              <w:docPart w:val="2B923C2F635341FB862BEE4438D27A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D20FD" w:rsidRPr="0009353A" w:rsidRDefault="00E22999" w:rsidP="00DC0AD9">
              <w:pPr>
                <w:pStyle w:val="BodyText"/>
                <w:jc w:val="center"/>
                <w:rPr>
                  <w:b/>
                  <w:sz w:val="18"/>
                  <w:lang w:val="en-GB"/>
                </w:rPr>
              </w:pPr>
              <w:r>
                <w:rPr>
                  <w:b/>
                  <w:sz w:val="18"/>
                  <w:lang w:val="en-GB"/>
                </w:rPr>
                <w:t>Document Conversion</w:t>
              </w:r>
            </w:p>
          </w:sdtContent>
        </w:sdt>
        <w:sdt>
          <w:sdtPr>
            <w:rPr>
              <w:b/>
              <w:sz w:val="18"/>
              <w:lang w:val="en-US"/>
            </w:rPr>
            <w:alias w:val="Subject"/>
            <w:tag w:val=""/>
            <w:id w:val="-1032571190"/>
            <w:placeholder>
              <w:docPart w:val="8B85535C8B654DFD94E57E40130642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D20FD" w:rsidRPr="0009353A" w:rsidRDefault="000270C3" w:rsidP="00DC0AD9">
              <w:pPr>
                <w:pStyle w:val="BodyText"/>
                <w:jc w:val="center"/>
                <w:rPr>
                  <w:b/>
                  <w:sz w:val="18"/>
                  <w:lang w:val="en-GB"/>
                </w:rPr>
              </w:pPr>
              <w:r>
                <w:rPr>
                  <w:b/>
                  <w:sz w:val="18"/>
                  <w:lang w:val="en-GB"/>
                </w:rPr>
                <w:t>Backend Documentation</w:t>
              </w:r>
            </w:p>
          </w:sdtContent>
        </w:sdt>
        <w:p w:rsidR="005D20FD" w:rsidRPr="0009353A" w:rsidRDefault="005D20FD" w:rsidP="00DC0AD9">
          <w:pPr>
            <w:pStyle w:val="Header"/>
            <w:jc w:val="center"/>
            <w:rPr>
              <w:lang w:val="en-GB"/>
            </w:rPr>
          </w:pPr>
        </w:p>
      </w:tc>
    </w:tr>
  </w:tbl>
  <w:p w:rsidR="005D20FD" w:rsidRPr="00055FC3" w:rsidRDefault="005D20FD" w:rsidP="00055FC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66784" behindDoc="0" locked="1" layoutInCell="1" allowOverlap="1" wp14:anchorId="4A4098FB" wp14:editId="2B39B864">
              <wp:simplePos x="0" y="0"/>
              <wp:positionH relativeFrom="column">
                <wp:align>left</wp:align>
              </wp:positionH>
              <wp:positionV relativeFrom="paragraph">
                <wp:posOffset>-38100</wp:posOffset>
              </wp:positionV>
              <wp:extent cx="6172200" cy="38100"/>
              <wp:effectExtent l="0" t="0" r="0" b="0"/>
              <wp:wrapNone/>
              <wp:docPr id="1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38100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accent1"/>
                          </a:gs>
                          <a:gs pos="0">
                            <a:schemeClr val="accent3"/>
                          </a:gs>
                          <a:gs pos="100000">
                            <a:schemeClr val="accent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ED97E" id="Rectangle 29" o:spid="_x0000_s1026" style="position:absolute;margin-left:0;margin-top:-3pt;width:486pt;height:3pt;z-index:2517667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" fillcolor="#ff6a00 [3206]" stroked="f" strokeweight="2pt">
              <v:fill color2="#991f3d [3205]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0FD" w:rsidRDefault="005D20FD" w:rsidP="00F87642">
    <w:pPr>
      <w:pStyle w:val="BodyText"/>
    </w:pPr>
    <w:r>
      <w:rPr>
        <w:noProof/>
        <w:lang w:val="en-GB" w:eastAsia="en-GB"/>
      </w:rPr>
      <w:drawing>
        <wp:anchor distT="0" distB="0" distL="114300" distR="114300" simplePos="0" relativeHeight="251780096" behindDoc="1" locked="0" layoutInCell="1" allowOverlap="1" wp14:anchorId="38FE5022" wp14:editId="0F54F47B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935" cy="8462513"/>
          <wp:effectExtent l="19050" t="0" r="0" b="0"/>
          <wp:wrapNone/>
          <wp:docPr id="9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4935" cy="846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709440" behindDoc="0" locked="0" layoutInCell="1" allowOverlap="1" wp14:anchorId="4933DB24" wp14:editId="656AC05A">
          <wp:simplePos x="0" y="0"/>
          <wp:positionH relativeFrom="rightMargin">
            <wp:posOffset>-952500</wp:posOffset>
          </wp:positionH>
          <wp:positionV relativeFrom="page">
            <wp:posOffset>457200</wp:posOffset>
          </wp:positionV>
          <wp:extent cx="954405" cy="438785"/>
          <wp:effectExtent l="19050" t="0" r="0" b="0"/>
          <wp:wrapNone/>
          <wp:docPr id="10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440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710464" behindDoc="0" locked="0" layoutInCell="1" allowOverlap="1" wp14:anchorId="4B623973" wp14:editId="1242DB2E">
          <wp:simplePos x="0" y="0"/>
          <wp:positionH relativeFrom="rightMargin">
            <wp:posOffset>-1435100</wp:posOffset>
          </wp:positionH>
          <wp:positionV relativeFrom="page">
            <wp:posOffset>1041400</wp:posOffset>
          </wp:positionV>
          <wp:extent cx="1489116" cy="106877"/>
          <wp:effectExtent l="19050" t="0" r="0" b="0"/>
          <wp:wrapNone/>
          <wp:docPr id="12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agline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89116" cy="106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0FD" w:rsidRPr="00E24DF1" w:rsidRDefault="005D20FD" w:rsidP="00DC0AD9">
    <w:pPr>
      <w:pStyle w:val="Footer"/>
      <w:tabs>
        <w:tab w:val="clear" w:pos="4680"/>
      </w:tabs>
      <w:spacing w:line="24" w:lineRule="auto"/>
      <w:rPr>
        <w:sz w:val="2"/>
        <w:szCs w:val="2"/>
      </w:rPr>
    </w:pPr>
    <w:r w:rsidRPr="00E24DF1">
      <w:rPr>
        <w:noProof/>
        <w:lang w:val="en-GB" w:eastAsia="en-GB"/>
      </w:rPr>
      <w:drawing>
        <wp:anchor distT="0" distB="0" distL="114300" distR="114300" simplePos="0" relativeHeight="251799552" behindDoc="0" locked="0" layoutInCell="1" allowOverlap="1" wp14:anchorId="1C3F2C1E" wp14:editId="3E8C3ABD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6908" cy="344384"/>
          <wp:effectExtent l="19050" t="0" r="0" b="0"/>
          <wp:wrapNone/>
          <wp:docPr id="1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Look w:val="04A0" w:firstRow="1" w:lastRow="0" w:firstColumn="1" w:lastColumn="0" w:noHBand="0" w:noVBand="1"/>
    </w:tblPr>
    <w:tblGrid>
      <w:gridCol w:w="10064"/>
    </w:tblGrid>
    <w:tr w:rsidR="005D20FD" w:rsidRPr="00D137BD" w:rsidTr="00DC0AD9">
      <w:trPr>
        <w:trHeight w:val="1136"/>
      </w:trPr>
      <w:tc>
        <w:tcPr>
          <w:tcW w:w="5000" w:type="pct"/>
          <w:vAlign w:val="center"/>
        </w:tcPr>
        <w:sdt>
          <w:sdtPr>
            <w:rPr>
              <w:b/>
              <w:sz w:val="18"/>
              <w:lang w:val="en-US"/>
            </w:rPr>
            <w:alias w:val="Title"/>
            <w:tag w:val=""/>
            <w:id w:val="429320034"/>
            <w:placeholder>
              <w:docPart w:val="66003416E8B2421988778EF0B07B7A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D20FD" w:rsidRPr="0009353A" w:rsidRDefault="00E22999" w:rsidP="00DC0AD9">
              <w:pPr>
                <w:pStyle w:val="BodyText"/>
                <w:jc w:val="center"/>
                <w:rPr>
                  <w:b/>
                  <w:sz w:val="18"/>
                  <w:lang w:val="en-GB"/>
                </w:rPr>
              </w:pPr>
              <w:r>
                <w:rPr>
                  <w:b/>
                  <w:sz w:val="18"/>
                  <w:lang w:val="en-GB"/>
                </w:rPr>
                <w:t>Document Conversion</w:t>
              </w:r>
            </w:p>
          </w:sdtContent>
        </w:sdt>
        <w:sdt>
          <w:sdtPr>
            <w:rPr>
              <w:b/>
              <w:sz w:val="18"/>
              <w:lang w:val="en-US"/>
            </w:rPr>
            <w:alias w:val="Subject"/>
            <w:tag w:val=""/>
            <w:id w:val="-1622765580"/>
            <w:placeholder>
              <w:docPart w:val="7A94DED551194A82AEC59551991666A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D20FD" w:rsidRPr="0009353A" w:rsidRDefault="000270C3" w:rsidP="00DC0AD9">
              <w:pPr>
                <w:pStyle w:val="BodyText"/>
                <w:jc w:val="center"/>
                <w:rPr>
                  <w:b/>
                  <w:sz w:val="18"/>
                  <w:lang w:val="en-GB"/>
                </w:rPr>
              </w:pPr>
              <w:r>
                <w:rPr>
                  <w:b/>
                  <w:sz w:val="18"/>
                  <w:lang w:val="en-GB"/>
                </w:rPr>
                <w:t>Backend Documentation</w:t>
              </w:r>
            </w:p>
          </w:sdtContent>
        </w:sdt>
      </w:tc>
    </w:tr>
  </w:tbl>
  <w:p w:rsidR="005D20FD" w:rsidRPr="00055FC3" w:rsidRDefault="005D20FD" w:rsidP="00055FC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800576" behindDoc="0" locked="1" layoutInCell="1" allowOverlap="1" wp14:anchorId="24B63536" wp14:editId="7D241634">
              <wp:simplePos x="0" y="0"/>
              <wp:positionH relativeFrom="column">
                <wp:align>left</wp:align>
              </wp:positionH>
              <wp:positionV relativeFrom="paragraph">
                <wp:posOffset>-38100</wp:posOffset>
              </wp:positionV>
              <wp:extent cx="6172200" cy="38100"/>
              <wp:effectExtent l="0" t="0" r="0" b="0"/>
              <wp:wrapNone/>
              <wp:docPr id="1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38100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accent1"/>
                          </a:gs>
                          <a:gs pos="0">
                            <a:schemeClr val="accent3"/>
                          </a:gs>
                          <a:gs pos="100000">
                            <a:schemeClr val="accent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E2D3D" id="Rectangle 29" o:spid="_x0000_s1026" style="position:absolute;margin-left:0;margin-top:-3pt;width:486pt;height:3pt;z-index:2518005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" fillcolor="#ff6a00 [3206]" stroked="f" strokeweight="2pt">
              <v:fill color2="#991f3d [3205]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0FD" w:rsidRDefault="005D20FD" w:rsidP="00F87642">
    <w:pPr>
      <w:pStyle w:val="BodyText"/>
    </w:pPr>
    <w:r w:rsidRPr="00E8189D">
      <w:rPr>
        <w:noProof/>
        <w:lang w:val="en-GB" w:eastAsia="en-GB"/>
      </w:rPr>
      <w:drawing>
        <wp:anchor distT="0" distB="0" distL="114300" distR="114300" simplePos="0" relativeHeight="251797504" behindDoc="0" locked="0" layoutInCell="1" allowOverlap="1" wp14:anchorId="6C74D4EE" wp14:editId="59199B08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9300" cy="342900"/>
          <wp:effectExtent l="19050" t="0" r="0" b="0"/>
          <wp:wrapNone/>
          <wp:docPr id="2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5B9">
      <w:rPr>
        <w:noProof/>
        <w:lang w:val="en-GB" w:eastAsia="en-GB"/>
      </w:rPr>
      <w:drawing>
        <wp:anchor distT="0" distB="0" distL="114300" distR="114300" simplePos="0" relativeHeight="251784192" behindDoc="1" locked="0" layoutInCell="1" allowOverlap="1" wp14:anchorId="465D6363" wp14:editId="07BAB2DF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935" cy="8462513"/>
          <wp:effectExtent l="19050" t="0" r="0" b="0"/>
          <wp:wrapNone/>
          <wp:docPr id="3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4935" cy="846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FACD44C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91F3D" w:themeColor="text2"/>
      </w:rPr>
    </w:lvl>
  </w:abstractNum>
  <w:abstractNum w:abstractNumId="1" w15:restartNumberingAfterBreak="0">
    <w:nsid w:val="FFFFFF82"/>
    <w:multiLevelType w:val="singleLevel"/>
    <w:tmpl w:val="7BD2CE4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91F3D" w:themeColor="text2"/>
      </w:rPr>
    </w:lvl>
  </w:abstractNum>
  <w:abstractNum w:abstractNumId="2" w15:restartNumberingAfterBreak="0">
    <w:nsid w:val="FFFFFF83"/>
    <w:multiLevelType w:val="singleLevel"/>
    <w:tmpl w:val="A36CDEB6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91F3D" w:themeColor="text2"/>
      </w:rPr>
    </w:lvl>
  </w:abstractNum>
  <w:abstractNum w:abstractNumId="3" w15:restartNumberingAfterBreak="0">
    <w:nsid w:val="FFFFFF89"/>
    <w:multiLevelType w:val="singleLevel"/>
    <w:tmpl w:val="E6B66BEA"/>
    <w:lvl w:ilvl="0">
      <w:start w:val="1"/>
      <w:numFmt w:val="bullet"/>
      <w:pStyle w:val="ListBullet"/>
      <w:lvlText w:val=""/>
      <w:lvlJc w:val="left"/>
      <w:pPr>
        <w:ind w:left="1495" w:hanging="360"/>
      </w:pPr>
      <w:rPr>
        <w:rFonts w:ascii="Symbol" w:hAnsi="Symbol" w:hint="default"/>
        <w:color w:val="991F3D" w:themeColor="text2"/>
      </w:rPr>
    </w:lvl>
  </w:abstractNum>
  <w:abstractNum w:abstractNumId="4" w15:restartNumberingAfterBreak="0">
    <w:nsid w:val="14552BD1"/>
    <w:multiLevelType w:val="hybridMultilevel"/>
    <w:tmpl w:val="705CFC52"/>
    <w:lvl w:ilvl="0" w:tplc="08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20B91E0D"/>
    <w:multiLevelType w:val="multilevel"/>
    <w:tmpl w:val="67FEF696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50"/>
        </w:tabs>
        <w:ind w:left="2150" w:hanging="1440"/>
      </w:pPr>
      <w:rPr>
        <w:rFonts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2F00F07"/>
    <w:multiLevelType w:val="hybridMultilevel"/>
    <w:tmpl w:val="67BAE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C2136E5"/>
    <w:multiLevelType w:val="singleLevel"/>
    <w:tmpl w:val="A6E04F92"/>
    <w:lvl w:ilvl="0">
      <w:start w:val="1"/>
      <w:numFmt w:val="decimal"/>
      <w:pStyle w:val="ListNumbered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F93F6F"/>
    <w:multiLevelType w:val="multilevel"/>
    <w:tmpl w:val="9872D120"/>
    <w:styleLink w:val="CGI-Headings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4D0521B"/>
    <w:multiLevelType w:val="multilevel"/>
    <w:tmpl w:val="39EC75D6"/>
    <w:styleLink w:val="CGI-Appendix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7465E3F"/>
    <w:multiLevelType w:val="hybridMultilevel"/>
    <w:tmpl w:val="974A72BC"/>
    <w:lvl w:ilvl="0" w:tplc="0454430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79ED5EC1"/>
    <w:multiLevelType w:val="multilevel"/>
    <w:tmpl w:val="EF2AB474"/>
    <w:lvl w:ilvl="0">
      <w:start w:val="1"/>
      <w:numFmt w:val="bullet"/>
      <w:pStyle w:val="TableBulleted"/>
      <w:lvlText w:val="•"/>
      <w:lvlJc w:val="left"/>
      <w:pPr>
        <w:tabs>
          <w:tab w:val="num" w:pos="170"/>
        </w:tabs>
        <w:ind w:left="170" w:hanging="170"/>
      </w:pPr>
      <w:rPr>
        <w:rFonts w:ascii="Times New Roman" w:hAnsi="Times New Roman" w:hint="default"/>
        <w:b w:val="0"/>
        <w:i w:val="0"/>
        <w:color w:val="auto"/>
        <w:sz w:val="18"/>
      </w:rPr>
    </w:lvl>
    <w:lvl w:ilvl="1">
      <w:start w:val="1"/>
      <w:numFmt w:val="bullet"/>
      <w:lvlText w:val="–"/>
      <w:lvlJc w:val="left"/>
      <w:pPr>
        <w:tabs>
          <w:tab w:val="num" w:pos="397"/>
        </w:tabs>
        <w:ind w:left="397" w:hanging="227"/>
      </w:pPr>
      <w:rPr>
        <w:rFonts w:ascii="Verdana" w:hAnsi="Verdana" w:hint="default"/>
        <w:b w:val="0"/>
        <w:i w:val="0"/>
        <w:color w:val="auto"/>
        <w:sz w:val="18"/>
      </w:rPr>
    </w:lvl>
    <w:lvl w:ilvl="2">
      <w:start w:val="1"/>
      <w:numFmt w:val="bullet"/>
      <w:lvlText w:val=""/>
      <w:lvlJc w:val="left"/>
      <w:pPr>
        <w:tabs>
          <w:tab w:val="num" w:pos="1079"/>
        </w:tabs>
        <w:ind w:left="1079" w:hanging="360"/>
      </w:pPr>
      <w:rPr>
        <w:rFonts w:ascii="Symbol" w:hAnsi="Symbo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bullet"/>
      <w:lvlText w:val=""/>
      <w:lvlJc w:val="left"/>
      <w:pPr>
        <w:tabs>
          <w:tab w:val="num" w:pos="1727"/>
        </w:tabs>
        <w:ind w:left="1727" w:hanging="288"/>
      </w:pPr>
      <w:rPr>
        <w:rFonts w:ascii="Symbol" w:hAnsi="Symbol" w:hint="default"/>
        <w:b w:val="0"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2665"/>
        </w:tabs>
        <w:ind w:left="2665" w:hanging="397"/>
      </w:pPr>
      <w:rPr>
        <w:rFonts w:ascii="Symbol" w:hAnsi="Symbol" w:hint="default"/>
        <w:b w:val="0"/>
        <w:i w:val="0"/>
        <w:sz w:val="22"/>
      </w:rPr>
    </w:lvl>
    <w:lvl w:ilvl="6">
      <w:start w:val="1"/>
      <w:numFmt w:val="bullet"/>
      <w:lvlText w:val=""/>
      <w:lvlJc w:val="left"/>
      <w:pPr>
        <w:tabs>
          <w:tab w:val="num" w:pos="3061"/>
        </w:tabs>
        <w:ind w:left="3061" w:hanging="396"/>
      </w:pPr>
      <w:rPr>
        <w:rFonts w:ascii="Symbol" w:hAnsi="Symbol" w:hint="default"/>
        <w:b w:val="0"/>
        <w:i w:val="0"/>
        <w:sz w:val="22"/>
      </w:rPr>
    </w:lvl>
    <w:lvl w:ilvl="7">
      <w:start w:val="1"/>
      <w:numFmt w:val="bullet"/>
      <w:lvlText w:val=""/>
      <w:lvlJc w:val="left"/>
      <w:pPr>
        <w:tabs>
          <w:tab w:val="num" w:pos="3458"/>
        </w:tabs>
        <w:ind w:left="3458" w:hanging="397"/>
      </w:pPr>
      <w:rPr>
        <w:rFonts w:ascii="Symbol" w:hAnsi="Symbol" w:hint="default"/>
        <w:b w:val="0"/>
        <w:i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855"/>
        </w:tabs>
        <w:ind w:left="3855" w:hanging="397"/>
      </w:pPr>
      <w:rPr>
        <w:rFonts w:ascii="Symbol" w:hAnsi="Symbol" w:hint="default"/>
        <w:b w:val="0"/>
        <w:i w:val="0"/>
        <w:sz w:val="22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  <w:num w:numId="1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attachedTemplate r:id="rId1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7C"/>
    <w:rsid w:val="000012A5"/>
    <w:rsid w:val="00001384"/>
    <w:rsid w:val="0000224D"/>
    <w:rsid w:val="00002EB4"/>
    <w:rsid w:val="00003229"/>
    <w:rsid w:val="000034F8"/>
    <w:rsid w:val="00003FED"/>
    <w:rsid w:val="000053FC"/>
    <w:rsid w:val="0000568C"/>
    <w:rsid w:val="00005BFC"/>
    <w:rsid w:val="00006568"/>
    <w:rsid w:val="00006BA5"/>
    <w:rsid w:val="000070A2"/>
    <w:rsid w:val="00011632"/>
    <w:rsid w:val="00013AE8"/>
    <w:rsid w:val="00014439"/>
    <w:rsid w:val="00014B77"/>
    <w:rsid w:val="00015210"/>
    <w:rsid w:val="000175D2"/>
    <w:rsid w:val="000200A9"/>
    <w:rsid w:val="00021501"/>
    <w:rsid w:val="0002433A"/>
    <w:rsid w:val="00024809"/>
    <w:rsid w:val="0002663F"/>
    <w:rsid w:val="0002689E"/>
    <w:rsid w:val="000270C3"/>
    <w:rsid w:val="00027501"/>
    <w:rsid w:val="0002788E"/>
    <w:rsid w:val="00031734"/>
    <w:rsid w:val="00033DB5"/>
    <w:rsid w:val="0003466D"/>
    <w:rsid w:val="000362F2"/>
    <w:rsid w:val="00036E5A"/>
    <w:rsid w:val="00041B08"/>
    <w:rsid w:val="000422F6"/>
    <w:rsid w:val="00042CBB"/>
    <w:rsid w:val="00043808"/>
    <w:rsid w:val="00043927"/>
    <w:rsid w:val="0004438F"/>
    <w:rsid w:val="00047D5A"/>
    <w:rsid w:val="00047FBB"/>
    <w:rsid w:val="00051065"/>
    <w:rsid w:val="000545A6"/>
    <w:rsid w:val="00054F0D"/>
    <w:rsid w:val="00055BCA"/>
    <w:rsid w:val="00055FC3"/>
    <w:rsid w:val="0005680C"/>
    <w:rsid w:val="000572BA"/>
    <w:rsid w:val="000574F1"/>
    <w:rsid w:val="000662B1"/>
    <w:rsid w:val="0007132F"/>
    <w:rsid w:val="00071360"/>
    <w:rsid w:val="00071483"/>
    <w:rsid w:val="00072B55"/>
    <w:rsid w:val="00073CAA"/>
    <w:rsid w:val="00076A30"/>
    <w:rsid w:val="00076FA7"/>
    <w:rsid w:val="00080111"/>
    <w:rsid w:val="00080768"/>
    <w:rsid w:val="00080A90"/>
    <w:rsid w:val="0008294C"/>
    <w:rsid w:val="000855DB"/>
    <w:rsid w:val="0009000C"/>
    <w:rsid w:val="000933BA"/>
    <w:rsid w:val="0009353A"/>
    <w:rsid w:val="000941F4"/>
    <w:rsid w:val="0009488B"/>
    <w:rsid w:val="00095D94"/>
    <w:rsid w:val="00097B9D"/>
    <w:rsid w:val="00097D20"/>
    <w:rsid w:val="000A0A90"/>
    <w:rsid w:val="000A0B98"/>
    <w:rsid w:val="000A0F7A"/>
    <w:rsid w:val="000A3775"/>
    <w:rsid w:val="000A46B1"/>
    <w:rsid w:val="000A4A9A"/>
    <w:rsid w:val="000A75A5"/>
    <w:rsid w:val="000B0E54"/>
    <w:rsid w:val="000B1E34"/>
    <w:rsid w:val="000B29BD"/>
    <w:rsid w:val="000B39EB"/>
    <w:rsid w:val="000B413A"/>
    <w:rsid w:val="000B46A5"/>
    <w:rsid w:val="000B4A23"/>
    <w:rsid w:val="000B6E06"/>
    <w:rsid w:val="000B743F"/>
    <w:rsid w:val="000C0773"/>
    <w:rsid w:val="000C201D"/>
    <w:rsid w:val="000C3F78"/>
    <w:rsid w:val="000C4409"/>
    <w:rsid w:val="000C4908"/>
    <w:rsid w:val="000C4F3D"/>
    <w:rsid w:val="000C584F"/>
    <w:rsid w:val="000C5BA4"/>
    <w:rsid w:val="000C77F6"/>
    <w:rsid w:val="000D07C3"/>
    <w:rsid w:val="000D09E5"/>
    <w:rsid w:val="000D1A8C"/>
    <w:rsid w:val="000D1F3F"/>
    <w:rsid w:val="000D333E"/>
    <w:rsid w:val="000D461A"/>
    <w:rsid w:val="000D4F93"/>
    <w:rsid w:val="000D6344"/>
    <w:rsid w:val="000D72BD"/>
    <w:rsid w:val="000D7A5A"/>
    <w:rsid w:val="000E05DC"/>
    <w:rsid w:val="000E09E1"/>
    <w:rsid w:val="000E1D80"/>
    <w:rsid w:val="000E3650"/>
    <w:rsid w:val="000E38BA"/>
    <w:rsid w:val="000E3E09"/>
    <w:rsid w:val="000E4CFF"/>
    <w:rsid w:val="000E557E"/>
    <w:rsid w:val="000F01E9"/>
    <w:rsid w:val="000F0E05"/>
    <w:rsid w:val="000F302D"/>
    <w:rsid w:val="000F3259"/>
    <w:rsid w:val="000F3940"/>
    <w:rsid w:val="000F4254"/>
    <w:rsid w:val="000F4D8E"/>
    <w:rsid w:val="000F4FC4"/>
    <w:rsid w:val="000F533E"/>
    <w:rsid w:val="000F5B8F"/>
    <w:rsid w:val="000F67D7"/>
    <w:rsid w:val="000F6D10"/>
    <w:rsid w:val="000F700F"/>
    <w:rsid w:val="001002AA"/>
    <w:rsid w:val="00100308"/>
    <w:rsid w:val="0010055E"/>
    <w:rsid w:val="0010102C"/>
    <w:rsid w:val="0010272E"/>
    <w:rsid w:val="00102A2B"/>
    <w:rsid w:val="00103A5A"/>
    <w:rsid w:val="00105696"/>
    <w:rsid w:val="00105DD5"/>
    <w:rsid w:val="00106635"/>
    <w:rsid w:val="001070BB"/>
    <w:rsid w:val="001078B5"/>
    <w:rsid w:val="001079D8"/>
    <w:rsid w:val="0011075B"/>
    <w:rsid w:val="001114C9"/>
    <w:rsid w:val="001145F8"/>
    <w:rsid w:val="001168C7"/>
    <w:rsid w:val="0011706B"/>
    <w:rsid w:val="00117211"/>
    <w:rsid w:val="00121AF9"/>
    <w:rsid w:val="00123085"/>
    <w:rsid w:val="00123489"/>
    <w:rsid w:val="001240EF"/>
    <w:rsid w:val="0012424B"/>
    <w:rsid w:val="00125470"/>
    <w:rsid w:val="001258A5"/>
    <w:rsid w:val="00125ED8"/>
    <w:rsid w:val="001279E3"/>
    <w:rsid w:val="0013029F"/>
    <w:rsid w:val="0013073C"/>
    <w:rsid w:val="00134314"/>
    <w:rsid w:val="00137042"/>
    <w:rsid w:val="0014063A"/>
    <w:rsid w:val="001427C6"/>
    <w:rsid w:val="00143F9A"/>
    <w:rsid w:val="00144621"/>
    <w:rsid w:val="00145B7D"/>
    <w:rsid w:val="001472B2"/>
    <w:rsid w:val="00147317"/>
    <w:rsid w:val="00150F0C"/>
    <w:rsid w:val="00152393"/>
    <w:rsid w:val="00154FD7"/>
    <w:rsid w:val="00156BA9"/>
    <w:rsid w:val="001575DD"/>
    <w:rsid w:val="00162F84"/>
    <w:rsid w:val="00163E2F"/>
    <w:rsid w:val="00165645"/>
    <w:rsid w:val="00166596"/>
    <w:rsid w:val="00166EDD"/>
    <w:rsid w:val="00171CEC"/>
    <w:rsid w:val="00175869"/>
    <w:rsid w:val="00175F60"/>
    <w:rsid w:val="00176348"/>
    <w:rsid w:val="001816C7"/>
    <w:rsid w:val="00181BC4"/>
    <w:rsid w:val="00183F31"/>
    <w:rsid w:val="00186FA3"/>
    <w:rsid w:val="00187856"/>
    <w:rsid w:val="001904E4"/>
    <w:rsid w:val="00191318"/>
    <w:rsid w:val="00191B8E"/>
    <w:rsid w:val="00191D3C"/>
    <w:rsid w:val="00192861"/>
    <w:rsid w:val="00196F94"/>
    <w:rsid w:val="001971D7"/>
    <w:rsid w:val="001A0BB6"/>
    <w:rsid w:val="001A20D3"/>
    <w:rsid w:val="001A23D1"/>
    <w:rsid w:val="001A28C9"/>
    <w:rsid w:val="001A2913"/>
    <w:rsid w:val="001A4045"/>
    <w:rsid w:val="001A67C0"/>
    <w:rsid w:val="001A77D9"/>
    <w:rsid w:val="001B0EDF"/>
    <w:rsid w:val="001B115A"/>
    <w:rsid w:val="001B3CF4"/>
    <w:rsid w:val="001B451D"/>
    <w:rsid w:val="001B4C90"/>
    <w:rsid w:val="001B52E0"/>
    <w:rsid w:val="001B564B"/>
    <w:rsid w:val="001B6957"/>
    <w:rsid w:val="001B6B28"/>
    <w:rsid w:val="001B7A83"/>
    <w:rsid w:val="001C0281"/>
    <w:rsid w:val="001C1396"/>
    <w:rsid w:val="001C1DDE"/>
    <w:rsid w:val="001C25E5"/>
    <w:rsid w:val="001C2D45"/>
    <w:rsid w:val="001C3B9C"/>
    <w:rsid w:val="001C3F48"/>
    <w:rsid w:val="001C404B"/>
    <w:rsid w:val="001C446E"/>
    <w:rsid w:val="001C4B2D"/>
    <w:rsid w:val="001C4D13"/>
    <w:rsid w:val="001C78A1"/>
    <w:rsid w:val="001D1068"/>
    <w:rsid w:val="001D45F5"/>
    <w:rsid w:val="001D5691"/>
    <w:rsid w:val="001D6098"/>
    <w:rsid w:val="001D6C5E"/>
    <w:rsid w:val="001E0795"/>
    <w:rsid w:val="001E3F56"/>
    <w:rsid w:val="001E4FFB"/>
    <w:rsid w:val="001E551B"/>
    <w:rsid w:val="001E7A0A"/>
    <w:rsid w:val="001F0562"/>
    <w:rsid w:val="001F1BB1"/>
    <w:rsid w:val="001F20CB"/>
    <w:rsid w:val="001F46BF"/>
    <w:rsid w:val="001F4B54"/>
    <w:rsid w:val="001F4C99"/>
    <w:rsid w:val="001F64B2"/>
    <w:rsid w:val="001F7747"/>
    <w:rsid w:val="001F7C14"/>
    <w:rsid w:val="002053FD"/>
    <w:rsid w:val="0020635E"/>
    <w:rsid w:val="0020697C"/>
    <w:rsid w:val="00206DA2"/>
    <w:rsid w:val="00207256"/>
    <w:rsid w:val="00207542"/>
    <w:rsid w:val="00207F8A"/>
    <w:rsid w:val="0021127C"/>
    <w:rsid w:val="002119A5"/>
    <w:rsid w:val="002125B1"/>
    <w:rsid w:val="002130FB"/>
    <w:rsid w:val="00214289"/>
    <w:rsid w:val="0021428C"/>
    <w:rsid w:val="0021537D"/>
    <w:rsid w:val="002153CF"/>
    <w:rsid w:val="002162FE"/>
    <w:rsid w:val="002171C7"/>
    <w:rsid w:val="00217A9B"/>
    <w:rsid w:val="00217BD4"/>
    <w:rsid w:val="0022036E"/>
    <w:rsid w:val="0022275D"/>
    <w:rsid w:val="00222A05"/>
    <w:rsid w:val="00225071"/>
    <w:rsid w:val="00225515"/>
    <w:rsid w:val="0022554B"/>
    <w:rsid w:val="00225A01"/>
    <w:rsid w:val="00225D82"/>
    <w:rsid w:val="002265EB"/>
    <w:rsid w:val="00226FF5"/>
    <w:rsid w:val="002301B6"/>
    <w:rsid w:val="00230205"/>
    <w:rsid w:val="0023023D"/>
    <w:rsid w:val="00234154"/>
    <w:rsid w:val="00234155"/>
    <w:rsid w:val="00234973"/>
    <w:rsid w:val="0023516B"/>
    <w:rsid w:val="00235490"/>
    <w:rsid w:val="00235AB2"/>
    <w:rsid w:val="00236B60"/>
    <w:rsid w:val="00241FFD"/>
    <w:rsid w:val="00243777"/>
    <w:rsid w:val="0024396A"/>
    <w:rsid w:val="00243C41"/>
    <w:rsid w:val="00244D6B"/>
    <w:rsid w:val="002524DF"/>
    <w:rsid w:val="0025328E"/>
    <w:rsid w:val="00253F3A"/>
    <w:rsid w:val="002557B9"/>
    <w:rsid w:val="00261F0C"/>
    <w:rsid w:val="00264208"/>
    <w:rsid w:val="00264316"/>
    <w:rsid w:val="00264574"/>
    <w:rsid w:val="00264F6F"/>
    <w:rsid w:val="0026569B"/>
    <w:rsid w:val="002659F4"/>
    <w:rsid w:val="002661B3"/>
    <w:rsid w:val="002663CC"/>
    <w:rsid w:val="002668E4"/>
    <w:rsid w:val="002669FA"/>
    <w:rsid w:val="00271188"/>
    <w:rsid w:val="00272184"/>
    <w:rsid w:val="00272939"/>
    <w:rsid w:val="00273738"/>
    <w:rsid w:val="002753DC"/>
    <w:rsid w:val="00280A6B"/>
    <w:rsid w:val="00281A07"/>
    <w:rsid w:val="00282EE7"/>
    <w:rsid w:val="00284021"/>
    <w:rsid w:val="00285D00"/>
    <w:rsid w:val="002908E2"/>
    <w:rsid w:val="0029371A"/>
    <w:rsid w:val="00295AA0"/>
    <w:rsid w:val="00295ABA"/>
    <w:rsid w:val="00295B9C"/>
    <w:rsid w:val="002967A2"/>
    <w:rsid w:val="002A0278"/>
    <w:rsid w:val="002A0C14"/>
    <w:rsid w:val="002A19AE"/>
    <w:rsid w:val="002A2E74"/>
    <w:rsid w:val="002A3093"/>
    <w:rsid w:val="002A55D6"/>
    <w:rsid w:val="002A70FF"/>
    <w:rsid w:val="002A7680"/>
    <w:rsid w:val="002A7FC4"/>
    <w:rsid w:val="002B1BCE"/>
    <w:rsid w:val="002B297A"/>
    <w:rsid w:val="002B3CF8"/>
    <w:rsid w:val="002B4ED5"/>
    <w:rsid w:val="002B5F96"/>
    <w:rsid w:val="002B6C98"/>
    <w:rsid w:val="002B6E12"/>
    <w:rsid w:val="002B6F6F"/>
    <w:rsid w:val="002B72C7"/>
    <w:rsid w:val="002B7508"/>
    <w:rsid w:val="002C08AD"/>
    <w:rsid w:val="002C0E50"/>
    <w:rsid w:val="002C35E3"/>
    <w:rsid w:val="002C4232"/>
    <w:rsid w:val="002C51AF"/>
    <w:rsid w:val="002C57BB"/>
    <w:rsid w:val="002C5A06"/>
    <w:rsid w:val="002C6315"/>
    <w:rsid w:val="002D1BAC"/>
    <w:rsid w:val="002D27AA"/>
    <w:rsid w:val="002D541B"/>
    <w:rsid w:val="002D558C"/>
    <w:rsid w:val="002D719E"/>
    <w:rsid w:val="002D7F6A"/>
    <w:rsid w:val="002E0362"/>
    <w:rsid w:val="002E04C5"/>
    <w:rsid w:val="002E0CE9"/>
    <w:rsid w:val="002E16C8"/>
    <w:rsid w:val="002E1EF2"/>
    <w:rsid w:val="002E59E5"/>
    <w:rsid w:val="002F25D1"/>
    <w:rsid w:val="002F4CFA"/>
    <w:rsid w:val="00300BB2"/>
    <w:rsid w:val="003018D8"/>
    <w:rsid w:val="0030499A"/>
    <w:rsid w:val="003049A8"/>
    <w:rsid w:val="003050ED"/>
    <w:rsid w:val="00305BE5"/>
    <w:rsid w:val="00305D70"/>
    <w:rsid w:val="0030613C"/>
    <w:rsid w:val="0030626B"/>
    <w:rsid w:val="0030749C"/>
    <w:rsid w:val="00310512"/>
    <w:rsid w:val="00310759"/>
    <w:rsid w:val="00310D4C"/>
    <w:rsid w:val="00313935"/>
    <w:rsid w:val="0031459A"/>
    <w:rsid w:val="00314E86"/>
    <w:rsid w:val="00320AD5"/>
    <w:rsid w:val="003210D8"/>
    <w:rsid w:val="00321ACB"/>
    <w:rsid w:val="00325264"/>
    <w:rsid w:val="00325790"/>
    <w:rsid w:val="00326CC7"/>
    <w:rsid w:val="00327E47"/>
    <w:rsid w:val="003300AB"/>
    <w:rsid w:val="00331F06"/>
    <w:rsid w:val="0033223E"/>
    <w:rsid w:val="003325AA"/>
    <w:rsid w:val="00333B57"/>
    <w:rsid w:val="0033586A"/>
    <w:rsid w:val="00336B5E"/>
    <w:rsid w:val="00341949"/>
    <w:rsid w:val="003419F8"/>
    <w:rsid w:val="00341F14"/>
    <w:rsid w:val="00342B78"/>
    <w:rsid w:val="00342D2A"/>
    <w:rsid w:val="0034593D"/>
    <w:rsid w:val="00347975"/>
    <w:rsid w:val="003511AC"/>
    <w:rsid w:val="00351ED8"/>
    <w:rsid w:val="00351F2B"/>
    <w:rsid w:val="00353154"/>
    <w:rsid w:val="003539EB"/>
    <w:rsid w:val="0035427F"/>
    <w:rsid w:val="00356A05"/>
    <w:rsid w:val="0035702C"/>
    <w:rsid w:val="00357C3B"/>
    <w:rsid w:val="003615C1"/>
    <w:rsid w:val="00362842"/>
    <w:rsid w:val="00363DFA"/>
    <w:rsid w:val="003644CE"/>
    <w:rsid w:val="00364628"/>
    <w:rsid w:val="003646CC"/>
    <w:rsid w:val="00365178"/>
    <w:rsid w:val="00365189"/>
    <w:rsid w:val="00365FAA"/>
    <w:rsid w:val="00366AE2"/>
    <w:rsid w:val="003670B9"/>
    <w:rsid w:val="00370F18"/>
    <w:rsid w:val="00372296"/>
    <w:rsid w:val="00372984"/>
    <w:rsid w:val="00373C6F"/>
    <w:rsid w:val="00374714"/>
    <w:rsid w:val="00374993"/>
    <w:rsid w:val="00374FB3"/>
    <w:rsid w:val="003758F7"/>
    <w:rsid w:val="00375B05"/>
    <w:rsid w:val="0037730C"/>
    <w:rsid w:val="00380C62"/>
    <w:rsid w:val="00380EE2"/>
    <w:rsid w:val="00381A99"/>
    <w:rsid w:val="00381BDF"/>
    <w:rsid w:val="00385761"/>
    <w:rsid w:val="0038578A"/>
    <w:rsid w:val="003912C2"/>
    <w:rsid w:val="00393E33"/>
    <w:rsid w:val="003940EC"/>
    <w:rsid w:val="0039442B"/>
    <w:rsid w:val="00395291"/>
    <w:rsid w:val="003955CD"/>
    <w:rsid w:val="003A0820"/>
    <w:rsid w:val="003A0A80"/>
    <w:rsid w:val="003A287F"/>
    <w:rsid w:val="003A2A2C"/>
    <w:rsid w:val="003A3339"/>
    <w:rsid w:val="003A36DE"/>
    <w:rsid w:val="003A390B"/>
    <w:rsid w:val="003A42F4"/>
    <w:rsid w:val="003A4462"/>
    <w:rsid w:val="003A476F"/>
    <w:rsid w:val="003A5D90"/>
    <w:rsid w:val="003A5E61"/>
    <w:rsid w:val="003A6620"/>
    <w:rsid w:val="003A6F82"/>
    <w:rsid w:val="003A7A77"/>
    <w:rsid w:val="003B20DB"/>
    <w:rsid w:val="003B35ED"/>
    <w:rsid w:val="003B4C4C"/>
    <w:rsid w:val="003B5CE4"/>
    <w:rsid w:val="003B6911"/>
    <w:rsid w:val="003B74C9"/>
    <w:rsid w:val="003B752D"/>
    <w:rsid w:val="003B7F0D"/>
    <w:rsid w:val="003C1664"/>
    <w:rsid w:val="003C174E"/>
    <w:rsid w:val="003C2571"/>
    <w:rsid w:val="003C345E"/>
    <w:rsid w:val="003C3578"/>
    <w:rsid w:val="003C35FA"/>
    <w:rsid w:val="003C41D7"/>
    <w:rsid w:val="003C4C39"/>
    <w:rsid w:val="003C51E4"/>
    <w:rsid w:val="003C52C5"/>
    <w:rsid w:val="003C55A3"/>
    <w:rsid w:val="003C5CF4"/>
    <w:rsid w:val="003C6016"/>
    <w:rsid w:val="003D04A4"/>
    <w:rsid w:val="003D0811"/>
    <w:rsid w:val="003D1578"/>
    <w:rsid w:val="003D6813"/>
    <w:rsid w:val="003D6F49"/>
    <w:rsid w:val="003E18D2"/>
    <w:rsid w:val="003E19B8"/>
    <w:rsid w:val="003E38E7"/>
    <w:rsid w:val="003E6A15"/>
    <w:rsid w:val="003E776A"/>
    <w:rsid w:val="003F041C"/>
    <w:rsid w:val="003F0A8E"/>
    <w:rsid w:val="003F0B01"/>
    <w:rsid w:val="003F1584"/>
    <w:rsid w:val="003F1B8B"/>
    <w:rsid w:val="003F2932"/>
    <w:rsid w:val="003F2B12"/>
    <w:rsid w:val="003F38C4"/>
    <w:rsid w:val="003F4073"/>
    <w:rsid w:val="003F50F5"/>
    <w:rsid w:val="003F5242"/>
    <w:rsid w:val="003F532C"/>
    <w:rsid w:val="003F67AC"/>
    <w:rsid w:val="004023A4"/>
    <w:rsid w:val="004040E8"/>
    <w:rsid w:val="00404A79"/>
    <w:rsid w:val="00410CF8"/>
    <w:rsid w:val="00412018"/>
    <w:rsid w:val="0041349F"/>
    <w:rsid w:val="00413674"/>
    <w:rsid w:val="00415982"/>
    <w:rsid w:val="00416AE2"/>
    <w:rsid w:val="004174BD"/>
    <w:rsid w:val="004210C7"/>
    <w:rsid w:val="004222EF"/>
    <w:rsid w:val="00423789"/>
    <w:rsid w:val="004247EE"/>
    <w:rsid w:val="00424C74"/>
    <w:rsid w:val="00426104"/>
    <w:rsid w:val="00427106"/>
    <w:rsid w:val="00431526"/>
    <w:rsid w:val="00432D46"/>
    <w:rsid w:val="004353E8"/>
    <w:rsid w:val="00436521"/>
    <w:rsid w:val="004403DC"/>
    <w:rsid w:val="00441102"/>
    <w:rsid w:val="004415C0"/>
    <w:rsid w:val="00441CC1"/>
    <w:rsid w:val="00442B4C"/>
    <w:rsid w:val="004436AF"/>
    <w:rsid w:val="00445C4A"/>
    <w:rsid w:val="00447399"/>
    <w:rsid w:val="004475C4"/>
    <w:rsid w:val="0045011E"/>
    <w:rsid w:val="00450580"/>
    <w:rsid w:val="00450760"/>
    <w:rsid w:val="00451E58"/>
    <w:rsid w:val="00452E73"/>
    <w:rsid w:val="00452FBB"/>
    <w:rsid w:val="00455644"/>
    <w:rsid w:val="004560F4"/>
    <w:rsid w:val="00456C5A"/>
    <w:rsid w:val="0045732B"/>
    <w:rsid w:val="00457737"/>
    <w:rsid w:val="0046047C"/>
    <w:rsid w:val="00462850"/>
    <w:rsid w:val="004632B3"/>
    <w:rsid w:val="004638EF"/>
    <w:rsid w:val="0046444D"/>
    <w:rsid w:val="00465372"/>
    <w:rsid w:val="00466839"/>
    <w:rsid w:val="004678DF"/>
    <w:rsid w:val="004679D4"/>
    <w:rsid w:val="00470019"/>
    <w:rsid w:val="0047140E"/>
    <w:rsid w:val="00471F7F"/>
    <w:rsid w:val="00472766"/>
    <w:rsid w:val="00473EAF"/>
    <w:rsid w:val="004746FF"/>
    <w:rsid w:val="004748B6"/>
    <w:rsid w:val="00475FC4"/>
    <w:rsid w:val="00477C8C"/>
    <w:rsid w:val="00483F0D"/>
    <w:rsid w:val="0048770C"/>
    <w:rsid w:val="004904C6"/>
    <w:rsid w:val="00490CF6"/>
    <w:rsid w:val="004910F4"/>
    <w:rsid w:val="00491DD1"/>
    <w:rsid w:val="00493B82"/>
    <w:rsid w:val="00493F15"/>
    <w:rsid w:val="00495347"/>
    <w:rsid w:val="00495EE3"/>
    <w:rsid w:val="00495F3F"/>
    <w:rsid w:val="00496201"/>
    <w:rsid w:val="00497605"/>
    <w:rsid w:val="004A3952"/>
    <w:rsid w:val="004A3CC4"/>
    <w:rsid w:val="004A5347"/>
    <w:rsid w:val="004A5942"/>
    <w:rsid w:val="004B1556"/>
    <w:rsid w:val="004B1C13"/>
    <w:rsid w:val="004B213C"/>
    <w:rsid w:val="004B5930"/>
    <w:rsid w:val="004C18D1"/>
    <w:rsid w:val="004C3334"/>
    <w:rsid w:val="004C3DD1"/>
    <w:rsid w:val="004C6316"/>
    <w:rsid w:val="004D1251"/>
    <w:rsid w:val="004D24A2"/>
    <w:rsid w:val="004D2888"/>
    <w:rsid w:val="004D345A"/>
    <w:rsid w:val="004D3FDC"/>
    <w:rsid w:val="004D7A3D"/>
    <w:rsid w:val="004E04E7"/>
    <w:rsid w:val="004E26BF"/>
    <w:rsid w:val="004E2A3A"/>
    <w:rsid w:val="004E2B12"/>
    <w:rsid w:val="004E40BB"/>
    <w:rsid w:val="004E42B2"/>
    <w:rsid w:val="004E4742"/>
    <w:rsid w:val="004E488C"/>
    <w:rsid w:val="004E521B"/>
    <w:rsid w:val="004E5A5A"/>
    <w:rsid w:val="004E5DAC"/>
    <w:rsid w:val="004E6BD7"/>
    <w:rsid w:val="004E7E13"/>
    <w:rsid w:val="004F072E"/>
    <w:rsid w:val="004F0BD6"/>
    <w:rsid w:val="004F1B60"/>
    <w:rsid w:val="004F222A"/>
    <w:rsid w:val="004F331B"/>
    <w:rsid w:val="004F34BD"/>
    <w:rsid w:val="004F4E4C"/>
    <w:rsid w:val="004F6168"/>
    <w:rsid w:val="005022ED"/>
    <w:rsid w:val="00502F78"/>
    <w:rsid w:val="00504CD5"/>
    <w:rsid w:val="0050603F"/>
    <w:rsid w:val="0050627D"/>
    <w:rsid w:val="00506BE6"/>
    <w:rsid w:val="005118C4"/>
    <w:rsid w:val="00512A91"/>
    <w:rsid w:val="00512B54"/>
    <w:rsid w:val="005131C9"/>
    <w:rsid w:val="00514A0B"/>
    <w:rsid w:val="00516C2A"/>
    <w:rsid w:val="005202A6"/>
    <w:rsid w:val="00520DF7"/>
    <w:rsid w:val="00525093"/>
    <w:rsid w:val="00525AA0"/>
    <w:rsid w:val="00526AC0"/>
    <w:rsid w:val="00526E17"/>
    <w:rsid w:val="00527429"/>
    <w:rsid w:val="00527D53"/>
    <w:rsid w:val="005334F1"/>
    <w:rsid w:val="005377A8"/>
    <w:rsid w:val="00537917"/>
    <w:rsid w:val="00541149"/>
    <w:rsid w:val="00543401"/>
    <w:rsid w:val="005438FA"/>
    <w:rsid w:val="00543C57"/>
    <w:rsid w:val="005464FA"/>
    <w:rsid w:val="00550ACB"/>
    <w:rsid w:val="00550EC7"/>
    <w:rsid w:val="00551D5C"/>
    <w:rsid w:val="00552A10"/>
    <w:rsid w:val="00554170"/>
    <w:rsid w:val="00554A1E"/>
    <w:rsid w:val="00556F82"/>
    <w:rsid w:val="00557A8A"/>
    <w:rsid w:val="00557D76"/>
    <w:rsid w:val="00560A12"/>
    <w:rsid w:val="00561330"/>
    <w:rsid w:val="00562E89"/>
    <w:rsid w:val="00562FD6"/>
    <w:rsid w:val="0056389F"/>
    <w:rsid w:val="0056409A"/>
    <w:rsid w:val="005642CC"/>
    <w:rsid w:val="005649F5"/>
    <w:rsid w:val="00564A8E"/>
    <w:rsid w:val="00565082"/>
    <w:rsid w:val="00565D1A"/>
    <w:rsid w:val="00566734"/>
    <w:rsid w:val="00566DCE"/>
    <w:rsid w:val="00567CA4"/>
    <w:rsid w:val="005708B6"/>
    <w:rsid w:val="00571BB2"/>
    <w:rsid w:val="005725CD"/>
    <w:rsid w:val="005727AB"/>
    <w:rsid w:val="005733F1"/>
    <w:rsid w:val="00573AB0"/>
    <w:rsid w:val="005747F0"/>
    <w:rsid w:val="00575B67"/>
    <w:rsid w:val="00575C75"/>
    <w:rsid w:val="00577D9E"/>
    <w:rsid w:val="00580256"/>
    <w:rsid w:val="00580E77"/>
    <w:rsid w:val="005810A0"/>
    <w:rsid w:val="00583209"/>
    <w:rsid w:val="00583956"/>
    <w:rsid w:val="00586F08"/>
    <w:rsid w:val="0058781A"/>
    <w:rsid w:val="00590BDB"/>
    <w:rsid w:val="00591F8E"/>
    <w:rsid w:val="00592213"/>
    <w:rsid w:val="005924A8"/>
    <w:rsid w:val="00592624"/>
    <w:rsid w:val="005949B7"/>
    <w:rsid w:val="00594B81"/>
    <w:rsid w:val="00594BDA"/>
    <w:rsid w:val="00596360"/>
    <w:rsid w:val="005967A0"/>
    <w:rsid w:val="00596B1F"/>
    <w:rsid w:val="005978FB"/>
    <w:rsid w:val="005A0542"/>
    <w:rsid w:val="005A229D"/>
    <w:rsid w:val="005A3527"/>
    <w:rsid w:val="005A3634"/>
    <w:rsid w:val="005A3D75"/>
    <w:rsid w:val="005A7082"/>
    <w:rsid w:val="005B0874"/>
    <w:rsid w:val="005B1FDA"/>
    <w:rsid w:val="005B24B4"/>
    <w:rsid w:val="005B2F1B"/>
    <w:rsid w:val="005B4922"/>
    <w:rsid w:val="005B49C0"/>
    <w:rsid w:val="005B5482"/>
    <w:rsid w:val="005B704E"/>
    <w:rsid w:val="005C15F1"/>
    <w:rsid w:val="005C3FB2"/>
    <w:rsid w:val="005C432A"/>
    <w:rsid w:val="005C770B"/>
    <w:rsid w:val="005D009E"/>
    <w:rsid w:val="005D0DD1"/>
    <w:rsid w:val="005D20FD"/>
    <w:rsid w:val="005D2A49"/>
    <w:rsid w:val="005D2BBF"/>
    <w:rsid w:val="005D37DE"/>
    <w:rsid w:val="005D3B59"/>
    <w:rsid w:val="005D41D5"/>
    <w:rsid w:val="005D5C58"/>
    <w:rsid w:val="005D719D"/>
    <w:rsid w:val="005D77CE"/>
    <w:rsid w:val="005D7EAD"/>
    <w:rsid w:val="005E06BD"/>
    <w:rsid w:val="005E5D44"/>
    <w:rsid w:val="005E6117"/>
    <w:rsid w:val="005E72F9"/>
    <w:rsid w:val="005F0364"/>
    <w:rsid w:val="005F0520"/>
    <w:rsid w:val="005F2919"/>
    <w:rsid w:val="005F3301"/>
    <w:rsid w:val="005F4119"/>
    <w:rsid w:val="005F4982"/>
    <w:rsid w:val="005F5275"/>
    <w:rsid w:val="005F551D"/>
    <w:rsid w:val="00600AB2"/>
    <w:rsid w:val="00600CB4"/>
    <w:rsid w:val="006014DD"/>
    <w:rsid w:val="00602AA3"/>
    <w:rsid w:val="00604098"/>
    <w:rsid w:val="006041DA"/>
    <w:rsid w:val="00604CD5"/>
    <w:rsid w:val="006052EA"/>
    <w:rsid w:val="00606231"/>
    <w:rsid w:val="00607008"/>
    <w:rsid w:val="00607B78"/>
    <w:rsid w:val="00613EDC"/>
    <w:rsid w:val="00614A2F"/>
    <w:rsid w:val="00615074"/>
    <w:rsid w:val="00617B15"/>
    <w:rsid w:val="0062214B"/>
    <w:rsid w:val="006244DD"/>
    <w:rsid w:val="00626EDD"/>
    <w:rsid w:val="00626F08"/>
    <w:rsid w:val="006270CB"/>
    <w:rsid w:val="006272F9"/>
    <w:rsid w:val="00631080"/>
    <w:rsid w:val="0063323C"/>
    <w:rsid w:val="00634550"/>
    <w:rsid w:val="00634928"/>
    <w:rsid w:val="00636A94"/>
    <w:rsid w:val="00641696"/>
    <w:rsid w:val="00641D13"/>
    <w:rsid w:val="00641D4C"/>
    <w:rsid w:val="006463DC"/>
    <w:rsid w:val="00646C87"/>
    <w:rsid w:val="00651FDE"/>
    <w:rsid w:val="006524A9"/>
    <w:rsid w:val="0065310A"/>
    <w:rsid w:val="00654134"/>
    <w:rsid w:val="00654D6E"/>
    <w:rsid w:val="00654EE5"/>
    <w:rsid w:val="0065563B"/>
    <w:rsid w:val="006559EB"/>
    <w:rsid w:val="00655FCE"/>
    <w:rsid w:val="00656F27"/>
    <w:rsid w:val="00657735"/>
    <w:rsid w:val="00657C6E"/>
    <w:rsid w:val="00657DBF"/>
    <w:rsid w:val="00660137"/>
    <w:rsid w:val="0066077F"/>
    <w:rsid w:val="0066232F"/>
    <w:rsid w:val="00662D7A"/>
    <w:rsid w:val="00663900"/>
    <w:rsid w:val="0066438F"/>
    <w:rsid w:val="00664A8A"/>
    <w:rsid w:val="00664C74"/>
    <w:rsid w:val="006653FB"/>
    <w:rsid w:val="00665D8D"/>
    <w:rsid w:val="00665F90"/>
    <w:rsid w:val="00666847"/>
    <w:rsid w:val="00667278"/>
    <w:rsid w:val="00667E9B"/>
    <w:rsid w:val="00670B1D"/>
    <w:rsid w:val="00670E46"/>
    <w:rsid w:val="00672B86"/>
    <w:rsid w:val="00672D69"/>
    <w:rsid w:val="00673147"/>
    <w:rsid w:val="00673ACC"/>
    <w:rsid w:val="00674B08"/>
    <w:rsid w:val="00675121"/>
    <w:rsid w:val="00675385"/>
    <w:rsid w:val="0067639A"/>
    <w:rsid w:val="00676632"/>
    <w:rsid w:val="00681A40"/>
    <w:rsid w:val="00683B60"/>
    <w:rsid w:val="00687607"/>
    <w:rsid w:val="00687F6B"/>
    <w:rsid w:val="00690132"/>
    <w:rsid w:val="00690436"/>
    <w:rsid w:val="00691BF7"/>
    <w:rsid w:val="00693990"/>
    <w:rsid w:val="00694773"/>
    <w:rsid w:val="006957B5"/>
    <w:rsid w:val="00695831"/>
    <w:rsid w:val="00695A4D"/>
    <w:rsid w:val="00696891"/>
    <w:rsid w:val="00697265"/>
    <w:rsid w:val="006974B1"/>
    <w:rsid w:val="006A0792"/>
    <w:rsid w:val="006A088A"/>
    <w:rsid w:val="006A1DB7"/>
    <w:rsid w:val="006A2619"/>
    <w:rsid w:val="006A318D"/>
    <w:rsid w:val="006A3537"/>
    <w:rsid w:val="006A3BD1"/>
    <w:rsid w:val="006A5848"/>
    <w:rsid w:val="006A5FD1"/>
    <w:rsid w:val="006A623F"/>
    <w:rsid w:val="006B01FD"/>
    <w:rsid w:val="006B238A"/>
    <w:rsid w:val="006B280E"/>
    <w:rsid w:val="006B29DC"/>
    <w:rsid w:val="006B5B32"/>
    <w:rsid w:val="006B66E2"/>
    <w:rsid w:val="006C25B8"/>
    <w:rsid w:val="006C2CD4"/>
    <w:rsid w:val="006C4AC4"/>
    <w:rsid w:val="006C4F19"/>
    <w:rsid w:val="006C6087"/>
    <w:rsid w:val="006C61A4"/>
    <w:rsid w:val="006C760B"/>
    <w:rsid w:val="006C76C6"/>
    <w:rsid w:val="006C7EC4"/>
    <w:rsid w:val="006D0004"/>
    <w:rsid w:val="006D2669"/>
    <w:rsid w:val="006D43FA"/>
    <w:rsid w:val="006D457F"/>
    <w:rsid w:val="006D7030"/>
    <w:rsid w:val="006D79B4"/>
    <w:rsid w:val="006D7F5A"/>
    <w:rsid w:val="006E3BD7"/>
    <w:rsid w:val="006E5F2C"/>
    <w:rsid w:val="006E650D"/>
    <w:rsid w:val="006F108D"/>
    <w:rsid w:val="006F1348"/>
    <w:rsid w:val="006F1A9E"/>
    <w:rsid w:val="006F2A22"/>
    <w:rsid w:val="006F2B9C"/>
    <w:rsid w:val="006F3DBC"/>
    <w:rsid w:val="006F643A"/>
    <w:rsid w:val="006F6665"/>
    <w:rsid w:val="006F72FD"/>
    <w:rsid w:val="007000F7"/>
    <w:rsid w:val="007003B3"/>
    <w:rsid w:val="0070171F"/>
    <w:rsid w:val="00701C5F"/>
    <w:rsid w:val="00702918"/>
    <w:rsid w:val="00704563"/>
    <w:rsid w:val="007061AB"/>
    <w:rsid w:val="00706A30"/>
    <w:rsid w:val="007073B4"/>
    <w:rsid w:val="0070796C"/>
    <w:rsid w:val="007107DD"/>
    <w:rsid w:val="00710901"/>
    <w:rsid w:val="007109E6"/>
    <w:rsid w:val="00711827"/>
    <w:rsid w:val="0071304D"/>
    <w:rsid w:val="007148E1"/>
    <w:rsid w:val="007178FD"/>
    <w:rsid w:val="007201A3"/>
    <w:rsid w:val="00721C9E"/>
    <w:rsid w:val="007229C3"/>
    <w:rsid w:val="007263FF"/>
    <w:rsid w:val="00727E7B"/>
    <w:rsid w:val="00727E7F"/>
    <w:rsid w:val="007309D5"/>
    <w:rsid w:val="00731957"/>
    <w:rsid w:val="00731A40"/>
    <w:rsid w:val="00733772"/>
    <w:rsid w:val="00733D0C"/>
    <w:rsid w:val="007341EC"/>
    <w:rsid w:val="00735ADE"/>
    <w:rsid w:val="00735C85"/>
    <w:rsid w:val="007367F8"/>
    <w:rsid w:val="007372E5"/>
    <w:rsid w:val="00740CDB"/>
    <w:rsid w:val="00740E28"/>
    <w:rsid w:val="00741356"/>
    <w:rsid w:val="00741D8A"/>
    <w:rsid w:val="00743BC1"/>
    <w:rsid w:val="0074519F"/>
    <w:rsid w:val="0074658A"/>
    <w:rsid w:val="00747726"/>
    <w:rsid w:val="00747B33"/>
    <w:rsid w:val="0075077A"/>
    <w:rsid w:val="00750DC7"/>
    <w:rsid w:val="007512A3"/>
    <w:rsid w:val="00754727"/>
    <w:rsid w:val="00754F7F"/>
    <w:rsid w:val="00755627"/>
    <w:rsid w:val="00755AA0"/>
    <w:rsid w:val="00755FC3"/>
    <w:rsid w:val="00756810"/>
    <w:rsid w:val="00760768"/>
    <w:rsid w:val="00760B20"/>
    <w:rsid w:val="0076130B"/>
    <w:rsid w:val="00761CA2"/>
    <w:rsid w:val="007624FD"/>
    <w:rsid w:val="0076271F"/>
    <w:rsid w:val="007630F5"/>
    <w:rsid w:val="007660D6"/>
    <w:rsid w:val="00767A21"/>
    <w:rsid w:val="007712A8"/>
    <w:rsid w:val="00771911"/>
    <w:rsid w:val="00771B42"/>
    <w:rsid w:val="00773307"/>
    <w:rsid w:val="0077383E"/>
    <w:rsid w:val="00774C4B"/>
    <w:rsid w:val="007751F5"/>
    <w:rsid w:val="00775211"/>
    <w:rsid w:val="007752E9"/>
    <w:rsid w:val="00775625"/>
    <w:rsid w:val="007772EF"/>
    <w:rsid w:val="007774BC"/>
    <w:rsid w:val="0077772C"/>
    <w:rsid w:val="00780719"/>
    <w:rsid w:val="00782325"/>
    <w:rsid w:val="0078345D"/>
    <w:rsid w:val="00784C2F"/>
    <w:rsid w:val="00786CD6"/>
    <w:rsid w:val="00787C9F"/>
    <w:rsid w:val="00787E1A"/>
    <w:rsid w:val="0079108E"/>
    <w:rsid w:val="007910C3"/>
    <w:rsid w:val="00792D7E"/>
    <w:rsid w:val="007942FD"/>
    <w:rsid w:val="00794E8F"/>
    <w:rsid w:val="0079768F"/>
    <w:rsid w:val="007A0881"/>
    <w:rsid w:val="007A0F4B"/>
    <w:rsid w:val="007A125A"/>
    <w:rsid w:val="007A1AD5"/>
    <w:rsid w:val="007A1F85"/>
    <w:rsid w:val="007A36E1"/>
    <w:rsid w:val="007A40D1"/>
    <w:rsid w:val="007A6486"/>
    <w:rsid w:val="007B0487"/>
    <w:rsid w:val="007B07D8"/>
    <w:rsid w:val="007B0E54"/>
    <w:rsid w:val="007B1552"/>
    <w:rsid w:val="007B1DAD"/>
    <w:rsid w:val="007B24FE"/>
    <w:rsid w:val="007B292A"/>
    <w:rsid w:val="007B5DE8"/>
    <w:rsid w:val="007B615F"/>
    <w:rsid w:val="007B6DCC"/>
    <w:rsid w:val="007C23AD"/>
    <w:rsid w:val="007C2B48"/>
    <w:rsid w:val="007C5362"/>
    <w:rsid w:val="007C57C6"/>
    <w:rsid w:val="007C6254"/>
    <w:rsid w:val="007C6D09"/>
    <w:rsid w:val="007C764A"/>
    <w:rsid w:val="007D04B7"/>
    <w:rsid w:val="007D2283"/>
    <w:rsid w:val="007D3B90"/>
    <w:rsid w:val="007D3D72"/>
    <w:rsid w:val="007D6E66"/>
    <w:rsid w:val="007E12BB"/>
    <w:rsid w:val="007E138D"/>
    <w:rsid w:val="007E5317"/>
    <w:rsid w:val="007E557F"/>
    <w:rsid w:val="007E639E"/>
    <w:rsid w:val="007F0622"/>
    <w:rsid w:val="007F0A24"/>
    <w:rsid w:val="007F147B"/>
    <w:rsid w:val="007F6ADC"/>
    <w:rsid w:val="007F70AE"/>
    <w:rsid w:val="007F7620"/>
    <w:rsid w:val="007F79E4"/>
    <w:rsid w:val="007F7A9A"/>
    <w:rsid w:val="008002E3"/>
    <w:rsid w:val="00801EDA"/>
    <w:rsid w:val="00803DD5"/>
    <w:rsid w:val="00804EA5"/>
    <w:rsid w:val="00805475"/>
    <w:rsid w:val="00805A4D"/>
    <w:rsid w:val="00806D1D"/>
    <w:rsid w:val="0081095C"/>
    <w:rsid w:val="00810BE7"/>
    <w:rsid w:val="00812309"/>
    <w:rsid w:val="008127AF"/>
    <w:rsid w:val="008127B5"/>
    <w:rsid w:val="00813938"/>
    <w:rsid w:val="00814841"/>
    <w:rsid w:val="00815E88"/>
    <w:rsid w:val="008179BC"/>
    <w:rsid w:val="00817CC3"/>
    <w:rsid w:val="008201A8"/>
    <w:rsid w:val="008207BA"/>
    <w:rsid w:val="00820995"/>
    <w:rsid w:val="00821404"/>
    <w:rsid w:val="008236E3"/>
    <w:rsid w:val="0082536A"/>
    <w:rsid w:val="00826068"/>
    <w:rsid w:val="008266EB"/>
    <w:rsid w:val="00827B02"/>
    <w:rsid w:val="00827C4A"/>
    <w:rsid w:val="00827E8D"/>
    <w:rsid w:val="008310E9"/>
    <w:rsid w:val="008323C2"/>
    <w:rsid w:val="00837437"/>
    <w:rsid w:val="008408FA"/>
    <w:rsid w:val="00841C64"/>
    <w:rsid w:val="0084379B"/>
    <w:rsid w:val="00844A53"/>
    <w:rsid w:val="00845358"/>
    <w:rsid w:val="008455F3"/>
    <w:rsid w:val="00845F10"/>
    <w:rsid w:val="008507F4"/>
    <w:rsid w:val="00850873"/>
    <w:rsid w:val="00850C43"/>
    <w:rsid w:val="008519A1"/>
    <w:rsid w:val="00852801"/>
    <w:rsid w:val="008529B6"/>
    <w:rsid w:val="00852C1F"/>
    <w:rsid w:val="00854138"/>
    <w:rsid w:val="00854B19"/>
    <w:rsid w:val="00857B89"/>
    <w:rsid w:val="00861958"/>
    <w:rsid w:val="00863079"/>
    <w:rsid w:val="00863786"/>
    <w:rsid w:val="00865B5C"/>
    <w:rsid w:val="00865D5D"/>
    <w:rsid w:val="008713B1"/>
    <w:rsid w:val="00871E33"/>
    <w:rsid w:val="0087279E"/>
    <w:rsid w:val="00872978"/>
    <w:rsid w:val="00872BA3"/>
    <w:rsid w:val="008738BE"/>
    <w:rsid w:val="00873FED"/>
    <w:rsid w:val="00875322"/>
    <w:rsid w:val="00875788"/>
    <w:rsid w:val="00877471"/>
    <w:rsid w:val="008779E2"/>
    <w:rsid w:val="008832F6"/>
    <w:rsid w:val="008842DE"/>
    <w:rsid w:val="00885971"/>
    <w:rsid w:val="00886B1F"/>
    <w:rsid w:val="008914F7"/>
    <w:rsid w:val="00894D9C"/>
    <w:rsid w:val="00894E9D"/>
    <w:rsid w:val="008975ED"/>
    <w:rsid w:val="008A09DA"/>
    <w:rsid w:val="008A2B61"/>
    <w:rsid w:val="008A3034"/>
    <w:rsid w:val="008A43AB"/>
    <w:rsid w:val="008A4767"/>
    <w:rsid w:val="008A53DE"/>
    <w:rsid w:val="008A5C59"/>
    <w:rsid w:val="008A5C8F"/>
    <w:rsid w:val="008A5E0E"/>
    <w:rsid w:val="008A5F17"/>
    <w:rsid w:val="008A5FC1"/>
    <w:rsid w:val="008A7D49"/>
    <w:rsid w:val="008B022B"/>
    <w:rsid w:val="008B0DB5"/>
    <w:rsid w:val="008B34D8"/>
    <w:rsid w:val="008B4BA8"/>
    <w:rsid w:val="008B6020"/>
    <w:rsid w:val="008C05E0"/>
    <w:rsid w:val="008C3722"/>
    <w:rsid w:val="008C4FC6"/>
    <w:rsid w:val="008C6338"/>
    <w:rsid w:val="008C6A03"/>
    <w:rsid w:val="008C7824"/>
    <w:rsid w:val="008D08FA"/>
    <w:rsid w:val="008D0B4D"/>
    <w:rsid w:val="008D0B75"/>
    <w:rsid w:val="008D1003"/>
    <w:rsid w:val="008D1186"/>
    <w:rsid w:val="008D1CF0"/>
    <w:rsid w:val="008D3576"/>
    <w:rsid w:val="008D35EB"/>
    <w:rsid w:val="008D3C90"/>
    <w:rsid w:val="008D4BDB"/>
    <w:rsid w:val="008D5FE0"/>
    <w:rsid w:val="008E075D"/>
    <w:rsid w:val="008E2240"/>
    <w:rsid w:val="008E4EF2"/>
    <w:rsid w:val="008E6501"/>
    <w:rsid w:val="008E6882"/>
    <w:rsid w:val="008E6BE3"/>
    <w:rsid w:val="008E6C1F"/>
    <w:rsid w:val="008F223E"/>
    <w:rsid w:val="008F2E9E"/>
    <w:rsid w:val="008F61D6"/>
    <w:rsid w:val="008F6264"/>
    <w:rsid w:val="0090026A"/>
    <w:rsid w:val="009002F5"/>
    <w:rsid w:val="00900A4C"/>
    <w:rsid w:val="00902945"/>
    <w:rsid w:val="00903709"/>
    <w:rsid w:val="00904F82"/>
    <w:rsid w:val="0090518C"/>
    <w:rsid w:val="009058C0"/>
    <w:rsid w:val="00905E26"/>
    <w:rsid w:val="00907477"/>
    <w:rsid w:val="00910E0C"/>
    <w:rsid w:val="00912A83"/>
    <w:rsid w:val="00912E37"/>
    <w:rsid w:val="00913B2E"/>
    <w:rsid w:val="009143CD"/>
    <w:rsid w:val="009207E5"/>
    <w:rsid w:val="009209E7"/>
    <w:rsid w:val="00921519"/>
    <w:rsid w:val="009224DA"/>
    <w:rsid w:val="00922578"/>
    <w:rsid w:val="00924247"/>
    <w:rsid w:val="00924597"/>
    <w:rsid w:val="0092524E"/>
    <w:rsid w:val="009260DE"/>
    <w:rsid w:val="00926497"/>
    <w:rsid w:val="009268C3"/>
    <w:rsid w:val="009276F9"/>
    <w:rsid w:val="00930C52"/>
    <w:rsid w:val="009310E5"/>
    <w:rsid w:val="009316F9"/>
    <w:rsid w:val="00932694"/>
    <w:rsid w:val="00935CAE"/>
    <w:rsid w:val="00936A01"/>
    <w:rsid w:val="00937721"/>
    <w:rsid w:val="00937950"/>
    <w:rsid w:val="00937D65"/>
    <w:rsid w:val="0094088A"/>
    <w:rsid w:val="00941F0C"/>
    <w:rsid w:val="009438FC"/>
    <w:rsid w:val="00944DEA"/>
    <w:rsid w:val="00944E5D"/>
    <w:rsid w:val="0094659C"/>
    <w:rsid w:val="00946D5E"/>
    <w:rsid w:val="00950708"/>
    <w:rsid w:val="009508D2"/>
    <w:rsid w:val="00950FF1"/>
    <w:rsid w:val="00952FC8"/>
    <w:rsid w:val="00954373"/>
    <w:rsid w:val="0095795A"/>
    <w:rsid w:val="00957C31"/>
    <w:rsid w:val="00960BB4"/>
    <w:rsid w:val="00964106"/>
    <w:rsid w:val="00966012"/>
    <w:rsid w:val="00967373"/>
    <w:rsid w:val="009704A2"/>
    <w:rsid w:val="0097086F"/>
    <w:rsid w:val="0097289C"/>
    <w:rsid w:val="00974E1B"/>
    <w:rsid w:val="00975B76"/>
    <w:rsid w:val="00980DAA"/>
    <w:rsid w:val="00981514"/>
    <w:rsid w:val="00981638"/>
    <w:rsid w:val="00981937"/>
    <w:rsid w:val="00984845"/>
    <w:rsid w:val="00991A8C"/>
    <w:rsid w:val="00991AC1"/>
    <w:rsid w:val="00991E42"/>
    <w:rsid w:val="0099421B"/>
    <w:rsid w:val="00994B99"/>
    <w:rsid w:val="00995D1E"/>
    <w:rsid w:val="009966A1"/>
    <w:rsid w:val="00996960"/>
    <w:rsid w:val="00997913"/>
    <w:rsid w:val="00997C70"/>
    <w:rsid w:val="009A14BC"/>
    <w:rsid w:val="009A221B"/>
    <w:rsid w:val="009A37CF"/>
    <w:rsid w:val="009A408E"/>
    <w:rsid w:val="009A4CF1"/>
    <w:rsid w:val="009A6726"/>
    <w:rsid w:val="009B3200"/>
    <w:rsid w:val="009B3316"/>
    <w:rsid w:val="009B3637"/>
    <w:rsid w:val="009B36CD"/>
    <w:rsid w:val="009B4DEA"/>
    <w:rsid w:val="009B516A"/>
    <w:rsid w:val="009B698C"/>
    <w:rsid w:val="009B6A30"/>
    <w:rsid w:val="009B7B7E"/>
    <w:rsid w:val="009C0824"/>
    <w:rsid w:val="009C0D54"/>
    <w:rsid w:val="009C14A8"/>
    <w:rsid w:val="009C2137"/>
    <w:rsid w:val="009C22D4"/>
    <w:rsid w:val="009C36B3"/>
    <w:rsid w:val="009C52FA"/>
    <w:rsid w:val="009C5E2A"/>
    <w:rsid w:val="009C7BA7"/>
    <w:rsid w:val="009C7F88"/>
    <w:rsid w:val="009D0EB0"/>
    <w:rsid w:val="009D1DD5"/>
    <w:rsid w:val="009D2789"/>
    <w:rsid w:val="009D3C3B"/>
    <w:rsid w:val="009E0A73"/>
    <w:rsid w:val="009E0CCD"/>
    <w:rsid w:val="009E4AC6"/>
    <w:rsid w:val="009E4E58"/>
    <w:rsid w:val="009E7479"/>
    <w:rsid w:val="009F17A6"/>
    <w:rsid w:val="009F2F69"/>
    <w:rsid w:val="009F4B01"/>
    <w:rsid w:val="009F4B98"/>
    <w:rsid w:val="009F5751"/>
    <w:rsid w:val="009F57FC"/>
    <w:rsid w:val="009F5BE1"/>
    <w:rsid w:val="009F65B9"/>
    <w:rsid w:val="009F6C07"/>
    <w:rsid w:val="009F7D10"/>
    <w:rsid w:val="00A02F40"/>
    <w:rsid w:val="00A03EED"/>
    <w:rsid w:val="00A0449D"/>
    <w:rsid w:val="00A07658"/>
    <w:rsid w:val="00A10597"/>
    <w:rsid w:val="00A10B9D"/>
    <w:rsid w:val="00A11D80"/>
    <w:rsid w:val="00A12D8E"/>
    <w:rsid w:val="00A1469C"/>
    <w:rsid w:val="00A15563"/>
    <w:rsid w:val="00A213A2"/>
    <w:rsid w:val="00A21FBF"/>
    <w:rsid w:val="00A22127"/>
    <w:rsid w:val="00A229D0"/>
    <w:rsid w:val="00A22A5F"/>
    <w:rsid w:val="00A22E95"/>
    <w:rsid w:val="00A22F39"/>
    <w:rsid w:val="00A23422"/>
    <w:rsid w:val="00A24113"/>
    <w:rsid w:val="00A247FD"/>
    <w:rsid w:val="00A25A0F"/>
    <w:rsid w:val="00A25FAA"/>
    <w:rsid w:val="00A3061B"/>
    <w:rsid w:val="00A346D5"/>
    <w:rsid w:val="00A35376"/>
    <w:rsid w:val="00A3551C"/>
    <w:rsid w:val="00A35FCE"/>
    <w:rsid w:val="00A36996"/>
    <w:rsid w:val="00A374F4"/>
    <w:rsid w:val="00A37A45"/>
    <w:rsid w:val="00A41F1F"/>
    <w:rsid w:val="00A42744"/>
    <w:rsid w:val="00A43129"/>
    <w:rsid w:val="00A4459D"/>
    <w:rsid w:val="00A450E1"/>
    <w:rsid w:val="00A46596"/>
    <w:rsid w:val="00A479DD"/>
    <w:rsid w:val="00A50000"/>
    <w:rsid w:val="00A51B3D"/>
    <w:rsid w:val="00A520A2"/>
    <w:rsid w:val="00A5261D"/>
    <w:rsid w:val="00A554E4"/>
    <w:rsid w:val="00A5636B"/>
    <w:rsid w:val="00A5684D"/>
    <w:rsid w:val="00A5689A"/>
    <w:rsid w:val="00A576EA"/>
    <w:rsid w:val="00A60F2B"/>
    <w:rsid w:val="00A61461"/>
    <w:rsid w:val="00A6388C"/>
    <w:rsid w:val="00A64314"/>
    <w:rsid w:val="00A6568B"/>
    <w:rsid w:val="00A7063D"/>
    <w:rsid w:val="00A70AB2"/>
    <w:rsid w:val="00A71910"/>
    <w:rsid w:val="00A71BC9"/>
    <w:rsid w:val="00A71D63"/>
    <w:rsid w:val="00A71F9B"/>
    <w:rsid w:val="00A730B3"/>
    <w:rsid w:val="00A73835"/>
    <w:rsid w:val="00A748A5"/>
    <w:rsid w:val="00A752B4"/>
    <w:rsid w:val="00A764B7"/>
    <w:rsid w:val="00A77EE2"/>
    <w:rsid w:val="00A801D8"/>
    <w:rsid w:val="00A82F89"/>
    <w:rsid w:val="00A83DC1"/>
    <w:rsid w:val="00A83DE5"/>
    <w:rsid w:val="00A849DC"/>
    <w:rsid w:val="00A850B4"/>
    <w:rsid w:val="00A85AD5"/>
    <w:rsid w:val="00A85DCB"/>
    <w:rsid w:val="00A8717D"/>
    <w:rsid w:val="00A90086"/>
    <w:rsid w:val="00A90A89"/>
    <w:rsid w:val="00A910A3"/>
    <w:rsid w:val="00A91380"/>
    <w:rsid w:val="00A93F1A"/>
    <w:rsid w:val="00A95D4C"/>
    <w:rsid w:val="00A96E71"/>
    <w:rsid w:val="00AA0874"/>
    <w:rsid w:val="00AA0A4A"/>
    <w:rsid w:val="00AA0B3C"/>
    <w:rsid w:val="00AA1B3D"/>
    <w:rsid w:val="00AA3781"/>
    <w:rsid w:val="00AA4247"/>
    <w:rsid w:val="00AA513C"/>
    <w:rsid w:val="00AA5227"/>
    <w:rsid w:val="00AA5C3C"/>
    <w:rsid w:val="00AA6E03"/>
    <w:rsid w:val="00AB09E3"/>
    <w:rsid w:val="00AB0CD3"/>
    <w:rsid w:val="00AB12A4"/>
    <w:rsid w:val="00AB2CC3"/>
    <w:rsid w:val="00AB66DF"/>
    <w:rsid w:val="00AB78EB"/>
    <w:rsid w:val="00AC1391"/>
    <w:rsid w:val="00AC6E58"/>
    <w:rsid w:val="00AD1ABC"/>
    <w:rsid w:val="00AD1FCF"/>
    <w:rsid w:val="00AD33A2"/>
    <w:rsid w:val="00AD3B34"/>
    <w:rsid w:val="00AD3E75"/>
    <w:rsid w:val="00AD6C2F"/>
    <w:rsid w:val="00AE24E6"/>
    <w:rsid w:val="00AE2DBD"/>
    <w:rsid w:val="00AE330F"/>
    <w:rsid w:val="00AE37AF"/>
    <w:rsid w:val="00AE3EA0"/>
    <w:rsid w:val="00AE4701"/>
    <w:rsid w:val="00AE4C8D"/>
    <w:rsid w:val="00AE53B7"/>
    <w:rsid w:val="00AE6121"/>
    <w:rsid w:val="00AE677B"/>
    <w:rsid w:val="00AE6C4B"/>
    <w:rsid w:val="00AE74F8"/>
    <w:rsid w:val="00AE777C"/>
    <w:rsid w:val="00AF1CA2"/>
    <w:rsid w:val="00AF1E1F"/>
    <w:rsid w:val="00AF280C"/>
    <w:rsid w:val="00AF45C5"/>
    <w:rsid w:val="00AF4BEC"/>
    <w:rsid w:val="00AF4F7A"/>
    <w:rsid w:val="00B00323"/>
    <w:rsid w:val="00B00644"/>
    <w:rsid w:val="00B00D87"/>
    <w:rsid w:val="00B00F6D"/>
    <w:rsid w:val="00B01EE5"/>
    <w:rsid w:val="00B04E5D"/>
    <w:rsid w:val="00B051F0"/>
    <w:rsid w:val="00B05C33"/>
    <w:rsid w:val="00B066F1"/>
    <w:rsid w:val="00B06E1B"/>
    <w:rsid w:val="00B06EC3"/>
    <w:rsid w:val="00B07AF9"/>
    <w:rsid w:val="00B07EFF"/>
    <w:rsid w:val="00B07FD4"/>
    <w:rsid w:val="00B11378"/>
    <w:rsid w:val="00B11C10"/>
    <w:rsid w:val="00B1287D"/>
    <w:rsid w:val="00B12BF2"/>
    <w:rsid w:val="00B13095"/>
    <w:rsid w:val="00B138C1"/>
    <w:rsid w:val="00B13F97"/>
    <w:rsid w:val="00B145C2"/>
    <w:rsid w:val="00B155B4"/>
    <w:rsid w:val="00B177F7"/>
    <w:rsid w:val="00B17B19"/>
    <w:rsid w:val="00B21953"/>
    <w:rsid w:val="00B22F88"/>
    <w:rsid w:val="00B24518"/>
    <w:rsid w:val="00B252B4"/>
    <w:rsid w:val="00B2553C"/>
    <w:rsid w:val="00B27B5E"/>
    <w:rsid w:val="00B33609"/>
    <w:rsid w:val="00B34027"/>
    <w:rsid w:val="00B368FE"/>
    <w:rsid w:val="00B36909"/>
    <w:rsid w:val="00B3740E"/>
    <w:rsid w:val="00B416C0"/>
    <w:rsid w:val="00B41FB4"/>
    <w:rsid w:val="00B42AFE"/>
    <w:rsid w:val="00B44451"/>
    <w:rsid w:val="00B445F3"/>
    <w:rsid w:val="00B44A42"/>
    <w:rsid w:val="00B457A5"/>
    <w:rsid w:val="00B50389"/>
    <w:rsid w:val="00B549A5"/>
    <w:rsid w:val="00B60F9E"/>
    <w:rsid w:val="00B61AD5"/>
    <w:rsid w:val="00B61B01"/>
    <w:rsid w:val="00B6261F"/>
    <w:rsid w:val="00B63BCA"/>
    <w:rsid w:val="00B64AB7"/>
    <w:rsid w:val="00B661A6"/>
    <w:rsid w:val="00B66E2D"/>
    <w:rsid w:val="00B708BC"/>
    <w:rsid w:val="00B71196"/>
    <w:rsid w:val="00B7300C"/>
    <w:rsid w:val="00B73193"/>
    <w:rsid w:val="00B750B1"/>
    <w:rsid w:val="00B76173"/>
    <w:rsid w:val="00B775AB"/>
    <w:rsid w:val="00B822EA"/>
    <w:rsid w:val="00B8264A"/>
    <w:rsid w:val="00B83777"/>
    <w:rsid w:val="00B84779"/>
    <w:rsid w:val="00B84C01"/>
    <w:rsid w:val="00B871BD"/>
    <w:rsid w:val="00B90CA5"/>
    <w:rsid w:val="00B91347"/>
    <w:rsid w:val="00B94D26"/>
    <w:rsid w:val="00B95286"/>
    <w:rsid w:val="00B961CE"/>
    <w:rsid w:val="00BA09D1"/>
    <w:rsid w:val="00BA12DA"/>
    <w:rsid w:val="00BA4F88"/>
    <w:rsid w:val="00BA604D"/>
    <w:rsid w:val="00BA6677"/>
    <w:rsid w:val="00BA6E70"/>
    <w:rsid w:val="00BB2252"/>
    <w:rsid w:val="00BB234D"/>
    <w:rsid w:val="00BB4C83"/>
    <w:rsid w:val="00BB7E07"/>
    <w:rsid w:val="00BC0469"/>
    <w:rsid w:val="00BC0830"/>
    <w:rsid w:val="00BC0B2E"/>
    <w:rsid w:val="00BC230C"/>
    <w:rsid w:val="00BC31AC"/>
    <w:rsid w:val="00BC32D6"/>
    <w:rsid w:val="00BC453C"/>
    <w:rsid w:val="00BC4BF1"/>
    <w:rsid w:val="00BC4C85"/>
    <w:rsid w:val="00BC599A"/>
    <w:rsid w:val="00BC63C0"/>
    <w:rsid w:val="00BC658E"/>
    <w:rsid w:val="00BC6AAE"/>
    <w:rsid w:val="00BD08D6"/>
    <w:rsid w:val="00BD0E41"/>
    <w:rsid w:val="00BD162E"/>
    <w:rsid w:val="00BD2003"/>
    <w:rsid w:val="00BD28F2"/>
    <w:rsid w:val="00BD645A"/>
    <w:rsid w:val="00BE11FC"/>
    <w:rsid w:val="00BE337B"/>
    <w:rsid w:val="00BE33C1"/>
    <w:rsid w:val="00BE3513"/>
    <w:rsid w:val="00BE3B8A"/>
    <w:rsid w:val="00BE5745"/>
    <w:rsid w:val="00BE7FD0"/>
    <w:rsid w:val="00BF2EC2"/>
    <w:rsid w:val="00BF3020"/>
    <w:rsid w:val="00BF38E9"/>
    <w:rsid w:val="00BF62B8"/>
    <w:rsid w:val="00BF6FE9"/>
    <w:rsid w:val="00C00422"/>
    <w:rsid w:val="00C0136A"/>
    <w:rsid w:val="00C01B15"/>
    <w:rsid w:val="00C01B9E"/>
    <w:rsid w:val="00C0238B"/>
    <w:rsid w:val="00C0493A"/>
    <w:rsid w:val="00C05C7E"/>
    <w:rsid w:val="00C0697D"/>
    <w:rsid w:val="00C0728B"/>
    <w:rsid w:val="00C10E3D"/>
    <w:rsid w:val="00C10EF7"/>
    <w:rsid w:val="00C1301A"/>
    <w:rsid w:val="00C130E9"/>
    <w:rsid w:val="00C13211"/>
    <w:rsid w:val="00C1415F"/>
    <w:rsid w:val="00C151BE"/>
    <w:rsid w:val="00C15932"/>
    <w:rsid w:val="00C16B49"/>
    <w:rsid w:val="00C17112"/>
    <w:rsid w:val="00C20B6B"/>
    <w:rsid w:val="00C22B1C"/>
    <w:rsid w:val="00C22BEE"/>
    <w:rsid w:val="00C22F8B"/>
    <w:rsid w:val="00C23361"/>
    <w:rsid w:val="00C23ED3"/>
    <w:rsid w:val="00C249C2"/>
    <w:rsid w:val="00C25A9D"/>
    <w:rsid w:val="00C30D9C"/>
    <w:rsid w:val="00C320A5"/>
    <w:rsid w:val="00C3329B"/>
    <w:rsid w:val="00C338B3"/>
    <w:rsid w:val="00C374E3"/>
    <w:rsid w:val="00C37EDF"/>
    <w:rsid w:val="00C4055B"/>
    <w:rsid w:val="00C414D4"/>
    <w:rsid w:val="00C42EFF"/>
    <w:rsid w:val="00C44FAD"/>
    <w:rsid w:val="00C45489"/>
    <w:rsid w:val="00C47510"/>
    <w:rsid w:val="00C47C08"/>
    <w:rsid w:val="00C521FB"/>
    <w:rsid w:val="00C5311C"/>
    <w:rsid w:val="00C533C4"/>
    <w:rsid w:val="00C533CF"/>
    <w:rsid w:val="00C576D8"/>
    <w:rsid w:val="00C6197E"/>
    <w:rsid w:val="00C6451C"/>
    <w:rsid w:val="00C6464D"/>
    <w:rsid w:val="00C64E1C"/>
    <w:rsid w:val="00C65DE0"/>
    <w:rsid w:val="00C7146D"/>
    <w:rsid w:val="00C717D6"/>
    <w:rsid w:val="00C718EA"/>
    <w:rsid w:val="00C7263D"/>
    <w:rsid w:val="00C729B7"/>
    <w:rsid w:val="00C73157"/>
    <w:rsid w:val="00C7522B"/>
    <w:rsid w:val="00C7578F"/>
    <w:rsid w:val="00C76544"/>
    <w:rsid w:val="00C76634"/>
    <w:rsid w:val="00C773BA"/>
    <w:rsid w:val="00C80B87"/>
    <w:rsid w:val="00C81972"/>
    <w:rsid w:val="00C82523"/>
    <w:rsid w:val="00C82536"/>
    <w:rsid w:val="00C8263E"/>
    <w:rsid w:val="00C82930"/>
    <w:rsid w:val="00C83221"/>
    <w:rsid w:val="00C834C4"/>
    <w:rsid w:val="00C8372E"/>
    <w:rsid w:val="00C850CC"/>
    <w:rsid w:val="00C86E6C"/>
    <w:rsid w:val="00C87D85"/>
    <w:rsid w:val="00C90A5F"/>
    <w:rsid w:val="00C90C03"/>
    <w:rsid w:val="00C90C7C"/>
    <w:rsid w:val="00C91375"/>
    <w:rsid w:val="00C92861"/>
    <w:rsid w:val="00C92DCE"/>
    <w:rsid w:val="00C9438E"/>
    <w:rsid w:val="00C94F34"/>
    <w:rsid w:val="00C95131"/>
    <w:rsid w:val="00C95221"/>
    <w:rsid w:val="00C95C95"/>
    <w:rsid w:val="00CA2698"/>
    <w:rsid w:val="00CA3A35"/>
    <w:rsid w:val="00CA3B1C"/>
    <w:rsid w:val="00CA3F81"/>
    <w:rsid w:val="00CA5067"/>
    <w:rsid w:val="00CA5463"/>
    <w:rsid w:val="00CA5B37"/>
    <w:rsid w:val="00CA74E8"/>
    <w:rsid w:val="00CB0345"/>
    <w:rsid w:val="00CB1A83"/>
    <w:rsid w:val="00CB1CBC"/>
    <w:rsid w:val="00CB26F3"/>
    <w:rsid w:val="00CB2C8F"/>
    <w:rsid w:val="00CB51C4"/>
    <w:rsid w:val="00CB5FB0"/>
    <w:rsid w:val="00CB7063"/>
    <w:rsid w:val="00CB7127"/>
    <w:rsid w:val="00CB7FF5"/>
    <w:rsid w:val="00CC042F"/>
    <w:rsid w:val="00CC1BD0"/>
    <w:rsid w:val="00CC2891"/>
    <w:rsid w:val="00CC3158"/>
    <w:rsid w:val="00CC38C3"/>
    <w:rsid w:val="00CC7A75"/>
    <w:rsid w:val="00CD2AB8"/>
    <w:rsid w:val="00CD450B"/>
    <w:rsid w:val="00CD51D5"/>
    <w:rsid w:val="00CD5FE3"/>
    <w:rsid w:val="00CD7394"/>
    <w:rsid w:val="00CE25DD"/>
    <w:rsid w:val="00CE3878"/>
    <w:rsid w:val="00CE4CAA"/>
    <w:rsid w:val="00CE5BFB"/>
    <w:rsid w:val="00CE60A1"/>
    <w:rsid w:val="00CE6869"/>
    <w:rsid w:val="00CE7992"/>
    <w:rsid w:val="00CF020B"/>
    <w:rsid w:val="00CF1018"/>
    <w:rsid w:val="00CF1414"/>
    <w:rsid w:val="00CF1764"/>
    <w:rsid w:val="00CF5574"/>
    <w:rsid w:val="00CF6595"/>
    <w:rsid w:val="00CF664E"/>
    <w:rsid w:val="00D0035A"/>
    <w:rsid w:val="00D015B2"/>
    <w:rsid w:val="00D02CFF"/>
    <w:rsid w:val="00D03BC3"/>
    <w:rsid w:val="00D07C44"/>
    <w:rsid w:val="00D07E0D"/>
    <w:rsid w:val="00D11657"/>
    <w:rsid w:val="00D121E9"/>
    <w:rsid w:val="00D12B33"/>
    <w:rsid w:val="00D137BD"/>
    <w:rsid w:val="00D13E4B"/>
    <w:rsid w:val="00D16966"/>
    <w:rsid w:val="00D16F57"/>
    <w:rsid w:val="00D175F4"/>
    <w:rsid w:val="00D208E8"/>
    <w:rsid w:val="00D2174A"/>
    <w:rsid w:val="00D21B5D"/>
    <w:rsid w:val="00D2234A"/>
    <w:rsid w:val="00D223E1"/>
    <w:rsid w:val="00D23570"/>
    <w:rsid w:val="00D24FE9"/>
    <w:rsid w:val="00D2635C"/>
    <w:rsid w:val="00D263C2"/>
    <w:rsid w:val="00D26EA5"/>
    <w:rsid w:val="00D270E1"/>
    <w:rsid w:val="00D277DF"/>
    <w:rsid w:val="00D31095"/>
    <w:rsid w:val="00D31FBA"/>
    <w:rsid w:val="00D33D64"/>
    <w:rsid w:val="00D33D92"/>
    <w:rsid w:val="00D33F9F"/>
    <w:rsid w:val="00D34894"/>
    <w:rsid w:val="00D34C15"/>
    <w:rsid w:val="00D34F0E"/>
    <w:rsid w:val="00D35A9C"/>
    <w:rsid w:val="00D369EC"/>
    <w:rsid w:val="00D36B3C"/>
    <w:rsid w:val="00D37199"/>
    <w:rsid w:val="00D376B2"/>
    <w:rsid w:val="00D3773F"/>
    <w:rsid w:val="00D40D18"/>
    <w:rsid w:val="00D40F4C"/>
    <w:rsid w:val="00D4342A"/>
    <w:rsid w:val="00D4439A"/>
    <w:rsid w:val="00D45863"/>
    <w:rsid w:val="00D46137"/>
    <w:rsid w:val="00D461BF"/>
    <w:rsid w:val="00D46240"/>
    <w:rsid w:val="00D46A53"/>
    <w:rsid w:val="00D46EAF"/>
    <w:rsid w:val="00D47D01"/>
    <w:rsid w:val="00D50455"/>
    <w:rsid w:val="00D517F0"/>
    <w:rsid w:val="00D54A24"/>
    <w:rsid w:val="00D54D43"/>
    <w:rsid w:val="00D55C0A"/>
    <w:rsid w:val="00D566C2"/>
    <w:rsid w:val="00D5718F"/>
    <w:rsid w:val="00D60674"/>
    <w:rsid w:val="00D612D3"/>
    <w:rsid w:val="00D61768"/>
    <w:rsid w:val="00D62535"/>
    <w:rsid w:val="00D63F30"/>
    <w:rsid w:val="00D64F58"/>
    <w:rsid w:val="00D65C84"/>
    <w:rsid w:val="00D660D6"/>
    <w:rsid w:val="00D676C0"/>
    <w:rsid w:val="00D67B1E"/>
    <w:rsid w:val="00D72479"/>
    <w:rsid w:val="00D73196"/>
    <w:rsid w:val="00D73330"/>
    <w:rsid w:val="00D7475E"/>
    <w:rsid w:val="00D74E98"/>
    <w:rsid w:val="00D760FB"/>
    <w:rsid w:val="00D76C48"/>
    <w:rsid w:val="00D76EE4"/>
    <w:rsid w:val="00D80E99"/>
    <w:rsid w:val="00D82280"/>
    <w:rsid w:val="00D90681"/>
    <w:rsid w:val="00D90A2C"/>
    <w:rsid w:val="00D90D88"/>
    <w:rsid w:val="00D91675"/>
    <w:rsid w:val="00D91A5C"/>
    <w:rsid w:val="00D91CBC"/>
    <w:rsid w:val="00D93812"/>
    <w:rsid w:val="00D93CC3"/>
    <w:rsid w:val="00D94D6D"/>
    <w:rsid w:val="00D9741B"/>
    <w:rsid w:val="00D9794A"/>
    <w:rsid w:val="00D97AFF"/>
    <w:rsid w:val="00DA04F2"/>
    <w:rsid w:val="00DA0A82"/>
    <w:rsid w:val="00DA1E11"/>
    <w:rsid w:val="00DA261E"/>
    <w:rsid w:val="00DA290A"/>
    <w:rsid w:val="00DA29A4"/>
    <w:rsid w:val="00DA34D2"/>
    <w:rsid w:val="00DA6763"/>
    <w:rsid w:val="00DA6B56"/>
    <w:rsid w:val="00DA7030"/>
    <w:rsid w:val="00DB0EAA"/>
    <w:rsid w:val="00DB0F1F"/>
    <w:rsid w:val="00DB1308"/>
    <w:rsid w:val="00DB190F"/>
    <w:rsid w:val="00DB1D9A"/>
    <w:rsid w:val="00DB2238"/>
    <w:rsid w:val="00DB5980"/>
    <w:rsid w:val="00DB6100"/>
    <w:rsid w:val="00DB7EE9"/>
    <w:rsid w:val="00DC0AD9"/>
    <w:rsid w:val="00DC0CAF"/>
    <w:rsid w:val="00DC0F81"/>
    <w:rsid w:val="00DC2C5E"/>
    <w:rsid w:val="00DC2FF6"/>
    <w:rsid w:val="00DC39B9"/>
    <w:rsid w:val="00DC49ED"/>
    <w:rsid w:val="00DC4C35"/>
    <w:rsid w:val="00DC5480"/>
    <w:rsid w:val="00DC6F7B"/>
    <w:rsid w:val="00DC714F"/>
    <w:rsid w:val="00DC7E5D"/>
    <w:rsid w:val="00DC7F0C"/>
    <w:rsid w:val="00DD2012"/>
    <w:rsid w:val="00DD214C"/>
    <w:rsid w:val="00DD3243"/>
    <w:rsid w:val="00DD3493"/>
    <w:rsid w:val="00DD5DB8"/>
    <w:rsid w:val="00DD6E49"/>
    <w:rsid w:val="00DD7119"/>
    <w:rsid w:val="00DE00F9"/>
    <w:rsid w:val="00DE0A7F"/>
    <w:rsid w:val="00DE335C"/>
    <w:rsid w:val="00DE3CE8"/>
    <w:rsid w:val="00DE4A6D"/>
    <w:rsid w:val="00DE4DD2"/>
    <w:rsid w:val="00DE4F8C"/>
    <w:rsid w:val="00DE6B69"/>
    <w:rsid w:val="00DE77A1"/>
    <w:rsid w:val="00DF1B67"/>
    <w:rsid w:val="00DF1F1F"/>
    <w:rsid w:val="00DF207A"/>
    <w:rsid w:val="00DF2FFC"/>
    <w:rsid w:val="00DF3677"/>
    <w:rsid w:val="00DF4748"/>
    <w:rsid w:val="00DF475B"/>
    <w:rsid w:val="00DF4C5D"/>
    <w:rsid w:val="00DF61C6"/>
    <w:rsid w:val="00DF6363"/>
    <w:rsid w:val="00DF6541"/>
    <w:rsid w:val="00DF7616"/>
    <w:rsid w:val="00DF7C89"/>
    <w:rsid w:val="00E00464"/>
    <w:rsid w:val="00E007AE"/>
    <w:rsid w:val="00E02C61"/>
    <w:rsid w:val="00E0308D"/>
    <w:rsid w:val="00E03833"/>
    <w:rsid w:val="00E03DCD"/>
    <w:rsid w:val="00E03E54"/>
    <w:rsid w:val="00E05B4A"/>
    <w:rsid w:val="00E05B4B"/>
    <w:rsid w:val="00E071CB"/>
    <w:rsid w:val="00E074AB"/>
    <w:rsid w:val="00E07FB2"/>
    <w:rsid w:val="00E110A7"/>
    <w:rsid w:val="00E1135C"/>
    <w:rsid w:val="00E12629"/>
    <w:rsid w:val="00E1263B"/>
    <w:rsid w:val="00E1263F"/>
    <w:rsid w:val="00E137E1"/>
    <w:rsid w:val="00E15338"/>
    <w:rsid w:val="00E159ED"/>
    <w:rsid w:val="00E166E2"/>
    <w:rsid w:val="00E20111"/>
    <w:rsid w:val="00E201FA"/>
    <w:rsid w:val="00E20FD6"/>
    <w:rsid w:val="00E212D3"/>
    <w:rsid w:val="00E21DD2"/>
    <w:rsid w:val="00E224BE"/>
    <w:rsid w:val="00E22999"/>
    <w:rsid w:val="00E245B0"/>
    <w:rsid w:val="00E24DF1"/>
    <w:rsid w:val="00E253A3"/>
    <w:rsid w:val="00E25BD2"/>
    <w:rsid w:val="00E27A46"/>
    <w:rsid w:val="00E30E83"/>
    <w:rsid w:val="00E3111E"/>
    <w:rsid w:val="00E31ED7"/>
    <w:rsid w:val="00E40110"/>
    <w:rsid w:val="00E41414"/>
    <w:rsid w:val="00E41AAE"/>
    <w:rsid w:val="00E41D97"/>
    <w:rsid w:val="00E42EB5"/>
    <w:rsid w:val="00E42EC4"/>
    <w:rsid w:val="00E430A8"/>
    <w:rsid w:val="00E47E46"/>
    <w:rsid w:val="00E50BFF"/>
    <w:rsid w:val="00E529F5"/>
    <w:rsid w:val="00E53735"/>
    <w:rsid w:val="00E53F44"/>
    <w:rsid w:val="00E5419A"/>
    <w:rsid w:val="00E54881"/>
    <w:rsid w:val="00E57221"/>
    <w:rsid w:val="00E5733A"/>
    <w:rsid w:val="00E57E5F"/>
    <w:rsid w:val="00E600B1"/>
    <w:rsid w:val="00E601C6"/>
    <w:rsid w:val="00E60997"/>
    <w:rsid w:val="00E610C1"/>
    <w:rsid w:val="00E61112"/>
    <w:rsid w:val="00E619B5"/>
    <w:rsid w:val="00E6249D"/>
    <w:rsid w:val="00E648AC"/>
    <w:rsid w:val="00E6637A"/>
    <w:rsid w:val="00E66BC8"/>
    <w:rsid w:val="00E70365"/>
    <w:rsid w:val="00E71684"/>
    <w:rsid w:val="00E7424D"/>
    <w:rsid w:val="00E74817"/>
    <w:rsid w:val="00E810A7"/>
    <w:rsid w:val="00E8189D"/>
    <w:rsid w:val="00E81E48"/>
    <w:rsid w:val="00E83C7B"/>
    <w:rsid w:val="00E841A0"/>
    <w:rsid w:val="00E841F6"/>
    <w:rsid w:val="00E845DB"/>
    <w:rsid w:val="00E84D2D"/>
    <w:rsid w:val="00E851C1"/>
    <w:rsid w:val="00E861A7"/>
    <w:rsid w:val="00E8632B"/>
    <w:rsid w:val="00E906FD"/>
    <w:rsid w:val="00E9084B"/>
    <w:rsid w:val="00E90974"/>
    <w:rsid w:val="00E90B4B"/>
    <w:rsid w:val="00E90BA6"/>
    <w:rsid w:val="00E9280A"/>
    <w:rsid w:val="00E964C9"/>
    <w:rsid w:val="00E973BA"/>
    <w:rsid w:val="00E979E9"/>
    <w:rsid w:val="00EA0A34"/>
    <w:rsid w:val="00EA2027"/>
    <w:rsid w:val="00EA2678"/>
    <w:rsid w:val="00EA29A8"/>
    <w:rsid w:val="00EA3078"/>
    <w:rsid w:val="00EA3766"/>
    <w:rsid w:val="00EA44B1"/>
    <w:rsid w:val="00EA4726"/>
    <w:rsid w:val="00EA6CD4"/>
    <w:rsid w:val="00EA7538"/>
    <w:rsid w:val="00EB1054"/>
    <w:rsid w:val="00EC088F"/>
    <w:rsid w:val="00EC16C2"/>
    <w:rsid w:val="00EC241C"/>
    <w:rsid w:val="00EC28A6"/>
    <w:rsid w:val="00EC3A35"/>
    <w:rsid w:val="00EC5052"/>
    <w:rsid w:val="00EC5392"/>
    <w:rsid w:val="00ED0915"/>
    <w:rsid w:val="00ED1E20"/>
    <w:rsid w:val="00ED24C5"/>
    <w:rsid w:val="00ED2673"/>
    <w:rsid w:val="00ED3FDB"/>
    <w:rsid w:val="00ED48FA"/>
    <w:rsid w:val="00ED6A3E"/>
    <w:rsid w:val="00EE023B"/>
    <w:rsid w:val="00EE265B"/>
    <w:rsid w:val="00EE3106"/>
    <w:rsid w:val="00EE398E"/>
    <w:rsid w:val="00EE3C0A"/>
    <w:rsid w:val="00EE3FD7"/>
    <w:rsid w:val="00EE4120"/>
    <w:rsid w:val="00EE4F54"/>
    <w:rsid w:val="00EE71D4"/>
    <w:rsid w:val="00EF0BB7"/>
    <w:rsid w:val="00EF0C12"/>
    <w:rsid w:val="00EF14B4"/>
    <w:rsid w:val="00EF1815"/>
    <w:rsid w:val="00EF2B57"/>
    <w:rsid w:val="00EF3575"/>
    <w:rsid w:val="00EF4028"/>
    <w:rsid w:val="00EF51CD"/>
    <w:rsid w:val="00EF7061"/>
    <w:rsid w:val="00F0119A"/>
    <w:rsid w:val="00F044ED"/>
    <w:rsid w:val="00F04531"/>
    <w:rsid w:val="00F06383"/>
    <w:rsid w:val="00F06488"/>
    <w:rsid w:val="00F10FFC"/>
    <w:rsid w:val="00F11E6B"/>
    <w:rsid w:val="00F1320B"/>
    <w:rsid w:val="00F13847"/>
    <w:rsid w:val="00F1428A"/>
    <w:rsid w:val="00F14317"/>
    <w:rsid w:val="00F14B12"/>
    <w:rsid w:val="00F14DD6"/>
    <w:rsid w:val="00F15CEC"/>
    <w:rsid w:val="00F15EA1"/>
    <w:rsid w:val="00F16352"/>
    <w:rsid w:val="00F164F6"/>
    <w:rsid w:val="00F16709"/>
    <w:rsid w:val="00F17472"/>
    <w:rsid w:val="00F205B9"/>
    <w:rsid w:val="00F20E74"/>
    <w:rsid w:val="00F2246D"/>
    <w:rsid w:val="00F22484"/>
    <w:rsid w:val="00F2304A"/>
    <w:rsid w:val="00F24562"/>
    <w:rsid w:val="00F24ED3"/>
    <w:rsid w:val="00F253C0"/>
    <w:rsid w:val="00F26AD3"/>
    <w:rsid w:val="00F27B8B"/>
    <w:rsid w:val="00F30F34"/>
    <w:rsid w:val="00F32B6C"/>
    <w:rsid w:val="00F33416"/>
    <w:rsid w:val="00F355A0"/>
    <w:rsid w:val="00F35620"/>
    <w:rsid w:val="00F37CD6"/>
    <w:rsid w:val="00F37CEF"/>
    <w:rsid w:val="00F37F98"/>
    <w:rsid w:val="00F41AAA"/>
    <w:rsid w:val="00F432E2"/>
    <w:rsid w:val="00F437EA"/>
    <w:rsid w:val="00F437EC"/>
    <w:rsid w:val="00F43E47"/>
    <w:rsid w:val="00F448F6"/>
    <w:rsid w:val="00F45076"/>
    <w:rsid w:val="00F4665B"/>
    <w:rsid w:val="00F46CAE"/>
    <w:rsid w:val="00F47C51"/>
    <w:rsid w:val="00F47CB5"/>
    <w:rsid w:val="00F54FE2"/>
    <w:rsid w:val="00F5724F"/>
    <w:rsid w:val="00F60292"/>
    <w:rsid w:val="00F607AB"/>
    <w:rsid w:val="00F63616"/>
    <w:rsid w:val="00F653DD"/>
    <w:rsid w:val="00F6641C"/>
    <w:rsid w:val="00F704CB"/>
    <w:rsid w:val="00F7060C"/>
    <w:rsid w:val="00F721C6"/>
    <w:rsid w:val="00F72433"/>
    <w:rsid w:val="00F7271C"/>
    <w:rsid w:val="00F7357D"/>
    <w:rsid w:val="00F74D20"/>
    <w:rsid w:val="00F76888"/>
    <w:rsid w:val="00F770C0"/>
    <w:rsid w:val="00F7736A"/>
    <w:rsid w:val="00F7787F"/>
    <w:rsid w:val="00F77E04"/>
    <w:rsid w:val="00F809AC"/>
    <w:rsid w:val="00F80A23"/>
    <w:rsid w:val="00F81684"/>
    <w:rsid w:val="00F819DC"/>
    <w:rsid w:val="00F81A00"/>
    <w:rsid w:val="00F851C5"/>
    <w:rsid w:val="00F85D94"/>
    <w:rsid w:val="00F864AE"/>
    <w:rsid w:val="00F86C37"/>
    <w:rsid w:val="00F870C4"/>
    <w:rsid w:val="00F87642"/>
    <w:rsid w:val="00F878B4"/>
    <w:rsid w:val="00F91796"/>
    <w:rsid w:val="00F92299"/>
    <w:rsid w:val="00F92382"/>
    <w:rsid w:val="00F927A1"/>
    <w:rsid w:val="00F933E9"/>
    <w:rsid w:val="00F93CE6"/>
    <w:rsid w:val="00F9408E"/>
    <w:rsid w:val="00F95627"/>
    <w:rsid w:val="00F95DA1"/>
    <w:rsid w:val="00F964F4"/>
    <w:rsid w:val="00F97FD9"/>
    <w:rsid w:val="00FA0518"/>
    <w:rsid w:val="00FA1F41"/>
    <w:rsid w:val="00FA2EBF"/>
    <w:rsid w:val="00FA5D51"/>
    <w:rsid w:val="00FA6075"/>
    <w:rsid w:val="00FA6930"/>
    <w:rsid w:val="00FA78ED"/>
    <w:rsid w:val="00FB0B19"/>
    <w:rsid w:val="00FB1081"/>
    <w:rsid w:val="00FB1107"/>
    <w:rsid w:val="00FB1267"/>
    <w:rsid w:val="00FB13F7"/>
    <w:rsid w:val="00FB14A5"/>
    <w:rsid w:val="00FB1E4E"/>
    <w:rsid w:val="00FB355C"/>
    <w:rsid w:val="00FB3CA7"/>
    <w:rsid w:val="00FB47C9"/>
    <w:rsid w:val="00FB5392"/>
    <w:rsid w:val="00FB5623"/>
    <w:rsid w:val="00FB6093"/>
    <w:rsid w:val="00FB7511"/>
    <w:rsid w:val="00FC1608"/>
    <w:rsid w:val="00FC20A8"/>
    <w:rsid w:val="00FC26CA"/>
    <w:rsid w:val="00FC2787"/>
    <w:rsid w:val="00FC5AD1"/>
    <w:rsid w:val="00FC5F18"/>
    <w:rsid w:val="00FC748B"/>
    <w:rsid w:val="00FC7F8B"/>
    <w:rsid w:val="00FD22E0"/>
    <w:rsid w:val="00FD26AF"/>
    <w:rsid w:val="00FD2A70"/>
    <w:rsid w:val="00FD3164"/>
    <w:rsid w:val="00FD4529"/>
    <w:rsid w:val="00FD5BC2"/>
    <w:rsid w:val="00FD60D2"/>
    <w:rsid w:val="00FD7197"/>
    <w:rsid w:val="00FD7C8E"/>
    <w:rsid w:val="00FE0932"/>
    <w:rsid w:val="00FE1E89"/>
    <w:rsid w:val="00FE545B"/>
    <w:rsid w:val="00FE7D6A"/>
    <w:rsid w:val="00FF1475"/>
    <w:rsid w:val="00FF328A"/>
    <w:rsid w:val="00FF35A9"/>
    <w:rsid w:val="00FF3CAE"/>
    <w:rsid w:val="00FF5443"/>
    <w:rsid w:val="00FF55D7"/>
    <w:rsid w:val="00FF599F"/>
    <w:rsid w:val="00FF61DF"/>
    <w:rsid w:val="00FF6280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F1CCC0"/>
  <w15:docId w15:val="{0AD0D979-C9ED-4D31-9940-B250CAE6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CA" w:eastAsia="fr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/>
    <w:lsdException w:name="List Bullet 3" w:semiHidden="1" w:uiPriority="1" w:unhideWhenUsed="1"/>
    <w:lsdException w:name="List Bullet 4" w:semiHidden="1" w:uiPriority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3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2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/>
    <w:lsdException w:name="Intense Emphasis" w:uiPriority="2"/>
    <w:lsdException w:name="Subtle Reference" w:uiPriority="2"/>
    <w:lsdException w:name="Intense Reference" w:uiPriority="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semiHidden/>
    <w:qFormat/>
    <w:rsid w:val="000A75A5"/>
    <w:rPr>
      <w:rFonts w:asciiTheme="minorHAnsi" w:hAnsiTheme="minorHAnsi"/>
      <w:szCs w:val="22"/>
      <w:lang w:val="pt-PT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F0E05"/>
    <w:pPr>
      <w:keepNext/>
      <w:keepLines/>
      <w:pageBreakBefore/>
      <w:numPr>
        <w:numId w:val="3"/>
      </w:numPr>
      <w:spacing w:before="240"/>
      <w:contextualSpacing/>
      <w:outlineLvl w:val="0"/>
    </w:pPr>
    <w:rPr>
      <w:rFonts w:asciiTheme="majorHAnsi" w:hAnsiTheme="majorHAnsi"/>
      <w:b/>
      <w:bCs/>
      <w:color w:val="991F3D" w:themeColor="accent2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E6501"/>
    <w:pPr>
      <w:keepNext/>
      <w:numPr>
        <w:ilvl w:val="1"/>
        <w:numId w:val="3"/>
      </w:numPr>
      <w:spacing w:before="200" w:after="60"/>
      <w:outlineLvl w:val="1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76FA7"/>
    <w:pPr>
      <w:keepNext/>
      <w:numPr>
        <w:ilvl w:val="2"/>
        <w:numId w:val="3"/>
      </w:numPr>
      <w:spacing w:before="120" w:after="120" w:line="271" w:lineRule="auto"/>
      <w:outlineLvl w:val="2"/>
    </w:pPr>
    <w:rPr>
      <w:rFonts w:asciiTheme="majorHAnsi" w:hAnsiTheme="majorHAnsi"/>
      <w:b/>
      <w:color w:val="991F3D" w:themeColor="text2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1B52E0"/>
    <w:pPr>
      <w:keepNext/>
      <w:numPr>
        <w:ilvl w:val="3"/>
        <w:numId w:val="3"/>
      </w:numPr>
      <w:spacing w:before="120" w:after="120"/>
      <w:outlineLvl w:val="3"/>
    </w:pPr>
    <w:rPr>
      <w:rFonts w:asciiTheme="majorHAnsi" w:hAnsiTheme="majorHAnsi"/>
      <w:bCs/>
      <w:iCs/>
      <w:color w:val="991F3D" w:themeColor="text2"/>
      <w:sz w:val="24"/>
    </w:rPr>
  </w:style>
  <w:style w:type="paragraph" w:styleId="Heading5">
    <w:name w:val="heading 5"/>
    <w:basedOn w:val="Normal"/>
    <w:next w:val="BodyText"/>
    <w:link w:val="Heading5Char"/>
    <w:uiPriority w:val="9"/>
    <w:rsid w:val="00E861A7"/>
    <w:pPr>
      <w:numPr>
        <w:ilvl w:val="4"/>
        <w:numId w:val="3"/>
      </w:numPr>
      <w:spacing w:before="120"/>
      <w:outlineLvl w:val="4"/>
    </w:pPr>
    <w:rPr>
      <w:rFonts w:asciiTheme="majorHAnsi" w:hAnsiTheme="majorHAnsi"/>
      <w:b/>
      <w:color w:val="991F3D" w:themeColor="accent2"/>
    </w:rPr>
  </w:style>
  <w:style w:type="paragraph" w:styleId="Heading6">
    <w:name w:val="heading 6"/>
    <w:basedOn w:val="Normal"/>
    <w:next w:val="BodyText"/>
    <w:link w:val="Heading6Char"/>
    <w:uiPriority w:val="9"/>
    <w:rsid w:val="0023023D"/>
    <w:pPr>
      <w:numPr>
        <w:ilvl w:val="5"/>
        <w:numId w:val="3"/>
      </w:numPr>
      <w:spacing w:before="120" w:line="271" w:lineRule="auto"/>
      <w:outlineLvl w:val="5"/>
    </w:pPr>
    <w:rPr>
      <w:bCs/>
      <w:iCs/>
    </w:rPr>
  </w:style>
  <w:style w:type="paragraph" w:styleId="Heading7">
    <w:name w:val="heading 7"/>
    <w:basedOn w:val="Normal"/>
    <w:next w:val="BodyText"/>
    <w:link w:val="Heading7Char"/>
    <w:uiPriority w:val="9"/>
    <w:rsid w:val="0023023D"/>
    <w:pPr>
      <w:numPr>
        <w:ilvl w:val="6"/>
        <w:numId w:val="3"/>
      </w:numPr>
      <w:spacing w:before="60"/>
      <w:outlineLvl w:val="6"/>
    </w:pPr>
    <w:rPr>
      <w:iCs/>
      <w:caps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3023D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3023D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E05"/>
    <w:rPr>
      <w:rFonts w:asciiTheme="majorHAnsi" w:hAnsiTheme="majorHAnsi"/>
      <w:b/>
      <w:bCs/>
      <w:color w:val="991F3D" w:themeColor="accent2"/>
      <w:sz w:val="36"/>
      <w:szCs w:val="28"/>
      <w:lang w:val="pt-PT" w:eastAsia="en-US"/>
    </w:rPr>
  </w:style>
  <w:style w:type="character" w:customStyle="1" w:styleId="Heading2Char">
    <w:name w:val="Heading 2 Char"/>
    <w:link w:val="Heading2"/>
    <w:uiPriority w:val="9"/>
    <w:rsid w:val="008E6501"/>
    <w:rPr>
      <w:rFonts w:asciiTheme="majorHAnsi" w:hAnsiTheme="majorHAnsi"/>
      <w:b/>
      <w:bCs/>
      <w:color w:val="991F3D" w:themeColor="accent2"/>
      <w:sz w:val="28"/>
      <w:szCs w:val="26"/>
      <w:lang w:val="pt-PT" w:eastAsia="en-US"/>
    </w:rPr>
  </w:style>
  <w:style w:type="character" w:customStyle="1" w:styleId="Heading3Char">
    <w:name w:val="Heading 3 Char"/>
    <w:link w:val="Heading3"/>
    <w:uiPriority w:val="9"/>
    <w:rsid w:val="00076FA7"/>
    <w:rPr>
      <w:rFonts w:asciiTheme="majorHAnsi" w:hAnsiTheme="majorHAnsi"/>
      <w:b/>
      <w:color w:val="991F3D" w:themeColor="text2"/>
      <w:sz w:val="24"/>
      <w:szCs w:val="22"/>
      <w:lang w:val="pt-PT" w:eastAsia="en-US"/>
    </w:rPr>
  </w:style>
  <w:style w:type="character" w:customStyle="1" w:styleId="Heading4Char">
    <w:name w:val="Heading 4 Char"/>
    <w:link w:val="Heading4"/>
    <w:uiPriority w:val="9"/>
    <w:rsid w:val="001B52E0"/>
    <w:rPr>
      <w:rFonts w:asciiTheme="majorHAnsi" w:hAnsiTheme="majorHAnsi"/>
      <w:bCs/>
      <w:iCs/>
      <w:color w:val="991F3D" w:themeColor="text2"/>
      <w:sz w:val="24"/>
      <w:szCs w:val="22"/>
      <w:lang w:val="pt-PT" w:eastAsia="en-US"/>
    </w:rPr>
  </w:style>
  <w:style w:type="character" w:customStyle="1" w:styleId="Heading5Char">
    <w:name w:val="Heading 5 Char"/>
    <w:link w:val="Heading5"/>
    <w:uiPriority w:val="9"/>
    <w:rsid w:val="00E861A7"/>
    <w:rPr>
      <w:rFonts w:asciiTheme="majorHAnsi" w:hAnsiTheme="majorHAnsi"/>
      <w:b/>
      <w:color w:val="991F3D" w:themeColor="accent2"/>
      <w:szCs w:val="22"/>
      <w:lang w:val="pt-PT" w:eastAsia="en-US"/>
    </w:rPr>
  </w:style>
  <w:style w:type="character" w:customStyle="1" w:styleId="Heading6Char">
    <w:name w:val="Heading 6 Char"/>
    <w:link w:val="Heading6"/>
    <w:uiPriority w:val="9"/>
    <w:rsid w:val="0023023D"/>
    <w:rPr>
      <w:rFonts w:asciiTheme="minorHAnsi" w:hAnsiTheme="minorHAnsi"/>
      <w:bCs/>
      <w:iCs/>
      <w:szCs w:val="22"/>
      <w:lang w:val="pt-PT" w:eastAsia="en-US"/>
    </w:rPr>
  </w:style>
  <w:style w:type="character" w:customStyle="1" w:styleId="Heading7Char">
    <w:name w:val="Heading 7 Char"/>
    <w:link w:val="Heading7"/>
    <w:uiPriority w:val="9"/>
    <w:rsid w:val="0023023D"/>
    <w:rPr>
      <w:rFonts w:asciiTheme="minorHAnsi" w:hAnsiTheme="minorHAnsi"/>
      <w:iCs/>
      <w:caps/>
      <w:sz w:val="16"/>
      <w:szCs w:val="22"/>
      <w:lang w:val="pt-PT" w:eastAsia="en-US"/>
    </w:rPr>
  </w:style>
  <w:style w:type="character" w:customStyle="1" w:styleId="Heading8Char">
    <w:name w:val="Heading 8 Char"/>
    <w:link w:val="Heading8"/>
    <w:uiPriority w:val="9"/>
    <w:semiHidden/>
    <w:rsid w:val="0023023D"/>
    <w:rPr>
      <w:rFonts w:asciiTheme="minorHAnsi" w:hAnsiTheme="minorHAnsi"/>
      <w:lang w:val="pt-PT" w:eastAsia="en-US"/>
    </w:rPr>
  </w:style>
  <w:style w:type="character" w:customStyle="1" w:styleId="Heading9Char">
    <w:name w:val="Heading 9 Char"/>
    <w:link w:val="Heading9"/>
    <w:uiPriority w:val="9"/>
    <w:semiHidden/>
    <w:rsid w:val="0023023D"/>
    <w:rPr>
      <w:rFonts w:asciiTheme="minorHAnsi" w:hAnsiTheme="minorHAnsi"/>
      <w:i/>
      <w:iCs/>
      <w:spacing w:val="5"/>
      <w:lang w:val="pt-PT" w:eastAsia="en-US"/>
    </w:rPr>
  </w:style>
  <w:style w:type="paragraph" w:styleId="Caption">
    <w:name w:val="caption"/>
    <w:basedOn w:val="Normal"/>
    <w:next w:val="Normal"/>
    <w:uiPriority w:val="35"/>
    <w:unhideWhenUsed/>
    <w:rsid w:val="0023023D"/>
    <w:rPr>
      <w:bCs/>
      <w:color w:val="991F3D" w:themeColor="text2"/>
      <w:sz w:val="16"/>
      <w:szCs w:val="16"/>
    </w:rPr>
  </w:style>
  <w:style w:type="paragraph" w:styleId="Title">
    <w:name w:val="Title"/>
    <w:basedOn w:val="Normal"/>
    <w:next w:val="BodyText"/>
    <w:link w:val="TitleChar"/>
    <w:uiPriority w:val="16"/>
    <w:rsid w:val="00784C2F"/>
    <w:pPr>
      <w:spacing w:line="240" w:lineRule="auto"/>
      <w:contextualSpacing/>
    </w:pPr>
    <w:rPr>
      <w:b/>
      <w:color w:val="991F3D" w:themeColor="text2"/>
      <w:spacing w:val="5"/>
      <w:sz w:val="64"/>
      <w:szCs w:val="48"/>
    </w:rPr>
  </w:style>
  <w:style w:type="character" w:customStyle="1" w:styleId="TitleChar">
    <w:name w:val="Title Char"/>
    <w:link w:val="Title"/>
    <w:uiPriority w:val="16"/>
    <w:rsid w:val="00784C2F"/>
    <w:rPr>
      <w:rFonts w:asciiTheme="minorHAnsi" w:hAnsiTheme="minorHAnsi"/>
      <w:b/>
      <w:color w:val="991F3D" w:themeColor="text2"/>
      <w:spacing w:val="5"/>
      <w:sz w:val="64"/>
      <w:szCs w:val="48"/>
      <w:lang w:val="pt-PT" w:eastAsia="en-US"/>
    </w:rPr>
  </w:style>
  <w:style w:type="paragraph" w:styleId="Subtitle">
    <w:name w:val="Subtitle"/>
    <w:basedOn w:val="Normal"/>
    <w:next w:val="BodyText"/>
    <w:link w:val="SubtitleChar"/>
    <w:uiPriority w:val="17"/>
    <w:unhideWhenUsed/>
    <w:rsid w:val="0023023D"/>
    <w:pPr>
      <w:spacing w:after="240"/>
    </w:pPr>
    <w:rPr>
      <w:b/>
      <w:iCs/>
      <w:color w:val="991F3D" w:themeColor="accent2"/>
      <w:sz w:val="56"/>
      <w:szCs w:val="24"/>
    </w:rPr>
  </w:style>
  <w:style w:type="character" w:customStyle="1" w:styleId="SubtitleChar">
    <w:name w:val="Subtitle Char"/>
    <w:link w:val="Subtitle"/>
    <w:uiPriority w:val="17"/>
    <w:rsid w:val="0023023D"/>
    <w:rPr>
      <w:rFonts w:asciiTheme="minorHAnsi" w:hAnsiTheme="minorHAnsi"/>
      <w:b/>
      <w:iCs/>
      <w:color w:val="991F3D" w:themeColor="accent2"/>
      <w:sz w:val="56"/>
      <w:szCs w:val="24"/>
      <w:lang w:val="pt-PT" w:eastAsia="en-US"/>
    </w:rPr>
  </w:style>
  <w:style w:type="character" w:styleId="Strong">
    <w:name w:val="Strong"/>
    <w:uiPriority w:val="22"/>
    <w:qFormat/>
    <w:rsid w:val="0023023D"/>
    <w:rPr>
      <w:b/>
      <w:bCs/>
    </w:rPr>
  </w:style>
  <w:style w:type="character" w:styleId="Emphasis">
    <w:name w:val="Emphasis"/>
    <w:uiPriority w:val="2"/>
    <w:qFormat/>
    <w:rsid w:val="002302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23023D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3023D"/>
    <w:rPr>
      <w:rFonts w:asciiTheme="minorHAnsi" w:hAnsiTheme="minorHAnsi"/>
      <w:szCs w:val="22"/>
      <w:lang w:val="pt-PT" w:eastAsia="en-US"/>
    </w:rPr>
  </w:style>
  <w:style w:type="paragraph" w:styleId="ListParagraph">
    <w:name w:val="List Paragraph"/>
    <w:basedOn w:val="Normal"/>
    <w:uiPriority w:val="34"/>
    <w:rsid w:val="0023023D"/>
    <w:pPr>
      <w:numPr>
        <w:numId w:val="8"/>
      </w:numPr>
      <w:spacing w:after="60"/>
    </w:pPr>
  </w:style>
  <w:style w:type="paragraph" w:styleId="Quote">
    <w:name w:val="Quote"/>
    <w:basedOn w:val="Normal"/>
    <w:next w:val="BodyText"/>
    <w:link w:val="QuoteChar"/>
    <w:uiPriority w:val="29"/>
    <w:rsid w:val="0023023D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23023D"/>
    <w:rPr>
      <w:rFonts w:asciiTheme="minorHAnsi" w:hAnsiTheme="minorHAnsi"/>
      <w:i/>
      <w:iCs/>
      <w:color w:val="991F3D" w:themeColor="accent2"/>
      <w:sz w:val="28"/>
      <w:szCs w:val="22"/>
      <w:lang w:val="pt-PT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rsid w:val="002302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23023D"/>
    <w:rPr>
      <w:rFonts w:asciiTheme="minorHAnsi" w:hAnsiTheme="minorHAnsi"/>
      <w:b/>
      <w:bCs/>
      <w:i/>
      <w:iCs/>
      <w:szCs w:val="22"/>
      <w:lang w:val="pt-PT" w:eastAsia="en-US"/>
    </w:rPr>
  </w:style>
  <w:style w:type="character" w:styleId="SubtleEmphasis">
    <w:name w:val="Subtle Emphasis"/>
    <w:uiPriority w:val="2"/>
    <w:rsid w:val="0023023D"/>
    <w:rPr>
      <w:i/>
      <w:iCs/>
    </w:rPr>
  </w:style>
  <w:style w:type="character" w:styleId="IntenseEmphasis">
    <w:name w:val="Intense Emphasis"/>
    <w:uiPriority w:val="2"/>
    <w:semiHidden/>
    <w:rsid w:val="0023023D"/>
    <w:rPr>
      <w:b/>
      <w:bCs/>
    </w:rPr>
  </w:style>
  <w:style w:type="character" w:styleId="SubtleReference">
    <w:name w:val="Subtle Reference"/>
    <w:uiPriority w:val="2"/>
    <w:semiHidden/>
    <w:rsid w:val="0023023D"/>
    <w:rPr>
      <w:smallCaps/>
    </w:rPr>
  </w:style>
  <w:style w:type="character" w:styleId="IntenseReference">
    <w:name w:val="Intense Reference"/>
    <w:uiPriority w:val="2"/>
    <w:semiHidden/>
    <w:rsid w:val="0023023D"/>
    <w:rPr>
      <w:smallCaps/>
      <w:spacing w:val="5"/>
      <w:u w:val="single"/>
    </w:rPr>
  </w:style>
  <w:style w:type="character" w:styleId="BookTitle">
    <w:name w:val="Book Title"/>
    <w:uiPriority w:val="33"/>
    <w:semiHidden/>
    <w:rsid w:val="0023023D"/>
    <w:rPr>
      <w:i/>
      <w:iCs/>
      <w:smallCap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23023D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next w:val="BodyText"/>
    <w:link w:val="HeaderChar"/>
    <w:uiPriority w:val="99"/>
    <w:unhideWhenUsed/>
    <w:rsid w:val="0023023D"/>
    <w:pPr>
      <w:tabs>
        <w:tab w:val="left" w:pos="360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3023D"/>
    <w:rPr>
      <w:rFonts w:asciiTheme="minorHAnsi" w:hAnsiTheme="minorHAnsi"/>
      <w:sz w:val="16"/>
      <w:szCs w:val="22"/>
      <w:lang w:val="pt-PT" w:eastAsia="en-US"/>
    </w:rPr>
  </w:style>
  <w:style w:type="paragraph" w:styleId="Footer">
    <w:name w:val="footer"/>
    <w:basedOn w:val="Normal"/>
    <w:link w:val="FooterChar"/>
    <w:uiPriority w:val="99"/>
    <w:unhideWhenUsed/>
    <w:rsid w:val="0023023D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23023D"/>
    <w:rPr>
      <w:rFonts w:asciiTheme="minorHAnsi" w:hAnsiTheme="minorHAnsi"/>
      <w:sz w:val="14"/>
      <w:szCs w:val="22"/>
      <w:lang w:val="pt-P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023D"/>
    <w:rPr>
      <w:rFonts w:ascii="Tahoma" w:hAnsi="Tahoma" w:cs="Tahoma"/>
      <w:sz w:val="16"/>
      <w:szCs w:val="16"/>
      <w:lang w:val="pt-PT" w:eastAsia="en-US"/>
    </w:rPr>
  </w:style>
  <w:style w:type="paragraph" w:customStyle="1" w:styleId="Intro">
    <w:name w:val="Intro"/>
    <w:basedOn w:val="Normal"/>
    <w:next w:val="BodyText"/>
    <w:uiPriority w:val="3"/>
    <w:rsid w:val="0023023D"/>
    <w:pPr>
      <w:spacing w:after="640" w:line="240" w:lineRule="auto"/>
      <w:contextualSpacing/>
    </w:pPr>
    <w:rPr>
      <w:b/>
      <w:color w:val="991F3D" w:themeColor="accent2"/>
      <w:sz w:val="36"/>
    </w:rPr>
  </w:style>
  <w:style w:type="numbering" w:customStyle="1" w:styleId="CGI-Headings">
    <w:name w:val="CGI - Headings"/>
    <w:uiPriority w:val="99"/>
    <w:rsid w:val="0023023D"/>
    <w:pPr>
      <w:numPr>
        <w:numId w:val="2"/>
      </w:numPr>
    </w:pPr>
  </w:style>
  <w:style w:type="paragraph" w:customStyle="1" w:styleId="GenericSubTitle">
    <w:name w:val="Generic Sub Title"/>
    <w:next w:val="BodyText"/>
    <w:uiPriority w:val="12"/>
    <w:rsid w:val="0023023D"/>
    <w:pPr>
      <w:keepNext/>
      <w:keepLines/>
      <w:spacing w:before="120" w:after="60"/>
    </w:pPr>
    <w:rPr>
      <w:b/>
      <w:noProof/>
      <w:color w:val="991F3D" w:themeColor="accent2"/>
      <w:szCs w:val="26"/>
      <w:lang w:val="en-US"/>
    </w:rPr>
  </w:style>
  <w:style w:type="paragraph" w:styleId="List">
    <w:name w:val="List"/>
    <w:basedOn w:val="Normal"/>
    <w:uiPriority w:val="99"/>
    <w:semiHidden/>
    <w:rsid w:val="0023023D"/>
    <w:pPr>
      <w:ind w:left="360" w:hanging="360"/>
      <w:contextualSpacing/>
    </w:pPr>
  </w:style>
  <w:style w:type="paragraph" w:styleId="BlockText">
    <w:name w:val="Block Text"/>
    <w:basedOn w:val="Normal"/>
    <w:next w:val="BodyText"/>
    <w:uiPriority w:val="13"/>
    <w:rsid w:val="0023023D"/>
    <w:pPr>
      <w:pBdr>
        <w:top w:val="single" w:sz="2" w:space="10" w:color="FFFFFF" w:themeColor="background1"/>
        <w:left w:val="single" w:sz="2" w:space="10" w:color="FFFFFF" w:themeColor="background1"/>
        <w:bottom w:val="single" w:sz="2" w:space="10" w:color="FFFFFF" w:themeColor="background1"/>
        <w:right w:val="single" w:sz="2" w:space="10" w:color="FFFFFF" w:themeColor="background1"/>
      </w:pBdr>
      <w:shd w:val="clear" w:color="auto" w:fill="991F3D" w:themeFill="accent2"/>
      <w:ind w:left="216" w:right="216"/>
    </w:pPr>
    <w:rPr>
      <w:rFonts w:eastAsiaTheme="minorEastAsia" w:cstheme="minorBidi"/>
      <w:iCs/>
      <w:color w:val="FFFFFF" w:themeColor="background1"/>
    </w:rPr>
  </w:style>
  <w:style w:type="paragraph" w:customStyle="1" w:styleId="Note">
    <w:name w:val="Note"/>
    <w:basedOn w:val="Normal"/>
    <w:next w:val="BodyText"/>
    <w:uiPriority w:val="3"/>
    <w:rsid w:val="0023023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BodyText"/>
    <w:uiPriority w:val="99"/>
    <w:rsid w:val="0023023D"/>
    <w:pPr>
      <w:spacing w:line="240" w:lineRule="auto"/>
    </w:pPr>
    <w:rPr>
      <w:b/>
      <w:color w:val="E31937" w:themeColor="accent1"/>
      <w:sz w:val="64"/>
      <w:szCs w:val="48"/>
    </w:rPr>
  </w:style>
  <w:style w:type="paragraph" w:customStyle="1" w:styleId="Cover-Proposalname">
    <w:name w:val="Cover - Proposal name"/>
    <w:basedOn w:val="Cover-Title"/>
    <w:next w:val="BodyText"/>
    <w:uiPriority w:val="99"/>
    <w:rsid w:val="0023023D"/>
    <w:rPr>
      <w:color w:val="FF6A00" w:themeColor="accent3"/>
    </w:rPr>
  </w:style>
  <w:style w:type="paragraph" w:customStyle="1" w:styleId="Cover-footersecurity">
    <w:name w:val="Cover - footer security"/>
    <w:basedOn w:val="Footer"/>
    <w:next w:val="BodyText"/>
    <w:uiPriority w:val="99"/>
    <w:rsid w:val="0023023D"/>
    <w:pPr>
      <w:spacing w:after="60"/>
    </w:pPr>
    <w:rPr>
      <w:b/>
      <w:color w:val="F2A200" w:themeColor="accent5"/>
      <w:sz w:val="32"/>
      <w:szCs w:val="28"/>
    </w:rPr>
  </w:style>
  <w:style w:type="paragraph" w:customStyle="1" w:styleId="Footersecurity">
    <w:name w:val="Footer security"/>
    <w:basedOn w:val="Footer"/>
    <w:next w:val="BodyText"/>
    <w:uiPriority w:val="99"/>
    <w:rsid w:val="0023023D"/>
    <w:rPr>
      <w:b/>
      <w:color w:val="F2A200" w:themeColor="accent5"/>
      <w:sz w:val="20"/>
      <w:szCs w:val="16"/>
    </w:rPr>
  </w:style>
  <w:style w:type="character" w:styleId="PageNumber">
    <w:name w:val="page number"/>
    <w:basedOn w:val="DefaultParagraphFont"/>
    <w:uiPriority w:val="99"/>
    <w:unhideWhenUsed/>
    <w:rsid w:val="0023023D"/>
    <w:rPr>
      <w:sz w:val="18"/>
    </w:rPr>
  </w:style>
  <w:style w:type="paragraph" w:styleId="TOC1">
    <w:name w:val="toc 1"/>
    <w:basedOn w:val="Normal"/>
    <w:next w:val="BodyText"/>
    <w:autoRedefine/>
    <w:uiPriority w:val="39"/>
    <w:unhideWhenUsed/>
    <w:rsid w:val="00DA6763"/>
    <w:pPr>
      <w:spacing w:before="120"/>
    </w:pPr>
    <w:rPr>
      <w:rFonts w:asciiTheme="majorHAnsi" w:hAnsiTheme="majorHAnsi"/>
      <w:b/>
      <w:bCs/>
      <w:smallCaps/>
      <w:color w:val="991F3D" w:themeColor="text2"/>
      <w:szCs w:val="28"/>
    </w:rPr>
  </w:style>
  <w:style w:type="paragraph" w:styleId="TOC2">
    <w:name w:val="toc 2"/>
    <w:basedOn w:val="Normal"/>
    <w:next w:val="BodyText"/>
    <w:autoRedefine/>
    <w:uiPriority w:val="39"/>
    <w:unhideWhenUsed/>
    <w:rsid w:val="00DA6763"/>
    <w:pPr>
      <w:spacing w:before="40"/>
    </w:pPr>
    <w:rPr>
      <w:b/>
      <w:smallCaps/>
      <w:color w:val="363534" w:themeColor="text1"/>
    </w:rPr>
  </w:style>
  <w:style w:type="paragraph" w:styleId="TOC3">
    <w:name w:val="toc 3"/>
    <w:basedOn w:val="Normal"/>
    <w:next w:val="BodyText"/>
    <w:autoRedefine/>
    <w:uiPriority w:val="39"/>
    <w:unhideWhenUsed/>
    <w:rsid w:val="00DA6763"/>
    <w:pPr>
      <w:spacing w:before="4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23023D"/>
    <w:rPr>
      <w:color w:val="E67386" w:themeColor="hyperlink"/>
      <w:u w:val="single"/>
    </w:rPr>
  </w:style>
  <w:style w:type="paragraph" w:styleId="TOC4">
    <w:name w:val="toc 4"/>
    <w:basedOn w:val="Normal"/>
    <w:next w:val="BodyText"/>
    <w:uiPriority w:val="39"/>
    <w:unhideWhenUsed/>
    <w:rsid w:val="00DA6763"/>
    <w:pPr>
      <w:spacing w:before="40"/>
    </w:pPr>
    <w:rPr>
      <w:color w:val="50565B" w:themeColor="accent6" w:themeShade="80"/>
      <w:sz w:val="18"/>
    </w:rPr>
  </w:style>
  <w:style w:type="paragraph" w:styleId="TOC5">
    <w:name w:val="toc 5"/>
    <w:basedOn w:val="Normal"/>
    <w:next w:val="BodyText"/>
    <w:autoRedefine/>
    <w:uiPriority w:val="39"/>
    <w:unhideWhenUsed/>
    <w:rsid w:val="007F147B"/>
    <w:pPr>
      <w:spacing w:before="40"/>
    </w:pPr>
    <w:rPr>
      <w:i/>
      <w:color w:val="363534" w:themeColor="text1"/>
      <w:sz w:val="18"/>
    </w:rPr>
  </w:style>
  <w:style w:type="paragraph" w:customStyle="1" w:styleId="Appendixheading1">
    <w:name w:val="Appendix heading 1"/>
    <w:basedOn w:val="Heading1"/>
    <w:next w:val="BodyText"/>
    <w:uiPriority w:val="10"/>
    <w:rsid w:val="0023023D"/>
    <w:pPr>
      <w:numPr>
        <w:numId w:val="1"/>
      </w:numPr>
    </w:pPr>
  </w:style>
  <w:style w:type="paragraph" w:customStyle="1" w:styleId="Appendixheading2">
    <w:name w:val="Appendix heading 2"/>
    <w:basedOn w:val="Normal"/>
    <w:next w:val="BodyText"/>
    <w:uiPriority w:val="10"/>
    <w:rsid w:val="0023023D"/>
    <w:pPr>
      <w:spacing w:before="200" w:after="60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customStyle="1" w:styleId="Appendixheading3">
    <w:name w:val="Appendix heading 3"/>
    <w:basedOn w:val="Normal"/>
    <w:next w:val="BodyText"/>
    <w:uiPriority w:val="10"/>
    <w:rsid w:val="0023023D"/>
    <w:pPr>
      <w:spacing w:before="120"/>
    </w:pPr>
    <w:rPr>
      <w:rFonts w:asciiTheme="majorHAnsi" w:hAnsiTheme="majorHAnsi"/>
      <w:b/>
      <w:color w:val="991F3D" w:themeColor="text2"/>
      <w:sz w:val="24"/>
    </w:rPr>
  </w:style>
  <w:style w:type="paragraph" w:customStyle="1" w:styleId="Appendixheading4">
    <w:name w:val="Appendix heading 4"/>
    <w:basedOn w:val="Normal"/>
    <w:next w:val="BodyText"/>
    <w:uiPriority w:val="10"/>
    <w:rsid w:val="0023023D"/>
    <w:pPr>
      <w:spacing w:before="120"/>
    </w:pPr>
    <w:rPr>
      <w:rFonts w:asciiTheme="majorHAnsi" w:hAnsiTheme="majorHAnsi"/>
      <w:bCs/>
      <w:iCs/>
      <w:color w:val="991F3D" w:themeColor="text2"/>
      <w:sz w:val="24"/>
    </w:rPr>
  </w:style>
  <w:style w:type="paragraph" w:customStyle="1" w:styleId="Appendixheading5">
    <w:name w:val="Appendix heading 5"/>
    <w:basedOn w:val="Normal"/>
    <w:next w:val="BodyText"/>
    <w:uiPriority w:val="10"/>
    <w:rsid w:val="0023023D"/>
    <w:pPr>
      <w:spacing w:before="120"/>
    </w:pPr>
    <w:rPr>
      <w:rFonts w:asciiTheme="majorHAnsi" w:hAnsiTheme="majorHAnsi"/>
      <w:b/>
    </w:rPr>
  </w:style>
  <w:style w:type="numbering" w:customStyle="1" w:styleId="CGI-Appendix">
    <w:name w:val="CGI - Appendix"/>
    <w:uiPriority w:val="99"/>
    <w:rsid w:val="0023023D"/>
    <w:pPr>
      <w:numPr>
        <w:numId w:val="1"/>
      </w:numPr>
    </w:pPr>
  </w:style>
  <w:style w:type="paragraph" w:customStyle="1" w:styleId="GenericTitle">
    <w:name w:val="Generic Title"/>
    <w:next w:val="BodyText"/>
    <w:uiPriority w:val="11"/>
    <w:rsid w:val="0023023D"/>
    <w:pPr>
      <w:spacing w:before="240"/>
    </w:pPr>
    <w:rPr>
      <w:rFonts w:asciiTheme="majorHAnsi" w:hAnsiTheme="majorHAnsi"/>
      <w:b/>
      <w:bCs/>
      <w:color w:val="991F3D" w:themeColor="accent2"/>
      <w:sz w:val="40"/>
      <w:szCs w:val="28"/>
      <w:lang w:val="en-US" w:eastAsia="en-US"/>
    </w:rPr>
  </w:style>
  <w:style w:type="table" w:styleId="TableGrid">
    <w:name w:val="Table Grid"/>
    <w:basedOn w:val="TableNormal"/>
    <w:uiPriority w:val="59"/>
    <w:rsid w:val="002302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Normal"/>
    <w:uiPriority w:val="99"/>
    <w:rsid w:val="00BE5745"/>
    <w:pPr>
      <w:spacing w:line="240" w:lineRule="auto"/>
    </w:pPr>
    <w:rPr>
      <w:rFonts w:asciiTheme="minorHAnsi" w:hAnsiTheme="minorHAnsi"/>
      <w:sz w:val="16"/>
    </w:rPr>
    <w:tblPr>
      <w:tblInd w:w="120" w:type="dxa"/>
      <w:tblBorders>
        <w:top w:val="single" w:sz="4" w:space="0" w:color="363534" w:themeColor="text1"/>
        <w:left w:val="single" w:sz="4" w:space="0" w:color="363534" w:themeColor="text1"/>
        <w:bottom w:val="single" w:sz="4" w:space="0" w:color="363534" w:themeColor="text1"/>
        <w:right w:val="single" w:sz="4" w:space="0" w:color="363534" w:themeColor="text1"/>
        <w:insideH w:val="single" w:sz="4" w:space="0" w:color="363534" w:themeColor="text1"/>
        <w:insideV w:val="single" w:sz="4" w:space="0" w:color="363534" w:themeColor="text1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363534" w:themeColor="text1"/>
          <w:insideV w:val="single" w:sz="4" w:space="0" w:color="FFFFFF" w:themeColor="background1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363534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table" w:customStyle="1" w:styleId="Ombrageclair1">
    <w:name w:val="Ombrage clair1"/>
    <w:basedOn w:val="TableNormal"/>
    <w:uiPriority w:val="60"/>
    <w:rsid w:val="0023023D"/>
    <w:pPr>
      <w:spacing w:line="240" w:lineRule="auto"/>
    </w:pPr>
    <w:rPr>
      <w:color w:val="282727" w:themeColor="text1" w:themeShade="BF"/>
    </w:rPr>
    <w:tblPr>
      <w:tblStyleRowBandSize w:val="1"/>
      <w:tblStyleColBandSize w:val="1"/>
      <w:tblBorders>
        <w:top w:val="single" w:sz="8" w:space="0" w:color="363534" w:themeColor="text1"/>
        <w:bottom w:val="single" w:sz="8" w:space="0" w:color="36353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 w:themeColor="text1"/>
          <w:left w:val="nil"/>
          <w:bottom w:val="single" w:sz="8" w:space="0" w:color="36353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 w:themeColor="text1"/>
          <w:left w:val="nil"/>
          <w:bottom w:val="single" w:sz="8" w:space="0" w:color="36353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 w:themeFill="text1" w:themeFillTint="3F"/>
      </w:tcPr>
    </w:tblStylePr>
  </w:style>
  <w:style w:type="table" w:styleId="MediumGrid3-Accent3">
    <w:name w:val="Medium Grid 3 Accent 3"/>
    <w:basedOn w:val="TableNormal"/>
    <w:uiPriority w:val="69"/>
    <w:rsid w:val="000A75A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A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A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A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A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4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480" w:themeFill="accent3" w:themeFillTint="7F"/>
      </w:tcPr>
    </w:tblStylePr>
  </w:style>
  <w:style w:type="paragraph" w:styleId="BodyText">
    <w:name w:val="Body Text"/>
    <w:basedOn w:val="Normal"/>
    <w:link w:val="BodyTextChar"/>
    <w:uiPriority w:val="99"/>
    <w:qFormat/>
    <w:rsid w:val="00787E1A"/>
    <w:pPr>
      <w:spacing w:before="40" w:after="8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787E1A"/>
    <w:rPr>
      <w:rFonts w:asciiTheme="minorHAnsi" w:hAnsiTheme="minorHAnsi"/>
      <w:szCs w:val="22"/>
      <w:lang w:val="pt-PT" w:eastAsia="en-US"/>
    </w:rPr>
  </w:style>
  <w:style w:type="table" w:styleId="LightShading-Accent2">
    <w:name w:val="Light Shading Accent 2"/>
    <w:basedOn w:val="TableNormal"/>
    <w:uiPriority w:val="60"/>
    <w:rsid w:val="0023023D"/>
    <w:pPr>
      <w:spacing w:line="240" w:lineRule="auto"/>
    </w:pPr>
    <w:rPr>
      <w:color w:val="72172D" w:themeColor="accent2" w:themeShade="BF"/>
    </w:rPr>
    <w:tblPr>
      <w:tblStyleRowBandSize w:val="1"/>
      <w:tblStyleColBandSize w:val="1"/>
      <w:tblBorders>
        <w:top w:val="single" w:sz="8" w:space="0" w:color="991F3D" w:themeColor="accent2"/>
        <w:bottom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</w:style>
  <w:style w:type="table" w:styleId="ColorfulShading-Accent4">
    <w:name w:val="Colorful Shading Accent 4"/>
    <w:basedOn w:val="TableNormal"/>
    <w:uiPriority w:val="71"/>
    <w:rsid w:val="000A75A5"/>
    <w:pPr>
      <w:spacing w:line="240" w:lineRule="auto"/>
    </w:pPr>
    <w:rPr>
      <w:color w:val="363534" w:themeColor="text1"/>
    </w:rPr>
    <w:tblPr>
      <w:tblStyleRowBandSize w:val="1"/>
      <w:tblStyleColBandSize w:val="1"/>
      <w:tblBorders>
        <w:top w:val="single" w:sz="24" w:space="0" w:color="FF6A00" w:themeColor="accent3"/>
        <w:left w:val="single" w:sz="4" w:space="0" w:color="A1C4D0" w:themeColor="accent4"/>
        <w:bottom w:val="single" w:sz="4" w:space="0" w:color="A1C4D0" w:themeColor="accent4"/>
        <w:right w:val="single" w:sz="4" w:space="0" w:color="A1C4D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9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A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809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8093" w:themeColor="accent4" w:themeShade="99"/>
          <w:insideV w:val="nil"/>
        </w:tcBorders>
        <w:shd w:val="clear" w:color="auto" w:fill="49809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8093" w:themeFill="accent4" w:themeFillShade="99"/>
      </w:tcPr>
    </w:tblStylePr>
    <w:tblStylePr w:type="band1Vert">
      <w:tblPr/>
      <w:tcPr>
        <w:shd w:val="clear" w:color="auto" w:fill="D9E7EC" w:themeFill="accent4" w:themeFillTint="66"/>
      </w:tcPr>
    </w:tblStylePr>
    <w:tblStylePr w:type="band1Horz">
      <w:tblPr/>
      <w:tcPr>
        <w:shd w:val="clear" w:color="auto" w:fill="D0E1E7" w:themeFill="accent4" w:themeFillTint="7F"/>
      </w:tcPr>
    </w:tblStylePr>
    <w:tblStylePr w:type="neCell">
      <w:rPr>
        <w:color w:val="363534" w:themeColor="text1"/>
      </w:rPr>
    </w:tblStylePr>
    <w:tblStylePr w:type="nwCell">
      <w:rPr>
        <w:color w:val="363534" w:themeColor="text1"/>
      </w:rPr>
    </w:tblStylePr>
  </w:style>
  <w:style w:type="table" w:styleId="MediumShading1-Accent2">
    <w:name w:val="Medium Shading 1 Accent 2"/>
    <w:basedOn w:val="TableNormal"/>
    <w:uiPriority w:val="63"/>
    <w:rsid w:val="000A75A5"/>
    <w:pPr>
      <w:spacing w:line="240" w:lineRule="auto"/>
    </w:pPr>
    <w:tblPr>
      <w:tblStyleRowBandSize w:val="1"/>
      <w:tblStyleColBandSize w:val="1"/>
      <w:tblBorders>
        <w:top w:val="single" w:sz="8" w:space="0" w:color="D5335B" w:themeColor="accent2" w:themeTint="BF"/>
        <w:left w:val="single" w:sz="8" w:space="0" w:color="D5335B" w:themeColor="accent2" w:themeTint="BF"/>
        <w:bottom w:val="single" w:sz="8" w:space="0" w:color="D5335B" w:themeColor="accent2" w:themeTint="BF"/>
        <w:right w:val="single" w:sz="8" w:space="0" w:color="D5335B" w:themeColor="accent2" w:themeTint="BF"/>
        <w:insideH w:val="single" w:sz="8" w:space="0" w:color="D53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335B" w:themeColor="accent2" w:themeTint="BF"/>
          <w:left w:val="single" w:sz="8" w:space="0" w:color="D5335B" w:themeColor="accent2" w:themeTint="BF"/>
          <w:bottom w:val="single" w:sz="8" w:space="0" w:color="D5335B" w:themeColor="accent2" w:themeTint="BF"/>
          <w:right w:val="single" w:sz="8" w:space="0" w:color="D5335B" w:themeColor="accent2" w:themeTint="BF"/>
          <w:insideH w:val="nil"/>
          <w:insideV w:val="nil"/>
        </w:tcBorders>
        <w:shd w:val="clear" w:color="auto" w:fill="991F3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35B" w:themeColor="accent2" w:themeTint="BF"/>
          <w:left w:val="single" w:sz="8" w:space="0" w:color="D5335B" w:themeColor="accent2" w:themeTint="BF"/>
          <w:bottom w:val="single" w:sz="8" w:space="0" w:color="D5335B" w:themeColor="accent2" w:themeTint="BF"/>
          <w:right w:val="single" w:sz="8" w:space="0" w:color="D53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BB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BB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0A75A5"/>
    <w:pPr>
      <w:spacing w:line="240" w:lineRule="auto"/>
    </w:pPr>
    <w:rPr>
      <w:color w:val="363534" w:themeColor="text1"/>
    </w:rPr>
    <w:tblPr>
      <w:tblStyleRowBandSize w:val="1"/>
      <w:tblStyleColBandSize w:val="1"/>
    </w:tblPr>
    <w:tcPr>
      <w:shd w:val="clear" w:color="auto" w:fill="F9E4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1830" w:themeFill="accent2" w:themeFillShade="CC"/>
      </w:tcPr>
    </w:tblStylePr>
    <w:tblStylePr w:type="lastRow">
      <w:rPr>
        <w:b/>
        <w:bCs/>
        <w:color w:val="7A1830" w:themeColor="accent2" w:themeShade="CC"/>
      </w:rPr>
      <w:tblPr/>
      <w:tcPr>
        <w:tcBorders>
          <w:top w:val="single" w:sz="12" w:space="0" w:color="36353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shd w:val="clear" w:color="auto" w:fill="F4C8D3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3023D"/>
    <w:rPr>
      <w:color w:val="808080"/>
    </w:rPr>
  </w:style>
  <w:style w:type="paragraph" w:styleId="TOC6">
    <w:name w:val="toc 6"/>
    <w:basedOn w:val="Normal"/>
    <w:next w:val="BodyText"/>
    <w:autoRedefine/>
    <w:uiPriority w:val="39"/>
    <w:unhideWhenUsed/>
    <w:rsid w:val="0023023D"/>
    <w:pPr>
      <w:spacing w:before="40"/>
    </w:pPr>
    <w:rPr>
      <w:caps/>
      <w:color w:val="363534" w:themeColor="text1"/>
    </w:rPr>
  </w:style>
  <w:style w:type="paragraph" w:styleId="TOC7">
    <w:name w:val="toc 7"/>
    <w:basedOn w:val="Normal"/>
    <w:next w:val="BodyText"/>
    <w:autoRedefine/>
    <w:uiPriority w:val="39"/>
    <w:unhideWhenUsed/>
    <w:rsid w:val="0023023D"/>
    <w:pPr>
      <w:spacing w:before="40"/>
    </w:pPr>
    <w:rPr>
      <w:color w:val="363534" w:themeColor="text1"/>
    </w:rPr>
  </w:style>
  <w:style w:type="paragraph" w:customStyle="1" w:styleId="Appendixheading6">
    <w:name w:val="Appendix heading 6"/>
    <w:basedOn w:val="Normal"/>
    <w:next w:val="BodyText"/>
    <w:uiPriority w:val="10"/>
    <w:rsid w:val="0023023D"/>
    <w:pPr>
      <w:spacing w:before="120"/>
    </w:pPr>
    <w:rPr>
      <w:bCs/>
      <w:iCs/>
    </w:rPr>
  </w:style>
  <w:style w:type="paragraph" w:customStyle="1" w:styleId="Appendixheading7">
    <w:name w:val="Appendix heading 7"/>
    <w:basedOn w:val="Normal"/>
    <w:next w:val="BodyText"/>
    <w:uiPriority w:val="10"/>
    <w:rsid w:val="0023023D"/>
    <w:pPr>
      <w:spacing w:before="120"/>
    </w:pPr>
    <w:rPr>
      <w:iCs/>
      <w:caps/>
      <w:sz w:val="16"/>
    </w:rPr>
  </w:style>
  <w:style w:type="paragraph" w:styleId="ListBullet">
    <w:name w:val="List Bullet"/>
    <w:basedOn w:val="Normal"/>
    <w:uiPriority w:val="1"/>
    <w:qFormat/>
    <w:rsid w:val="0023023D"/>
    <w:pPr>
      <w:numPr>
        <w:numId w:val="4"/>
      </w:numPr>
      <w:spacing w:after="40"/>
    </w:pPr>
  </w:style>
  <w:style w:type="paragraph" w:styleId="ListBullet2">
    <w:name w:val="List Bullet 2"/>
    <w:basedOn w:val="Normal"/>
    <w:uiPriority w:val="1"/>
    <w:rsid w:val="0023023D"/>
    <w:pPr>
      <w:numPr>
        <w:numId w:val="5"/>
      </w:numPr>
      <w:spacing w:after="40"/>
    </w:pPr>
  </w:style>
  <w:style w:type="paragraph" w:styleId="ListBullet3">
    <w:name w:val="List Bullet 3"/>
    <w:basedOn w:val="Normal"/>
    <w:uiPriority w:val="1"/>
    <w:rsid w:val="0023023D"/>
    <w:pPr>
      <w:numPr>
        <w:numId w:val="6"/>
      </w:numPr>
      <w:spacing w:after="40"/>
    </w:pPr>
  </w:style>
  <w:style w:type="paragraph" w:styleId="ListBullet4">
    <w:name w:val="List Bullet 4"/>
    <w:basedOn w:val="Normal"/>
    <w:uiPriority w:val="1"/>
    <w:semiHidden/>
    <w:qFormat/>
    <w:rsid w:val="0023023D"/>
    <w:pPr>
      <w:numPr>
        <w:numId w:val="7"/>
      </w:numPr>
      <w:contextualSpacing/>
    </w:pPr>
  </w:style>
  <w:style w:type="table" w:customStyle="1" w:styleId="CGITable">
    <w:name w:val="CGI Table"/>
    <w:basedOn w:val="TableNormal"/>
    <w:uiPriority w:val="99"/>
    <w:rsid w:val="00FB7511"/>
    <w:pPr>
      <w:spacing w:before="60" w:after="60" w:line="240" w:lineRule="auto"/>
    </w:pPr>
    <w:rPr>
      <w:sz w:val="18"/>
    </w:rPr>
    <w:tblPr>
      <w:tblBorders>
        <w:bottom w:val="single" w:sz="4" w:space="0" w:color="auto"/>
        <w:insideH w:val="single" w:sz="4" w:space="0" w:color="auto"/>
      </w:tblBorders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bottom w:val="single" w:sz="4" w:space="0" w:color="991F3D" w:themeColor="accent2"/>
        </w:tcBorders>
        <w:shd w:val="clear" w:color="auto" w:fill="991F3D" w:themeFill="accent2"/>
      </w:tcPr>
    </w:tblStylePr>
    <w:tblStylePr w:type="lastRow">
      <w:tblPr/>
      <w:tcPr>
        <w:tcBorders>
          <w:top w:val="single" w:sz="12" w:space="0" w:color="991F3D" w:themeColor="accent2"/>
          <w:bottom w:val="single" w:sz="12" w:space="0" w:color="991F3D" w:themeColor="accent2"/>
        </w:tcBorders>
      </w:tcPr>
    </w:tblStylePr>
    <w:tblStylePr w:type="firstCol">
      <w:rPr>
        <w:b/>
        <w:i/>
      </w:rPr>
    </w:tblStylePr>
  </w:style>
  <w:style w:type="table" w:customStyle="1" w:styleId="PlainTable31">
    <w:name w:val="Plain Table 31"/>
    <w:basedOn w:val="TableNormal"/>
    <w:uiPriority w:val="43"/>
    <w:rsid w:val="0023023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B99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B99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43152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BB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1F3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1F3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1F3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1F3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779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7791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431526"/>
    <w:pPr>
      <w:spacing w:line="240" w:lineRule="auto"/>
    </w:pPr>
    <w:tblPr>
      <w:tblStyleRowBandSize w:val="1"/>
      <w:tblStyleColBandSize w:val="1"/>
      <w:tblBorders>
        <w:top w:val="single" w:sz="8" w:space="0" w:color="991F3D" w:themeColor="accent2"/>
        <w:left w:val="single" w:sz="8" w:space="0" w:color="991F3D" w:themeColor="accent2"/>
        <w:bottom w:val="single" w:sz="8" w:space="0" w:color="991F3D" w:themeColor="accent2"/>
        <w:right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1F3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</w:tcBorders>
      </w:tcPr>
    </w:tblStylePr>
    <w:tblStylePr w:type="band1Horz"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31526"/>
    <w:pPr>
      <w:spacing w:line="240" w:lineRule="auto"/>
    </w:pPr>
    <w:tblPr>
      <w:tblStyleRowBandSize w:val="1"/>
      <w:tblStyleColBandSize w:val="1"/>
      <w:tblBorders>
        <w:top w:val="single" w:sz="8" w:space="0" w:color="991F3D" w:themeColor="accent2"/>
        <w:left w:val="single" w:sz="8" w:space="0" w:color="991F3D" w:themeColor="accent2"/>
        <w:bottom w:val="single" w:sz="8" w:space="0" w:color="991F3D" w:themeColor="accent2"/>
        <w:right w:val="single" w:sz="8" w:space="0" w:color="991F3D" w:themeColor="accent2"/>
        <w:insideH w:val="single" w:sz="8" w:space="0" w:color="991F3D" w:themeColor="accent2"/>
        <w:insideV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18" w:space="0" w:color="991F3D" w:themeColor="accent2"/>
          <w:right w:val="single" w:sz="8" w:space="0" w:color="991F3D" w:themeColor="accent2"/>
          <w:insideH w:val="nil"/>
          <w:insideV w:val="single" w:sz="8" w:space="0" w:color="991F3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  <w:insideH w:val="nil"/>
          <w:insideV w:val="single" w:sz="8" w:space="0" w:color="991F3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</w:tcBorders>
      </w:tcPr>
    </w:tblStylePr>
    <w:tblStylePr w:type="band1Vert"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</w:tcBorders>
        <w:shd w:val="clear" w:color="auto" w:fill="F1BBC8" w:themeFill="accent2" w:themeFillTint="3F"/>
      </w:tcPr>
    </w:tblStylePr>
    <w:tblStylePr w:type="band1Horz"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  <w:insideV w:val="single" w:sz="8" w:space="0" w:color="991F3D" w:themeColor="accent2"/>
        </w:tcBorders>
        <w:shd w:val="clear" w:color="auto" w:fill="F1BBC8" w:themeFill="accent2" w:themeFillTint="3F"/>
      </w:tcPr>
    </w:tblStylePr>
    <w:tblStylePr w:type="band2Horz">
      <w:tblPr/>
      <w:tcPr>
        <w:tcBorders>
          <w:top w:val="single" w:sz="8" w:space="0" w:color="991F3D" w:themeColor="accent2"/>
          <w:left w:val="single" w:sz="8" w:space="0" w:color="991F3D" w:themeColor="accent2"/>
          <w:bottom w:val="single" w:sz="8" w:space="0" w:color="991F3D" w:themeColor="accent2"/>
          <w:right w:val="single" w:sz="8" w:space="0" w:color="991F3D" w:themeColor="accent2"/>
          <w:insideV w:val="single" w:sz="8" w:space="0" w:color="991F3D" w:themeColor="accent2"/>
        </w:tcBorders>
      </w:tcPr>
    </w:tblStylePr>
  </w:style>
  <w:style w:type="table" w:styleId="LightList">
    <w:name w:val="Light List"/>
    <w:basedOn w:val="TableNormal"/>
    <w:uiPriority w:val="61"/>
    <w:rsid w:val="00784C2F"/>
    <w:pPr>
      <w:spacing w:line="240" w:lineRule="auto"/>
    </w:pPr>
    <w:tblPr>
      <w:tblStyleRowBandSize w:val="1"/>
      <w:tblStyleColBandSize w:val="1"/>
      <w:tblBorders>
        <w:top w:val="single" w:sz="8" w:space="0" w:color="363534" w:themeColor="text1"/>
        <w:left w:val="single" w:sz="8" w:space="0" w:color="363534" w:themeColor="text1"/>
        <w:bottom w:val="single" w:sz="8" w:space="0" w:color="363534" w:themeColor="text1"/>
        <w:right w:val="single" w:sz="8" w:space="0" w:color="36353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353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3534" w:themeColor="text1"/>
          <w:left w:val="single" w:sz="8" w:space="0" w:color="363534" w:themeColor="text1"/>
          <w:bottom w:val="single" w:sz="8" w:space="0" w:color="363534" w:themeColor="text1"/>
          <w:right w:val="single" w:sz="8" w:space="0" w:color="36353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3534" w:themeColor="text1"/>
          <w:left w:val="single" w:sz="8" w:space="0" w:color="363534" w:themeColor="text1"/>
          <w:bottom w:val="single" w:sz="8" w:space="0" w:color="363534" w:themeColor="text1"/>
          <w:right w:val="single" w:sz="8" w:space="0" w:color="363534" w:themeColor="text1"/>
        </w:tcBorders>
      </w:tcPr>
    </w:tblStylePr>
    <w:tblStylePr w:type="band1Horz">
      <w:tblPr/>
      <w:tcPr>
        <w:tcBorders>
          <w:top w:val="single" w:sz="8" w:space="0" w:color="363534" w:themeColor="text1"/>
          <w:left w:val="single" w:sz="8" w:space="0" w:color="363534" w:themeColor="text1"/>
          <w:bottom w:val="single" w:sz="8" w:space="0" w:color="363534" w:themeColor="text1"/>
          <w:right w:val="single" w:sz="8" w:space="0" w:color="363534" w:themeColor="text1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6E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Numbered">
    <w:name w:val="List Numbered"/>
    <w:basedOn w:val="Normal"/>
    <w:rsid w:val="00792D7E"/>
    <w:pPr>
      <w:numPr>
        <w:numId w:val="9"/>
      </w:numPr>
      <w:spacing w:before="60" w:after="60" w:line="240" w:lineRule="auto"/>
    </w:pPr>
    <w:rPr>
      <w:rFonts w:ascii="Times New Roman" w:hAnsi="Times New Roman"/>
      <w:szCs w:val="20"/>
      <w:lang w:val="en-CA"/>
    </w:rPr>
  </w:style>
  <w:style w:type="paragraph" w:customStyle="1" w:styleId="TableBulleted">
    <w:name w:val="Table Bulleted"/>
    <w:basedOn w:val="Normal"/>
    <w:semiHidden/>
    <w:rsid w:val="00F432E2"/>
    <w:pPr>
      <w:numPr>
        <w:numId w:val="10"/>
      </w:numPr>
      <w:tabs>
        <w:tab w:val="clear" w:pos="170"/>
        <w:tab w:val="num" w:pos="360"/>
      </w:tabs>
      <w:spacing w:line="280" w:lineRule="exact"/>
      <w:ind w:left="0" w:firstLine="0"/>
    </w:pPr>
    <w:rPr>
      <w:rFonts w:ascii="Arial" w:hAnsi="Arial" w:cs="Arial"/>
      <w:spacing w:val="8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747F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6A3537"/>
    <w:pPr>
      <w:spacing w:after="100" w:line="276" w:lineRule="auto"/>
      <w:ind w:left="1540"/>
    </w:pPr>
    <w:rPr>
      <w:rFonts w:eastAsiaTheme="minorEastAsia" w:cstheme="minorBidi"/>
      <w:sz w:val="22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6A3537"/>
    <w:pPr>
      <w:spacing w:after="100" w:line="276" w:lineRule="auto"/>
      <w:ind w:left="1760"/>
    </w:pPr>
    <w:rPr>
      <w:rFonts w:eastAsiaTheme="minorEastAsia" w:cstheme="minorBidi"/>
      <w:sz w:val="22"/>
      <w:lang w:eastAsia="pt-PT"/>
    </w:rPr>
  </w:style>
  <w:style w:type="table" w:styleId="ColorfulShading-Accent1">
    <w:name w:val="Colorful Shading Accent 1"/>
    <w:basedOn w:val="TableNormal"/>
    <w:uiPriority w:val="71"/>
    <w:rsid w:val="003A6620"/>
    <w:pPr>
      <w:spacing w:line="240" w:lineRule="auto"/>
    </w:pPr>
    <w:rPr>
      <w:color w:val="363534" w:themeColor="text1"/>
    </w:rPr>
    <w:tblPr>
      <w:tblStyleRowBandSize w:val="1"/>
      <w:tblStyleColBandSize w:val="1"/>
      <w:tblBorders>
        <w:top w:val="single" w:sz="24" w:space="0" w:color="991F3D" w:themeColor="accent2"/>
        <w:left w:val="single" w:sz="4" w:space="0" w:color="E31937" w:themeColor="accent1"/>
        <w:bottom w:val="single" w:sz="4" w:space="0" w:color="E31937" w:themeColor="accent1"/>
        <w:right w:val="single" w:sz="4" w:space="0" w:color="E319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1F3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0F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0F20" w:themeColor="accent1" w:themeShade="99"/>
          <w:insideV w:val="nil"/>
        </w:tcBorders>
        <w:shd w:val="clear" w:color="auto" w:fill="870F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0F20" w:themeFill="accent1" w:themeFillShade="99"/>
      </w:tcPr>
    </w:tblStylePr>
    <w:tblStylePr w:type="band1Vert">
      <w:tblPr/>
      <w:tcPr>
        <w:shd w:val="clear" w:color="auto" w:fill="F4A1AD" w:themeFill="accent1" w:themeFillTint="66"/>
      </w:tcPr>
    </w:tblStylePr>
    <w:tblStylePr w:type="band1Horz">
      <w:tblPr/>
      <w:tcPr>
        <w:shd w:val="clear" w:color="auto" w:fill="F28B99" w:themeFill="accent1" w:themeFillTint="7F"/>
      </w:tcPr>
    </w:tblStylePr>
    <w:tblStylePr w:type="neCell">
      <w:rPr>
        <w:color w:val="363534" w:themeColor="text1"/>
      </w:rPr>
    </w:tblStylePr>
    <w:tblStylePr w:type="nwCell">
      <w:rPr>
        <w:color w:val="363534" w:themeColor="text1"/>
      </w:rPr>
    </w:tblStylePr>
  </w:style>
  <w:style w:type="table" w:styleId="DarkList-Accent1">
    <w:name w:val="Dark List Accent 1"/>
    <w:basedOn w:val="TableNormal"/>
    <w:uiPriority w:val="70"/>
    <w:rsid w:val="003A662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193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6353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0C1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912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912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12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1228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3A662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C4D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6353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6A7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9CB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9CB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9CB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9CB1" w:themeFill="accent4" w:themeFillShade="BF"/>
      </w:tcPr>
    </w:tblStylePr>
  </w:style>
  <w:style w:type="paragraph" w:customStyle="1" w:styleId="Style1">
    <w:name w:val="Style1"/>
    <w:basedOn w:val="BodyText"/>
    <w:link w:val="Style1Char"/>
    <w:qFormat/>
    <w:rsid w:val="007C764A"/>
    <w:rPr>
      <w:smallCaps/>
      <w:color w:val="991F3D" w:themeColor="text2"/>
      <w:u w:val="single" w:color="991F3D" w:themeColor="text2"/>
    </w:rPr>
  </w:style>
  <w:style w:type="character" w:customStyle="1" w:styleId="Style1Char">
    <w:name w:val="Style1 Char"/>
    <w:basedOn w:val="BodyTextChar"/>
    <w:link w:val="Style1"/>
    <w:rsid w:val="007C764A"/>
    <w:rPr>
      <w:rFonts w:asciiTheme="minorHAnsi" w:hAnsiTheme="minorHAnsi"/>
      <w:smallCaps/>
      <w:color w:val="991F3D" w:themeColor="text2"/>
      <w:szCs w:val="22"/>
      <w:u w:val="single" w:color="991F3D" w:themeColor="text2"/>
      <w:lang w:val="pt-PT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5B05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1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A0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A00"/>
    <w:rPr>
      <w:rFonts w:asciiTheme="minorHAnsi" w:hAnsiTheme="minorHAnsi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A00"/>
    <w:rPr>
      <w:rFonts w:asciiTheme="minorHAnsi" w:hAnsiTheme="minorHAnsi"/>
      <w:b/>
      <w:bCs/>
      <w:lang w:val="pt-PT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0B8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0B87"/>
    <w:rPr>
      <w:rFonts w:asciiTheme="minorHAnsi" w:hAnsiTheme="minorHAnsi"/>
      <w:lang w:val="pt-PT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80B87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093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53A"/>
    <w:rPr>
      <w:rFonts w:ascii="Courier New" w:hAnsi="Courier New" w:cs="Courier New"/>
      <w:lang w:val="en-GB" w:eastAsia="en-GB"/>
    </w:rPr>
  </w:style>
  <w:style w:type="character" w:customStyle="1" w:styleId="na">
    <w:name w:val="na"/>
    <w:basedOn w:val="DefaultParagraphFont"/>
    <w:rsid w:val="00491DD1"/>
  </w:style>
  <w:style w:type="character" w:customStyle="1" w:styleId="pi">
    <w:name w:val="pi"/>
    <w:basedOn w:val="DefaultParagraphFont"/>
    <w:rsid w:val="00491DD1"/>
  </w:style>
  <w:style w:type="character" w:customStyle="1" w:styleId="s2">
    <w:name w:val="s2"/>
    <w:basedOn w:val="DefaultParagraphFont"/>
    <w:rsid w:val="00491DD1"/>
  </w:style>
  <w:style w:type="character" w:customStyle="1" w:styleId="s">
    <w:name w:val="s"/>
    <w:basedOn w:val="DefaultParagraphFont"/>
    <w:rsid w:val="00491DD1"/>
  </w:style>
  <w:style w:type="character" w:customStyle="1" w:styleId="c1">
    <w:name w:val="c1"/>
    <w:basedOn w:val="DefaultParagraphFont"/>
    <w:rsid w:val="00491DD1"/>
  </w:style>
  <w:style w:type="character" w:customStyle="1" w:styleId="nt">
    <w:name w:val="nt"/>
    <w:basedOn w:val="DefaultParagraphFont"/>
    <w:rsid w:val="00FF5443"/>
  </w:style>
  <w:style w:type="character" w:customStyle="1" w:styleId="nb">
    <w:name w:val="nb"/>
    <w:basedOn w:val="DefaultParagraphFont"/>
    <w:rsid w:val="00FF5443"/>
  </w:style>
  <w:style w:type="character" w:customStyle="1" w:styleId="se">
    <w:name w:val="se"/>
    <w:basedOn w:val="DefaultParagraphFont"/>
    <w:rsid w:val="00FF5443"/>
  </w:style>
  <w:style w:type="character" w:customStyle="1" w:styleId="s1">
    <w:name w:val="s1"/>
    <w:basedOn w:val="DefaultParagraphFont"/>
    <w:rsid w:val="00FF5443"/>
  </w:style>
  <w:style w:type="character" w:customStyle="1" w:styleId="nv">
    <w:name w:val="nv"/>
    <w:basedOn w:val="DefaultParagraphFont"/>
    <w:rsid w:val="00EF0C12"/>
  </w:style>
  <w:style w:type="character" w:customStyle="1" w:styleId="k">
    <w:name w:val="k"/>
    <w:basedOn w:val="DefaultParagraphFont"/>
    <w:rsid w:val="00EF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34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5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2.emf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srn\AppData\Roaming\Microsoft\Templates\CGI_InternalDocument_A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71079BC9334DCF90E8453413A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35444-15CE-482A-B0A2-5502A3E4A476}"/>
      </w:docPartPr>
      <w:docPartBody>
        <w:p w:rsidR="00376436" w:rsidRDefault="00376436">
          <w:r w:rsidRPr="009A650A">
            <w:rPr>
              <w:rStyle w:val="PlaceholderText"/>
            </w:rPr>
            <w:t>[Title]</w:t>
          </w:r>
        </w:p>
      </w:docPartBody>
    </w:docPart>
    <w:docPart>
      <w:docPartPr>
        <w:name w:val="5A70603D339D4340B234C0C3FDC51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7C4EE-8DFA-4E09-B7DD-70EDE31D3C6F}"/>
      </w:docPartPr>
      <w:docPartBody>
        <w:p w:rsidR="00376436" w:rsidRDefault="00376436">
          <w:r w:rsidRPr="009A650A">
            <w:rPr>
              <w:rStyle w:val="PlaceholderText"/>
            </w:rPr>
            <w:t>[Subject]</w:t>
          </w:r>
        </w:p>
      </w:docPartBody>
    </w:docPart>
    <w:docPart>
      <w:docPartPr>
        <w:name w:val="2B923C2F635341FB862BEE4438D2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E3802-6A00-4B31-959E-2AA6D1254548}"/>
      </w:docPartPr>
      <w:docPartBody>
        <w:p w:rsidR="00376436" w:rsidRDefault="00376436">
          <w:r w:rsidRPr="009A650A">
            <w:rPr>
              <w:rStyle w:val="PlaceholderText"/>
            </w:rPr>
            <w:t>[Title]</w:t>
          </w:r>
        </w:p>
      </w:docPartBody>
    </w:docPart>
    <w:docPart>
      <w:docPartPr>
        <w:name w:val="8B85535C8B654DFD94E57E4013064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A958-83F9-4394-903A-7E8C2820A53F}"/>
      </w:docPartPr>
      <w:docPartBody>
        <w:p w:rsidR="00376436" w:rsidRDefault="00376436">
          <w:r w:rsidRPr="009A650A">
            <w:rPr>
              <w:rStyle w:val="PlaceholderText"/>
            </w:rPr>
            <w:t>[Subject]</w:t>
          </w:r>
        </w:p>
      </w:docPartBody>
    </w:docPart>
    <w:docPart>
      <w:docPartPr>
        <w:name w:val="66003416E8B2421988778EF0B07B7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DC3B-AD19-4423-8C3E-7465DD887BBF}"/>
      </w:docPartPr>
      <w:docPartBody>
        <w:p w:rsidR="00376436" w:rsidRDefault="00376436" w:rsidP="00376436">
          <w:pPr>
            <w:pStyle w:val="66003416E8B2421988778EF0B07B7A34"/>
          </w:pPr>
          <w:r w:rsidRPr="009A650A">
            <w:rPr>
              <w:rStyle w:val="PlaceholderText"/>
            </w:rPr>
            <w:t>[Title]</w:t>
          </w:r>
        </w:p>
      </w:docPartBody>
    </w:docPart>
    <w:docPart>
      <w:docPartPr>
        <w:name w:val="7A94DED551194A82AEC5955199166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079AD-AE72-4B39-A0AA-0820E663692F}"/>
      </w:docPartPr>
      <w:docPartBody>
        <w:p w:rsidR="00376436" w:rsidRDefault="00376436" w:rsidP="00376436">
          <w:pPr>
            <w:pStyle w:val="7A94DED551194A82AEC59551991666AD"/>
          </w:pPr>
          <w:r w:rsidRPr="009A650A">
            <w:rPr>
              <w:rStyle w:val="PlaceholderText"/>
            </w:rPr>
            <w:t>[Subject]</w:t>
          </w:r>
        </w:p>
      </w:docPartBody>
    </w:docPart>
    <w:docPart>
      <w:docPartPr>
        <w:name w:val="04D8F5FA6CF04B6BA2263B57E266B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CB0B5-733B-41BE-A9C7-6FA8187B50BB}"/>
      </w:docPartPr>
      <w:docPartBody>
        <w:p w:rsidR="00D661CD" w:rsidRDefault="00482AA5">
          <w:r w:rsidRPr="009A1C6E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36"/>
    <w:rsid w:val="00023DAD"/>
    <w:rsid w:val="00027125"/>
    <w:rsid w:val="0007793B"/>
    <w:rsid w:val="00080F22"/>
    <w:rsid w:val="00094015"/>
    <w:rsid w:val="000F361F"/>
    <w:rsid w:val="001067B4"/>
    <w:rsid w:val="001350C4"/>
    <w:rsid w:val="00153F2F"/>
    <w:rsid w:val="001D22BE"/>
    <w:rsid w:val="001F6FF6"/>
    <w:rsid w:val="00203D15"/>
    <w:rsid w:val="0025542C"/>
    <w:rsid w:val="00296D8D"/>
    <w:rsid w:val="002F5ECD"/>
    <w:rsid w:val="00302B12"/>
    <w:rsid w:val="00347F22"/>
    <w:rsid w:val="0035378C"/>
    <w:rsid w:val="00372CF3"/>
    <w:rsid w:val="00376436"/>
    <w:rsid w:val="003B63DB"/>
    <w:rsid w:val="003C21FD"/>
    <w:rsid w:val="003C6755"/>
    <w:rsid w:val="003C784E"/>
    <w:rsid w:val="003D0F89"/>
    <w:rsid w:val="003F09B7"/>
    <w:rsid w:val="00410725"/>
    <w:rsid w:val="004149C4"/>
    <w:rsid w:val="004248A3"/>
    <w:rsid w:val="00427691"/>
    <w:rsid w:val="00457747"/>
    <w:rsid w:val="00482AA5"/>
    <w:rsid w:val="004A1465"/>
    <w:rsid w:val="004C3C16"/>
    <w:rsid w:val="004E4C6B"/>
    <w:rsid w:val="005046BE"/>
    <w:rsid w:val="005301F4"/>
    <w:rsid w:val="00531EAD"/>
    <w:rsid w:val="005372E1"/>
    <w:rsid w:val="00556F1D"/>
    <w:rsid w:val="0056108C"/>
    <w:rsid w:val="00562B21"/>
    <w:rsid w:val="0056533B"/>
    <w:rsid w:val="005B7A3F"/>
    <w:rsid w:val="005D68F9"/>
    <w:rsid w:val="006025A5"/>
    <w:rsid w:val="00624EFA"/>
    <w:rsid w:val="006C6570"/>
    <w:rsid w:val="0072257E"/>
    <w:rsid w:val="00773BEC"/>
    <w:rsid w:val="00773BFC"/>
    <w:rsid w:val="00790462"/>
    <w:rsid w:val="007C7416"/>
    <w:rsid w:val="007D4089"/>
    <w:rsid w:val="00810BA1"/>
    <w:rsid w:val="008B69F6"/>
    <w:rsid w:val="008F0536"/>
    <w:rsid w:val="008F6EEE"/>
    <w:rsid w:val="00905CCF"/>
    <w:rsid w:val="00930797"/>
    <w:rsid w:val="0096574D"/>
    <w:rsid w:val="00A847A1"/>
    <w:rsid w:val="00B12798"/>
    <w:rsid w:val="00B20303"/>
    <w:rsid w:val="00B42F06"/>
    <w:rsid w:val="00B9416F"/>
    <w:rsid w:val="00C267DD"/>
    <w:rsid w:val="00C46230"/>
    <w:rsid w:val="00C668D6"/>
    <w:rsid w:val="00CB438E"/>
    <w:rsid w:val="00D06479"/>
    <w:rsid w:val="00D207CB"/>
    <w:rsid w:val="00D56223"/>
    <w:rsid w:val="00D661CD"/>
    <w:rsid w:val="00D86AC9"/>
    <w:rsid w:val="00D8788D"/>
    <w:rsid w:val="00D91C03"/>
    <w:rsid w:val="00DA3FFF"/>
    <w:rsid w:val="00DB070A"/>
    <w:rsid w:val="00DB662C"/>
    <w:rsid w:val="00DD3CBA"/>
    <w:rsid w:val="00DF3623"/>
    <w:rsid w:val="00E42D51"/>
    <w:rsid w:val="00E65934"/>
    <w:rsid w:val="00E82088"/>
    <w:rsid w:val="00EF688F"/>
    <w:rsid w:val="00F71928"/>
    <w:rsid w:val="00F7429B"/>
    <w:rsid w:val="00FC4A91"/>
    <w:rsid w:val="00F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AA5"/>
    <w:rPr>
      <w:color w:val="808080"/>
    </w:rPr>
  </w:style>
  <w:style w:type="paragraph" w:customStyle="1" w:styleId="C882C3EA4B8C4954ADD049F03CB9A12F">
    <w:name w:val="C882C3EA4B8C4954ADD049F03CB9A12F"/>
  </w:style>
  <w:style w:type="paragraph" w:customStyle="1" w:styleId="66003416E8B2421988778EF0B07B7A34">
    <w:name w:val="66003416E8B2421988778EF0B07B7A34"/>
    <w:rsid w:val="00376436"/>
  </w:style>
  <w:style w:type="paragraph" w:customStyle="1" w:styleId="7A94DED551194A82AEC59551991666AD">
    <w:name w:val="7A94DED551194A82AEC59551991666AD"/>
    <w:rsid w:val="00376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GI">
      <a:dk1>
        <a:srgbClr val="363534"/>
      </a:dk1>
      <a:lt1>
        <a:srgbClr val="FFFFFF"/>
      </a:lt1>
      <a:dk2>
        <a:srgbClr val="991F3D"/>
      </a:dk2>
      <a:lt2>
        <a:srgbClr val="FFFFFF"/>
      </a:lt2>
      <a:accent1>
        <a:srgbClr val="E31937"/>
      </a:accent1>
      <a:accent2>
        <a:srgbClr val="991F3D"/>
      </a:accent2>
      <a:accent3>
        <a:srgbClr val="FF6A00"/>
      </a:accent3>
      <a:accent4>
        <a:srgbClr val="A1C4D0"/>
      </a:accent4>
      <a:accent5>
        <a:srgbClr val="F2A200"/>
      </a:accent5>
      <a:accent6>
        <a:srgbClr val="A5ACB0"/>
      </a:accent6>
      <a:hlink>
        <a:srgbClr val="E67386"/>
      </a:hlink>
      <a:folHlink>
        <a:srgbClr val="FFAA99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CGI Legal Entity Name – Proprietary and Confidential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29F8A-16D1-4D92-873A-B0AEECA9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CGI_InternalDocument_A4</Template>
  <TotalTime>523</TotalTime>
  <Pages>14</Pages>
  <Words>1932</Words>
  <Characters>11016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Conversion</vt:lpstr>
      <vt:lpstr>Proposal name</vt:lpstr>
    </vt:vector>
  </TitlesOfParts>
  <Manager>© 2014 CGI</Manager>
  <Company>CGI</Company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Conversion</dc:title>
  <dc:subject>Backend Documentation</dc:subject>
  <dc:creator>nuno.franco@cgi.com</dc:creator>
  <cp:keywords/>
  <dc:description/>
  <cp:lastModifiedBy>Franco, Nuno M</cp:lastModifiedBy>
  <cp:revision>20</cp:revision>
  <cp:lastPrinted>2017-06-12T14:28:00Z</cp:lastPrinted>
  <dcterms:created xsi:type="dcterms:W3CDTF">2019-01-17T14:35:00Z</dcterms:created>
  <dcterms:modified xsi:type="dcterms:W3CDTF">2019-02-25T08:59:00Z</dcterms:modified>
  <cp:category>docsbox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v0.1</vt:lpwstr>
  </property>
</Properties>
</file>